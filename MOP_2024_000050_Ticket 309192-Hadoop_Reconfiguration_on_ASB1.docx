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FB771E" w:rsidR="0055097D" w:rsidRDefault="0055097D" w14:paraId="571A7A09" w14:textId="14BA5CAB">
      <w:pPr>
        <w:rPr>
          <w:rFonts w:cs="Arial"/>
        </w:rPr>
      </w:pPr>
      <w:bookmarkStart w:name="_Hlk178941959" w:id="0"/>
      <w:bookmarkEnd w:id="0"/>
    </w:p>
    <w:p w:rsidRPr="00FB771E" w:rsidR="0055097D" w:rsidRDefault="0055097D" w14:paraId="025C4131" w14:textId="77777777">
      <w:pPr>
        <w:rPr>
          <w:rFonts w:cs="Arial"/>
        </w:rPr>
      </w:pPr>
    </w:p>
    <w:p w:rsidRPr="00FB771E" w:rsidR="0055097D" w:rsidRDefault="0055097D" w14:paraId="5E7953F8" w14:textId="77777777">
      <w:pPr>
        <w:rPr>
          <w:rFonts w:cs="Arial"/>
        </w:rPr>
      </w:pPr>
    </w:p>
    <w:p w:rsidRPr="00FB771E" w:rsidR="0055097D" w:rsidRDefault="0055097D" w14:paraId="645F5B42" w14:textId="77777777">
      <w:pPr>
        <w:rPr>
          <w:rFonts w:cs="Arial"/>
        </w:rPr>
        <w:sectPr w:rsidRPr="00FB771E" w:rsidR="0055097D" w:rsidSect="00FD74F9">
          <w:headerReference w:type="default" r:id="rId11"/>
          <w:footerReference w:type="default" r:id="rId12"/>
          <w:pgSz w:w="11906" w:h="16838" w:orient="portrait" w:code="9"/>
          <w:pgMar w:top="1134" w:right="1134" w:bottom="1134" w:left="1134" w:header="567" w:footer="567" w:gutter="0"/>
          <w:cols w:space="720"/>
        </w:sectPr>
      </w:pPr>
    </w:p>
    <w:p w:rsidRPr="00FB771E" w:rsidR="0055097D" w:rsidRDefault="0055097D" w14:paraId="16F1F201" w14:textId="670921B7">
      <w:pPr>
        <w:rPr>
          <w:rFonts w:cs="Arial"/>
        </w:rPr>
      </w:pPr>
    </w:p>
    <w:p w:rsidRPr="00FB771E" w:rsidR="0055097D" w:rsidRDefault="0055097D" w14:paraId="0C4C7723" w14:textId="77777777">
      <w:pPr>
        <w:rPr>
          <w:rFonts w:cs="Arial"/>
        </w:rPr>
      </w:pPr>
    </w:p>
    <w:p w:rsidRPr="00FB771E" w:rsidR="00F71C58" w:rsidRDefault="00F71C58" w14:paraId="07567BF9" w14:textId="63C72BE3">
      <w:pPr>
        <w:jc w:val="left"/>
        <w:rPr>
          <w:rFonts w:cs="Arial"/>
        </w:rPr>
      </w:pPr>
      <w:r w:rsidRPr="00FB771E">
        <w:rPr>
          <w:rFonts w:cs="Arial"/>
        </w:rPr>
        <w:br w:type="page"/>
      </w:r>
    </w:p>
    <w:p w:rsidRPr="00FB771E" w:rsidR="00F71C58" w:rsidP="00F71C58" w:rsidRDefault="00C42E23" w14:paraId="14BE8F7F" w14:textId="4835E3C7">
      <w:pPr>
        <w:pStyle w:val="Heading1"/>
      </w:pPr>
      <w:bookmarkStart w:name="_Hlk102036873" w:id="1"/>
      <w:r w:rsidRPr="00D44028">
        <w:rPr>
          <w:rFonts w:cs="Arial"/>
        </w:rPr>
        <w:t>Activity context</w:t>
      </w:r>
    </w:p>
    <w:p w:rsidRPr="00FB771E" w:rsidR="00AE3282" w:rsidP="0049746F" w:rsidRDefault="00B6534A" w14:paraId="1B3DC894" w14:textId="595E46B2">
      <w:pPr>
        <w:pStyle w:val="Heading2"/>
        <w:rPr>
          <w:rFonts w:ascii="Segoe UI" w:hAnsi="Segoe UI" w:cs="Segoe UI"/>
          <w:color w:val="242424"/>
          <w:shd w:val="clear" w:color="auto" w:fill="FFFFFF"/>
        </w:rPr>
      </w:pPr>
      <w:r w:rsidRPr="00FB771E">
        <w:rPr>
          <w:rFonts w:ascii="Segoe UI" w:hAnsi="Segoe UI" w:cs="Segoe UI"/>
          <w:color w:val="242424"/>
          <w:shd w:val="clear" w:color="auto" w:fill="FFFFFF"/>
        </w:rPr>
        <w:t>RELATED TICKET</w:t>
      </w:r>
    </w:p>
    <w:p w:rsidR="00375AB2" w:rsidP="00375AB2" w:rsidRDefault="00375AB2" w14:paraId="6A5DE51C" w14:textId="26D4B395">
      <w:pPr>
        <w:shd w:val="clear" w:color="auto" w:fill="FFFFFF"/>
        <w:ind w:left="1416"/>
        <w:jc w:val="left"/>
      </w:pPr>
      <w:r w:rsidRPr="00375AB2">
        <w:t>309192 - mise1-c3-pss-asb1 disk ID5 in fault</w:t>
      </w:r>
    </w:p>
    <w:p w:rsidRPr="00381EA7" w:rsidR="00CE3A2F" w:rsidP="0070699B" w:rsidRDefault="0070699B" w14:paraId="58B952E4" w14:textId="7647F5DC">
      <w:pPr>
        <w:shd w:val="clear" w:color="auto" w:fill="FFFFFF"/>
        <w:ind w:left="1416"/>
        <w:jc w:val="left"/>
      </w:pPr>
      <w:r w:rsidRPr="00026E7A">
        <w:t>309849 - Broker 3 is not running</w:t>
      </w:r>
    </w:p>
    <w:p w:rsidRPr="00FB771E" w:rsidR="00F71C58" w:rsidP="00615C1B" w:rsidRDefault="00F71C58" w14:paraId="69618912" w14:textId="49CD5B68">
      <w:pPr>
        <w:pStyle w:val="Heading2"/>
      </w:pPr>
      <w:r w:rsidRPr="00FB771E">
        <w:t>Description</w:t>
      </w:r>
    </w:p>
    <w:p w:rsidR="00375AB2" w:rsidP="00FC2110" w:rsidRDefault="00D23281" w14:paraId="08DA4573" w14:textId="70D550CF">
      <w:pPr>
        <w:pStyle w:val="xxxmsonormal"/>
        <w:shd w:val="clear" w:color="auto" w:fill="FFFFFF"/>
        <w:spacing w:before="0" w:beforeAutospacing="0" w:after="0" w:afterAutospacing="0"/>
        <w:jc w:val="both"/>
        <w:rPr>
          <w:rFonts w:ascii="Arial" w:hAnsi="Arial"/>
          <w:sz w:val="20"/>
          <w:szCs w:val="20"/>
          <w:lang w:val="en-IN" w:eastAsia="fr-FR"/>
        </w:rPr>
      </w:pPr>
      <w:r>
        <w:rPr>
          <w:rFonts w:ascii="Arial" w:hAnsi="Arial"/>
          <w:sz w:val="20"/>
          <w:szCs w:val="20"/>
          <w:lang w:val="en-IN" w:eastAsia="fr-FR"/>
        </w:rPr>
        <w:t xml:space="preserve">With broker </w:t>
      </w:r>
      <w:r w:rsidR="00375AB2">
        <w:rPr>
          <w:rFonts w:ascii="Arial" w:hAnsi="Arial"/>
          <w:sz w:val="20"/>
          <w:szCs w:val="20"/>
          <w:lang w:val="en-IN" w:eastAsia="fr-FR"/>
        </w:rPr>
        <w:t>1</w:t>
      </w:r>
      <w:r w:rsidR="00FD50AC">
        <w:rPr>
          <w:rFonts w:ascii="Arial" w:hAnsi="Arial"/>
          <w:sz w:val="20"/>
          <w:szCs w:val="20"/>
          <w:lang w:val="en-IN" w:eastAsia="fr-FR"/>
        </w:rPr>
        <w:t xml:space="preserve"> removed from the Kafka cluster</w:t>
      </w:r>
      <w:r w:rsidR="004039F7">
        <w:rPr>
          <w:rFonts w:ascii="Arial" w:hAnsi="Arial"/>
          <w:sz w:val="20"/>
          <w:szCs w:val="20"/>
          <w:lang w:val="en-IN" w:eastAsia="fr-FR"/>
        </w:rPr>
        <w:t xml:space="preserve">, </w:t>
      </w:r>
      <w:r w:rsidR="00375AB2">
        <w:rPr>
          <w:rFonts w:ascii="Arial" w:hAnsi="Arial"/>
          <w:sz w:val="20"/>
          <w:szCs w:val="20"/>
          <w:lang w:val="en-IN" w:eastAsia="fr-FR"/>
        </w:rPr>
        <w:t>it</w:t>
      </w:r>
      <w:r w:rsidR="009452A1">
        <w:rPr>
          <w:rFonts w:ascii="Arial" w:hAnsi="Arial"/>
          <w:sz w:val="20"/>
          <w:szCs w:val="20"/>
          <w:lang w:val="en-IN" w:eastAsia="fr-FR"/>
        </w:rPr>
        <w:t>s</w:t>
      </w:r>
      <w:r w:rsidR="00375AB2">
        <w:rPr>
          <w:rFonts w:ascii="Arial" w:hAnsi="Arial"/>
          <w:sz w:val="20"/>
          <w:szCs w:val="20"/>
          <w:lang w:val="en-IN" w:eastAsia="fr-FR"/>
        </w:rPr>
        <w:t xml:space="preserve"> OS reinstalled, </w:t>
      </w:r>
      <w:r w:rsidR="004039F7">
        <w:rPr>
          <w:rFonts w:ascii="Arial" w:hAnsi="Arial"/>
          <w:sz w:val="20"/>
          <w:szCs w:val="20"/>
          <w:lang w:val="en-IN" w:eastAsia="fr-FR"/>
        </w:rPr>
        <w:t>and the partitions recreated (using MOP #49) we must now re</w:t>
      </w:r>
      <w:r w:rsidR="00FC2110">
        <w:rPr>
          <w:rFonts w:ascii="Arial" w:hAnsi="Arial"/>
          <w:sz w:val="20"/>
          <w:szCs w:val="20"/>
          <w:lang w:val="en-IN" w:eastAsia="fr-FR"/>
        </w:rPr>
        <w:t>-</w:t>
      </w:r>
      <w:r w:rsidR="004039F7">
        <w:rPr>
          <w:rFonts w:ascii="Arial" w:hAnsi="Arial"/>
          <w:sz w:val="20"/>
          <w:szCs w:val="20"/>
          <w:lang w:val="en-IN" w:eastAsia="fr-FR"/>
        </w:rPr>
        <w:t>install the Kafka services on this broker.</w:t>
      </w:r>
    </w:p>
    <w:p w:rsidR="002173D7" w:rsidP="00A11CB9" w:rsidRDefault="00FD50AC" w14:paraId="1D465CB8" w14:textId="17F64686">
      <w:pPr>
        <w:rPr>
          <w:lang w:val="en-IN"/>
        </w:rPr>
      </w:pPr>
      <w:r w:rsidRPr="00FD50AC">
        <w:rPr>
          <w:lang w:val="en-IN"/>
        </w:rPr>
        <w:br/>
      </w:r>
      <w:r w:rsidR="0087723E">
        <w:rPr>
          <w:lang w:val="en-IN"/>
        </w:rPr>
        <w:t>The goal of this procedure is to install the Kafka services on the broker 1; then re-integrate brokers 1 and 3 simultaneously back into the cluster.</w:t>
      </w:r>
    </w:p>
    <w:p w:rsidR="00C82180" w:rsidP="00A11CB9" w:rsidRDefault="00C82180" w14:paraId="072C7052" w14:textId="77777777">
      <w:pPr>
        <w:rPr>
          <w:lang w:val="en-IN"/>
        </w:rPr>
      </w:pPr>
    </w:p>
    <w:p w:rsidRPr="00C82180" w:rsidR="00C82180" w:rsidP="00C82180" w:rsidRDefault="00C82180" w14:paraId="58D6D5D7" w14:textId="72337AE3">
      <w:pPr>
        <w:numPr>
          <w:ilvl w:val="0"/>
          <w:numId w:val="23"/>
        </w:numPr>
      </w:pPr>
      <w:r w:rsidRPr="00C82180">
        <w:rPr>
          <w:b/>
        </w:rPr>
        <w:t>[HDP] Broker installation - MISE1-</w:t>
      </w:r>
      <w:r>
        <w:rPr>
          <w:b/>
        </w:rPr>
        <w:t>C3</w:t>
      </w:r>
      <w:r w:rsidRPr="00C82180">
        <w:rPr>
          <w:b/>
        </w:rPr>
        <w:t>-PSS-ASB</w:t>
      </w:r>
      <w:r>
        <w:rPr>
          <w:b/>
        </w:rPr>
        <w:t>1</w:t>
      </w:r>
    </w:p>
    <w:p w:rsidRPr="00C82180" w:rsidR="00C82180" w:rsidP="00C82180" w:rsidRDefault="00C82180" w14:paraId="44D6709F" w14:textId="77777777">
      <w:pPr>
        <w:numPr>
          <w:ilvl w:val="1"/>
          <w:numId w:val="23"/>
        </w:numPr>
      </w:pPr>
      <w:r w:rsidRPr="00C82180">
        <w:t xml:space="preserve">Reintegration of the Broker in </w:t>
      </w:r>
      <w:proofErr w:type="spellStart"/>
      <w:r w:rsidRPr="00C82180">
        <w:t>kafka</w:t>
      </w:r>
      <w:proofErr w:type="spellEnd"/>
      <w:r w:rsidRPr="00C82180">
        <w:t xml:space="preserve"> Pool</w:t>
      </w:r>
    </w:p>
    <w:p w:rsidRPr="00C82180" w:rsidR="00C82180" w:rsidP="00C82180" w:rsidRDefault="00C82180" w14:paraId="71AB6398" w14:textId="77777777">
      <w:pPr>
        <w:numPr>
          <w:ilvl w:val="1"/>
          <w:numId w:val="23"/>
        </w:numPr>
      </w:pPr>
      <w:r w:rsidRPr="00C82180">
        <w:t>Kafka restart from Ambari</w:t>
      </w:r>
    </w:p>
    <w:p w:rsidRPr="00C82180" w:rsidR="00C82180" w:rsidP="00C82180" w:rsidRDefault="00C82180" w14:paraId="5718A445" w14:textId="77777777">
      <w:pPr>
        <w:numPr>
          <w:ilvl w:val="1"/>
          <w:numId w:val="23"/>
        </w:numPr>
      </w:pPr>
      <w:r w:rsidRPr="00C82180">
        <w:t>Stop Consumers</w:t>
      </w:r>
    </w:p>
    <w:p w:rsidRPr="00C82180" w:rsidR="00C82180" w:rsidP="00C82180" w:rsidRDefault="00C82180" w14:paraId="6762D430" w14:textId="77777777">
      <w:pPr>
        <w:numPr>
          <w:ilvl w:val="1"/>
          <w:numId w:val="23"/>
        </w:numPr>
      </w:pPr>
      <w:r w:rsidRPr="00C82180">
        <w:t>Delete Kafka Topics</w:t>
      </w:r>
    </w:p>
    <w:p w:rsidR="00C82180" w:rsidP="00C82180" w:rsidRDefault="00C82180" w14:paraId="55732F92" w14:textId="77777777">
      <w:pPr>
        <w:numPr>
          <w:ilvl w:val="1"/>
          <w:numId w:val="23"/>
        </w:numPr>
      </w:pPr>
      <w:r w:rsidRPr="00C82180">
        <w:t>Recreate the topics so that it is deploy on new broker too</w:t>
      </w:r>
    </w:p>
    <w:p w:rsidR="007F613F" w:rsidP="00C82180" w:rsidRDefault="007F613F" w14:paraId="69F23443" w14:textId="7B4F46AA">
      <w:pPr>
        <w:numPr>
          <w:ilvl w:val="1"/>
          <w:numId w:val="23"/>
        </w:numPr>
      </w:pPr>
      <w:r>
        <w:t>Reconfigure Kafka to support 3 brokers</w:t>
      </w:r>
    </w:p>
    <w:p w:rsidRPr="00C82180" w:rsidR="007F613F" w:rsidP="00C82180" w:rsidRDefault="007F613F" w14:paraId="11140903" w14:textId="1E98928F">
      <w:pPr>
        <w:numPr>
          <w:ilvl w:val="1"/>
          <w:numId w:val="23"/>
        </w:numPr>
      </w:pPr>
      <w:r>
        <w:t xml:space="preserve">Reconfigure consumers (topology and </w:t>
      </w:r>
      <w:proofErr w:type="spellStart"/>
      <w:r>
        <w:t>tsng</w:t>
      </w:r>
      <w:proofErr w:type="spellEnd"/>
      <w:r>
        <w:t xml:space="preserve">) to support </w:t>
      </w:r>
      <w:r w:rsidR="0087723E">
        <w:t>4</w:t>
      </w:r>
      <w:r>
        <w:t xml:space="preserve"> brokers</w:t>
      </w:r>
    </w:p>
    <w:p w:rsidRPr="00C82180" w:rsidR="00C82180" w:rsidP="00C82180" w:rsidRDefault="00C82180" w14:paraId="3EF4D0BA" w14:textId="2527940C">
      <w:pPr>
        <w:numPr>
          <w:ilvl w:val="1"/>
          <w:numId w:val="23"/>
        </w:numPr>
      </w:pPr>
      <w:r w:rsidRPr="00C82180">
        <w:t>Restart Ambari services</w:t>
      </w:r>
      <w:r w:rsidR="007F613F">
        <w:t xml:space="preserve"> on ASB1</w:t>
      </w:r>
    </w:p>
    <w:p w:rsidRPr="00C82180" w:rsidR="00C82180" w:rsidP="00C82180" w:rsidRDefault="00C82180" w14:paraId="0B93F0B4" w14:textId="77777777">
      <w:pPr>
        <w:numPr>
          <w:ilvl w:val="1"/>
          <w:numId w:val="23"/>
        </w:numPr>
      </w:pPr>
      <w:r w:rsidRPr="00C82180">
        <w:t>Restart Consumers</w:t>
      </w:r>
    </w:p>
    <w:p w:rsidRPr="00C82180" w:rsidR="00C82180" w:rsidP="00C82180" w:rsidRDefault="00C82180" w14:paraId="3C4BB8C0" w14:textId="77777777"/>
    <w:p w:rsidRPr="00C82180" w:rsidR="00C82180" w:rsidP="00C82180" w:rsidRDefault="00C82180" w14:paraId="3FFB7917" w14:textId="4A158458">
      <w:r w:rsidRPr="00C82180">
        <w:t>Impact</w:t>
      </w:r>
      <w:r w:rsidR="00FC2110">
        <w:t xml:space="preserve"> </w:t>
      </w:r>
      <w:r w:rsidR="00FC2110">
        <w:rPr>
          <w:rFonts w:ascii="Wingdings" w:hAnsi="Wingdings" w:eastAsia="Wingdings" w:cs="Wingdings"/>
        </w:rPr>
        <w:t>à</w:t>
      </w:r>
      <w:r w:rsidR="00FC2110">
        <w:t xml:space="preserve"> </w:t>
      </w:r>
      <w:r w:rsidRPr="00C82180">
        <w:t>No CDR generation during probe and Kafka Topic recreation (5hour downtime max)</w:t>
      </w:r>
    </w:p>
    <w:p w:rsidRPr="00C82180" w:rsidR="00C82180" w:rsidP="00A11CB9" w:rsidRDefault="00C82180" w14:paraId="2780F012" w14:textId="77777777"/>
    <w:p w:rsidR="0012133E" w:rsidRDefault="0012133E" w14:paraId="6DE61B3F" w14:textId="55013AC2">
      <w:pPr>
        <w:jc w:val="left"/>
        <w:rPr>
          <w:lang w:val="en-IN"/>
        </w:rPr>
      </w:pPr>
      <w:r>
        <w:rPr>
          <w:lang w:val="en-IN"/>
        </w:rPr>
        <w:br w:type="page"/>
      </w:r>
    </w:p>
    <w:p w:rsidRPr="00A11CB9" w:rsidR="00A11CB9" w:rsidP="00A11CB9" w:rsidRDefault="00A11CB9" w14:paraId="2B3818C4" w14:textId="77777777">
      <w:pPr>
        <w:rPr>
          <w:lang w:val="en-IN"/>
        </w:rPr>
      </w:pPr>
    </w:p>
    <w:p w:rsidRPr="00221688" w:rsidR="00BE4A13" w:rsidP="00BE4A13" w:rsidRDefault="00BE4A13" w14:paraId="0522F366" w14:textId="764718B3">
      <w:pPr>
        <w:rPr>
          <w:b/>
          <w:bCs/>
          <w:lang w:val="en-IN"/>
        </w:rPr>
      </w:pPr>
      <w:r w:rsidRPr="00221688">
        <w:rPr>
          <w:b/>
          <w:bCs/>
          <w:lang w:val="en-IN"/>
        </w:rPr>
        <w:t>What to check after installation?</w:t>
      </w:r>
    </w:p>
    <w:p w:rsidRPr="00BE4A13" w:rsidR="00BE4A13" w:rsidP="006C52E5" w:rsidRDefault="00BE4A13" w14:paraId="1DE8C038" w14:textId="66531FF8">
      <w:pPr>
        <w:rPr>
          <w:lang w:val="en-IN"/>
        </w:rPr>
      </w:pPr>
    </w:p>
    <w:p w:rsidR="00C82180" w:rsidP="00C82180" w:rsidRDefault="00B558E9" w14:paraId="2AB2B052" w14:textId="77777777">
      <w:r>
        <w:rPr>
          <w:lang w:val="en-IN"/>
        </w:rPr>
        <w:t>C</w:t>
      </w:r>
      <w:r w:rsidR="00DA3A63">
        <w:t>heck</w:t>
      </w:r>
      <w:r w:rsidRPr="006C52E5" w:rsidR="006C52E5">
        <w:t xml:space="preserve"> </w:t>
      </w:r>
      <w:r w:rsidR="00A11CB9">
        <w:t xml:space="preserve">that </w:t>
      </w:r>
      <w:r w:rsidR="004039F7">
        <w:t>the node is back into the cluster and processing data</w:t>
      </w:r>
      <w:r w:rsidR="00C82180">
        <w:t xml:space="preserve">. </w:t>
      </w:r>
    </w:p>
    <w:p w:rsidRPr="00C82180" w:rsidR="00C82180" w:rsidP="00C82180" w:rsidRDefault="00C82180" w14:paraId="48666C84" w14:textId="09B692C2">
      <w:pPr>
        <w:pStyle w:val="ListParagraph"/>
        <w:numPr>
          <w:ilvl w:val="0"/>
          <w:numId w:val="24"/>
        </w:numPr>
      </w:pPr>
      <w:r w:rsidRPr="00C82180">
        <w:t>Check CP / UP consumers ingest the data into Elasticsearch</w:t>
      </w:r>
    </w:p>
    <w:p w:rsidR="0012133E" w:rsidP="004039F7" w:rsidRDefault="0012133E" w14:paraId="230E68F9" w14:textId="1C5DD94D">
      <w:pPr>
        <w:rPr>
          <w:rStyle w:val="eop"/>
          <w:rFonts w:cs="Arial"/>
        </w:rPr>
      </w:pPr>
    </w:p>
    <w:p w:rsidRPr="006C52E5" w:rsidR="0012133E" w:rsidP="00375AB2" w:rsidRDefault="0012133E" w14:paraId="2C46C615" w14:textId="77777777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2"/>
          <w:szCs w:val="22"/>
        </w:rPr>
      </w:pPr>
    </w:p>
    <w:p w:rsidRPr="00FB771E" w:rsidR="009A01B0" w:rsidP="009A01B0" w:rsidRDefault="008F33FD" w14:paraId="3A4D015A" w14:textId="29A0BB28">
      <w:pPr>
        <w:pStyle w:val="Heading1"/>
        <w:rPr>
          <w:rFonts w:cs="Arial"/>
        </w:rPr>
      </w:pPr>
      <w:r w:rsidRPr="008F33FD">
        <w:rPr>
          <w:rFonts w:cs="Arial"/>
        </w:rPr>
        <w:t>ACTIVITY STEPS</w:t>
      </w:r>
    </w:p>
    <w:p w:rsidRPr="00FB771E" w:rsidR="007D54B7" w:rsidRDefault="007D54B7" w14:paraId="693438A2" w14:textId="5869CFDE">
      <w:pPr>
        <w:pStyle w:val="Heading2"/>
      </w:pPr>
      <w:r w:rsidRPr="00FB771E">
        <w:t>Prerequisite</w:t>
      </w:r>
    </w:p>
    <w:p w:rsidR="00697032" w:rsidP="00C82180" w:rsidRDefault="00697032" w14:paraId="14BBF8AB" w14:textId="3DDBF16D">
      <w:pPr>
        <w:pStyle w:val="ListParagraph"/>
        <w:numPr>
          <w:ilvl w:val="0"/>
          <w:numId w:val="25"/>
        </w:numPr>
      </w:pPr>
      <w:r>
        <w:t>Access to the EOAM server</w:t>
      </w:r>
    </w:p>
    <w:p w:rsidRPr="00DA4558" w:rsidR="00DA4558" w:rsidP="00DA4558" w:rsidRDefault="00C82180" w14:paraId="27CF327B" w14:textId="7134E181">
      <w:pPr>
        <w:pStyle w:val="ListParagraph"/>
        <w:numPr>
          <w:ilvl w:val="0"/>
          <w:numId w:val="25"/>
        </w:numPr>
      </w:pPr>
      <w:r w:rsidRPr="00DA4558">
        <w:t>Prepare Inventory</w:t>
      </w:r>
    </w:p>
    <w:p w:rsidRPr="00DA4558" w:rsidR="00C82180" w:rsidP="00DA4558" w:rsidRDefault="00C82180" w14:paraId="273C24CB" w14:textId="16D0C3F9">
      <w:pPr>
        <w:pStyle w:val="ListParagraph"/>
        <w:numPr>
          <w:ilvl w:val="0"/>
          <w:numId w:val="25"/>
        </w:numPr>
      </w:pPr>
      <w:r w:rsidRPr="00DA4558">
        <w:t>Prepare Consumers configuration to include new broker</w:t>
      </w:r>
    </w:p>
    <w:p w:rsidRPr="00DA4558" w:rsidR="00C82180" w:rsidP="00C82180" w:rsidRDefault="00C82180" w14:paraId="3A79027B" w14:textId="356F5943">
      <w:pPr>
        <w:pStyle w:val="ListParagraph"/>
        <w:numPr>
          <w:ilvl w:val="0"/>
          <w:numId w:val="25"/>
        </w:numPr>
      </w:pPr>
      <w:r w:rsidRPr="00DA4558">
        <w:t>Deploy the PSS scripts:</w:t>
      </w:r>
    </w:p>
    <w:p w:rsidR="00C82180" w:rsidP="00C82180" w:rsidRDefault="00C82180" w14:paraId="50D6C860" w14:textId="58C0A8DD">
      <w:pPr>
        <w:pStyle w:val="ListParagraph"/>
        <w:numPr>
          <w:ilvl w:val="0"/>
          <w:numId w:val="24"/>
        </w:numPr>
      </w:pPr>
      <w:hyperlink w:history="1" r:id="rId13">
        <w:r w:rsidRPr="00E623A5">
          <w:rPr>
            <w:rStyle w:val="Hyperlink"/>
          </w:rPr>
          <w:t>https://webhelp.astellia.loc/Doc/04_Indus/PP_IP/Nova/INFRASTRUCTURE/Topics/r_script_results_ansible.html</w:t>
        </w:r>
      </w:hyperlink>
    </w:p>
    <w:p w:rsidRPr="00FB771E" w:rsidR="00927824" w:rsidP="00927824" w:rsidRDefault="00927824" w14:paraId="1107ED1F" w14:textId="77777777">
      <w:pPr>
        <w:pStyle w:val="ListParagraph"/>
      </w:pPr>
    </w:p>
    <w:p w:rsidRPr="00FB771E" w:rsidR="00927824" w:rsidP="00927824" w:rsidRDefault="00927824" w14:paraId="78208BA9" w14:textId="43C86325">
      <w:pPr>
        <w:pStyle w:val="Heading2"/>
      </w:pPr>
      <w:r w:rsidRPr="00FB771E">
        <w:t>Activity</w:t>
      </w:r>
    </w:p>
    <w:p w:rsidRPr="00FB771E" w:rsidR="00927824" w:rsidP="00927824" w:rsidRDefault="00927824" w14:paraId="139AC497" w14:textId="77777777">
      <w:pPr>
        <w:pStyle w:val="Heading3"/>
      </w:pPr>
      <w:r>
        <w:t>Changes</w:t>
      </w:r>
    </w:p>
    <w:p w:rsidR="00EC0F73" w:rsidP="004A4972" w:rsidRDefault="00EC0F73" w14:paraId="1EF6172B" w14:textId="573A0365"/>
    <w:p w:rsidR="006E615F" w:rsidP="0049746F" w:rsidRDefault="006E615F" w14:paraId="10010FA6" w14:textId="4C820AFD">
      <w:pPr>
        <w:pStyle w:val="-"/>
        <w:numPr>
          <w:ilvl w:val="0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 w:rsidRPr="006E615F">
        <w:rPr>
          <w:rStyle w:val="-1"/>
          <w:rFonts w:ascii="Roboto" w:hAnsi="Roboto"/>
          <w:color w:val="444444"/>
          <w:sz w:val="21"/>
          <w:szCs w:val="21"/>
        </w:rPr>
        <w:t>Logon to the EOAM server as root and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 e</w:t>
      </w:r>
      <w:r w:rsidRPr="006E615F">
        <w:rPr>
          <w:rStyle w:val="-1"/>
          <w:rFonts w:ascii="Roboto" w:hAnsi="Roboto"/>
          <w:color w:val="444444"/>
          <w:sz w:val="21"/>
          <w:szCs w:val="21"/>
        </w:rPr>
        <w:t xml:space="preserve">nable Ansible: </w:t>
      </w:r>
      <w:proofErr w:type="spellStart"/>
      <w:r w:rsidRPr="00043C90" w:rsidR="00381FEB">
        <w:rPr>
          <w:rStyle w:val="HTMLCode"/>
          <w:color w:val="E83E8C"/>
          <w:sz w:val="18"/>
          <w:szCs w:val="18"/>
        </w:rPr>
        <w:t>exfo</w:t>
      </w:r>
      <w:proofErr w:type="spellEnd"/>
      <w:r w:rsidRPr="00043C90" w:rsidR="00381FEB">
        <w:rPr>
          <w:rStyle w:val="HTMLCode"/>
          <w:color w:val="E83E8C"/>
          <w:sz w:val="18"/>
          <w:szCs w:val="18"/>
        </w:rPr>
        <w:t>-ansible-on</w:t>
      </w:r>
      <w:r w:rsidRPr="00043C90" w:rsidR="00381FEB">
        <w:rPr>
          <w:rFonts w:ascii="Roboto" w:hAnsi="Roboto"/>
          <w:color w:val="494949"/>
          <w:sz w:val="21"/>
          <w:szCs w:val="21"/>
        </w:rPr>
        <w:t> </w:t>
      </w:r>
    </w:p>
    <w:p w:rsidR="006E615F" w:rsidP="0049746F" w:rsidRDefault="006E615F" w14:paraId="4F59FAFF" w14:textId="25AA1428">
      <w:pPr>
        <w:pStyle w:val="-"/>
        <w:numPr>
          <w:ilvl w:val="0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>Edit the host input file to only include the</w:t>
      </w:r>
      <w:r w:rsidR="0022536D">
        <w:rPr>
          <w:rStyle w:val="-1"/>
          <w:rFonts w:ascii="Roboto" w:hAnsi="Roboto"/>
          <w:color w:val="444444"/>
          <w:sz w:val="21"/>
          <w:szCs w:val="21"/>
        </w:rPr>
        <w:t xml:space="preserve"> ASB1</w:t>
      </w:r>
    </w:p>
    <w:p w:rsidR="0022536D" w:rsidP="00966FBB" w:rsidRDefault="0022536D" w14:paraId="0ECEFB4A" w14:textId="5AFE7FC2">
      <w:pPr>
        <w:pStyle w:val="-"/>
        <w:shd w:val="clear" w:color="auto" w:fill="FFFFFF"/>
        <w:ind w:left="360"/>
        <w:jc w:val="both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>A copy of the</w:t>
      </w:r>
      <w:r w:rsidR="00381FEB">
        <w:rPr>
          <w:rStyle w:val="-1"/>
          <w:rFonts w:ascii="Roboto" w:hAnsi="Roboto"/>
          <w:color w:val="444444"/>
          <w:sz w:val="21"/>
          <w:szCs w:val="21"/>
        </w:rPr>
        <w:t xml:space="preserve"> </w:t>
      </w:r>
      <w:r w:rsidRPr="00381FEB" w:rsidR="00381FEB">
        <w:rPr>
          <w:rStyle w:val="-1"/>
          <w:rFonts w:ascii="Roboto" w:hAnsi="Roboto"/>
          <w:color w:val="444444"/>
          <w:sz w:val="21"/>
          <w:szCs w:val="21"/>
        </w:rPr>
        <w:t>/opt/ansible/inventories/</w:t>
      </w:r>
      <w:proofErr w:type="spellStart"/>
      <w:r w:rsidRPr="00381FEB" w:rsidR="00381FEB">
        <w:rPr>
          <w:rStyle w:val="-1"/>
          <w:rFonts w:ascii="Roboto" w:hAnsi="Roboto"/>
          <w:color w:val="444444"/>
          <w:sz w:val="21"/>
          <w:szCs w:val="21"/>
        </w:rPr>
        <w:t>hdp</w:t>
      </w:r>
      <w:proofErr w:type="spellEnd"/>
      <w:r w:rsidRPr="00381FEB" w:rsidR="00381FEB">
        <w:rPr>
          <w:rStyle w:val="-1"/>
          <w:rFonts w:ascii="Roboto" w:hAnsi="Roboto"/>
          <w:color w:val="444444"/>
          <w:sz w:val="21"/>
          <w:szCs w:val="21"/>
        </w:rPr>
        <w:t>/hosts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 file </w:t>
      </w:r>
      <w:r w:rsidR="00FC2110">
        <w:rPr>
          <w:rStyle w:val="-1"/>
          <w:rFonts w:ascii="Roboto" w:hAnsi="Roboto"/>
          <w:color w:val="444444"/>
          <w:sz w:val="21"/>
          <w:szCs w:val="21"/>
        </w:rPr>
        <w:t xml:space="preserve">was created in the </w:t>
      </w:r>
      <w:r>
        <w:rPr>
          <w:rStyle w:val="-1"/>
          <w:rFonts w:ascii="Roboto" w:hAnsi="Roboto"/>
          <w:color w:val="444444"/>
          <w:sz w:val="21"/>
          <w:szCs w:val="21"/>
        </w:rPr>
        <w:t>/home/</w:t>
      </w:r>
      <w:proofErr w:type="spellStart"/>
      <w:r>
        <w:rPr>
          <w:rStyle w:val="-1"/>
          <w:rFonts w:ascii="Roboto" w:hAnsi="Roboto"/>
          <w:color w:val="444444"/>
          <w:sz w:val="21"/>
          <w:szCs w:val="21"/>
        </w:rPr>
        <w:t>oam_astellia</w:t>
      </w:r>
      <w:proofErr w:type="spellEnd"/>
      <w:r>
        <w:rPr>
          <w:rStyle w:val="-1"/>
          <w:rFonts w:ascii="Roboto" w:hAnsi="Roboto"/>
          <w:color w:val="444444"/>
          <w:sz w:val="21"/>
          <w:szCs w:val="21"/>
        </w:rPr>
        <w:t>/</w:t>
      </w:r>
      <w:r w:rsidR="009E7919">
        <w:rPr>
          <w:rStyle w:val="-1"/>
          <w:rFonts w:ascii="Roboto" w:hAnsi="Roboto"/>
          <w:color w:val="444444"/>
          <w:sz w:val="21"/>
          <w:szCs w:val="21"/>
        </w:rPr>
        <w:t>309192</w:t>
      </w:r>
      <w:r w:rsidR="00FC2110">
        <w:rPr>
          <w:rStyle w:val="-1"/>
          <w:rFonts w:ascii="Roboto" w:hAnsi="Roboto"/>
          <w:color w:val="444444"/>
          <w:sz w:val="21"/>
          <w:szCs w:val="21"/>
        </w:rPr>
        <w:t xml:space="preserve"> directory</w:t>
      </w:r>
      <w:r>
        <w:rPr>
          <w:rStyle w:val="-1"/>
          <w:rFonts w:ascii="Roboto" w:hAnsi="Roboto"/>
          <w:color w:val="444444"/>
          <w:sz w:val="21"/>
          <w:szCs w:val="21"/>
        </w:rPr>
        <w:t>. This file must be edited to only include the ASB1 info.</w:t>
      </w:r>
    </w:p>
    <w:p w:rsidRPr="00020890" w:rsidR="00020890" w:rsidP="00966FBB" w:rsidRDefault="00020890" w14:paraId="5E2E4B19" w14:textId="4813B442">
      <w:pPr>
        <w:pStyle w:val="-"/>
        <w:shd w:val="clear" w:color="auto" w:fill="FFFFFF"/>
        <w:ind w:left="360"/>
        <w:jc w:val="both"/>
        <w:rPr>
          <w:rStyle w:val="-1"/>
          <w:rFonts w:ascii="Roboto" w:hAnsi="Roboto"/>
          <w:color w:val="FF0000"/>
          <w:sz w:val="21"/>
          <w:szCs w:val="21"/>
        </w:rPr>
      </w:pPr>
      <w:r w:rsidRPr="00020890">
        <w:rPr>
          <w:rStyle w:val="-1"/>
          <w:rFonts w:ascii="Roboto" w:hAnsi="Roboto"/>
          <w:color w:val="FF0000"/>
          <w:sz w:val="21"/>
          <w:szCs w:val="21"/>
        </w:rPr>
        <w:t>The file must use hostname instead of IP address!!</w:t>
      </w:r>
    </w:p>
    <w:p w:rsidR="0022536D" w:rsidP="00A35221" w:rsidRDefault="00A35221" w14:paraId="40E2D2C3" w14:textId="6457CD39">
      <w:pPr>
        <w:pStyle w:val="-"/>
        <w:shd w:val="clear" w:color="auto" w:fill="FFFFFF"/>
        <w:ind w:left="360"/>
        <w:jc w:val="center"/>
        <w:rPr>
          <w:rStyle w:val="-1"/>
          <w:rFonts w:ascii="Roboto" w:hAnsi="Roboto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0A057086" wp14:editId="25085286">
            <wp:extent cx="2423725" cy="2584450"/>
            <wp:effectExtent l="0" t="0" r="0" b="6350"/>
            <wp:docPr id="322815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2815783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28411" cy="2589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-1"/>
          <w:rFonts w:ascii="Roboto" w:hAnsi="Roboto"/>
          <w:color w:val="444444"/>
          <w:sz w:val="21"/>
          <w:szCs w:val="21"/>
        </w:rPr>
        <w:t xml:space="preserve">  </w:t>
      </w:r>
      <w:r>
        <w:rPr>
          <w:noProof/>
        </w:rPr>
        <w:drawing>
          <wp:inline distT="0" distB="0" distL="0" distR="0" wp14:anchorId="678080E6" wp14:editId="0F9DA456">
            <wp:extent cx="2726830" cy="2571750"/>
            <wp:effectExtent l="0" t="0" r="0" b="0"/>
            <wp:docPr id="4900142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0142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41109" cy="2585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221" w:rsidP="00A35221" w:rsidRDefault="00A35221" w14:paraId="2EFF1EE7" w14:textId="0A39EFB4">
      <w:pPr>
        <w:pStyle w:val="-"/>
        <w:shd w:val="clear" w:color="auto" w:fill="FFFFFF"/>
        <w:ind w:left="360"/>
        <w:jc w:val="both"/>
        <w:rPr>
          <w:rStyle w:val="-1"/>
          <w:rFonts w:ascii="Roboto" w:hAnsi="Roboto"/>
          <w:color w:val="444444"/>
          <w:sz w:val="21"/>
          <w:szCs w:val="21"/>
        </w:rPr>
      </w:pPr>
      <w:r w:rsidRPr="25A6BE81">
        <w:rPr>
          <w:rStyle w:val="-1"/>
          <w:rFonts w:ascii="Roboto" w:hAnsi="Roboto"/>
          <w:color w:val="444444"/>
          <w:sz w:val="21"/>
          <w:szCs w:val="21"/>
        </w:rPr>
        <w:t>Comment every entry except the one for the ABS1 Admin LAN (172.30.166.6:22)</w:t>
      </w:r>
    </w:p>
    <w:p w:rsidR="00697032" w:rsidP="00697032" w:rsidRDefault="00697032" w14:paraId="5673E52B" w14:textId="3DE59192">
      <w:pPr>
        <w:pStyle w:val="-"/>
        <w:numPr>
          <w:ilvl w:val="0"/>
          <w:numId w:val="26"/>
        </w:numPr>
        <w:shd w:val="clear" w:color="auto" w:fill="FFFFFF"/>
        <w:rPr>
          <w:rFonts w:ascii="Roboto" w:hAnsi="Roboto"/>
          <w:color w:val="0069AA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Execute </w:t>
      </w:r>
      <w:r w:rsidRPr="0076195A">
        <w:rPr>
          <w:rStyle w:val="-1"/>
          <w:rFonts w:ascii="Roboto" w:hAnsi="Roboto"/>
          <w:strike/>
          <w:color w:val="444444"/>
          <w:sz w:val="21"/>
          <w:szCs w:val="21"/>
        </w:rPr>
        <w:t>Host configuration script</w:t>
      </w:r>
      <w:r w:rsidR="00CD301D">
        <w:rPr>
          <w:rStyle w:val="-1"/>
          <w:rFonts w:ascii="Roboto" w:hAnsi="Roboto"/>
          <w:color w:val="444444"/>
          <w:sz w:val="21"/>
          <w:szCs w:val="21"/>
        </w:rPr>
        <w:t xml:space="preserve"> PSS installation</w:t>
      </w:r>
      <w:r>
        <w:rPr>
          <w:rStyle w:val="-1"/>
          <w:rFonts w:ascii="Roboto" w:hAnsi="Roboto"/>
          <w:color w:val="444444"/>
          <w:sz w:val="21"/>
          <w:szCs w:val="21"/>
        </w:rPr>
        <w:t>:</w:t>
      </w:r>
    </w:p>
    <w:p w:rsidR="00697032" w:rsidP="00FC2110" w:rsidRDefault="00FC2110" w14:paraId="372B7737" w14:textId="6BAEC585">
      <w:pPr>
        <w:pStyle w:val="HTMLPreformatted"/>
        <w:shd w:val="clear" w:color="auto" w:fill="EEEEEE"/>
        <w:spacing w:before="120" w:after="120"/>
        <w:ind w:left="84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$ </w:t>
      </w:r>
      <w:r w:rsidR="00697032">
        <w:rPr>
          <w:rStyle w:val="HTMLCode"/>
          <w:rFonts w:ascii="Consolas" w:hAnsi="Consolas"/>
          <w:color w:val="212529"/>
        </w:rPr>
        <w:t>cd /opt</w:t>
      </w:r>
      <w:r w:rsidR="005F6912">
        <w:rPr>
          <w:rStyle w:val="HTMLCode"/>
          <w:rFonts w:ascii="Consolas" w:hAnsi="Consolas"/>
          <w:color w:val="212529"/>
        </w:rPr>
        <w:t>/</w:t>
      </w:r>
      <w:r w:rsidR="00697032">
        <w:rPr>
          <w:rStyle w:val="HTMLCode"/>
          <w:rFonts w:ascii="Consolas" w:hAnsi="Consolas"/>
          <w:color w:val="212529"/>
        </w:rPr>
        <w:t>ansible/</w:t>
      </w:r>
      <w:r w:rsidR="000A177A">
        <w:rPr>
          <w:rStyle w:val="HTMLCode"/>
          <w:rFonts w:ascii="Consolas" w:hAnsi="Consolas"/>
          <w:color w:val="212529"/>
        </w:rPr>
        <w:t>playbooks/</w:t>
      </w:r>
    </w:p>
    <w:p w:rsidR="00697032" w:rsidP="00697032" w:rsidRDefault="00FC2110" w14:paraId="19895598" w14:textId="497868B7">
      <w:pPr>
        <w:pStyle w:val="HTMLPreformatted"/>
        <w:shd w:val="clear" w:color="auto" w:fill="EEEEEE"/>
        <w:spacing w:before="120" w:after="120"/>
        <w:ind w:left="840"/>
        <w:rPr>
          <w:color w:val="212529"/>
          <w:sz w:val="18"/>
          <w:szCs w:val="18"/>
        </w:rPr>
      </w:pPr>
      <w:r>
        <w:rPr>
          <w:rStyle w:val="HTMLCode"/>
          <w:rFonts w:ascii="Consolas" w:hAnsi="Consolas"/>
          <w:color w:val="212529"/>
        </w:rPr>
        <w:t xml:space="preserve">$ </w:t>
      </w:r>
      <w:r w:rsidR="00697032">
        <w:rPr>
          <w:rStyle w:val="HTMLCode"/>
          <w:rFonts w:ascii="Consolas" w:hAnsi="Consolas"/>
          <w:color w:val="212529"/>
        </w:rPr>
        <w:t>ansible-playbook -</w:t>
      </w:r>
      <w:proofErr w:type="spellStart"/>
      <w:r w:rsidR="00697032">
        <w:rPr>
          <w:rStyle w:val="HTMLCode"/>
          <w:rFonts w:ascii="Consolas" w:hAnsi="Consolas"/>
          <w:color w:val="212529"/>
        </w:rPr>
        <w:t>i</w:t>
      </w:r>
      <w:proofErr w:type="spellEnd"/>
      <w:r w:rsidR="00697032">
        <w:rPr>
          <w:rStyle w:val="HTMLCode"/>
          <w:rFonts w:ascii="Consolas" w:hAnsi="Consolas"/>
          <w:color w:val="212529"/>
        </w:rPr>
        <w:t xml:space="preserve"> </w:t>
      </w:r>
      <w:r w:rsidR="00A35221">
        <w:rPr>
          <w:rStyle w:val="HTMLCode"/>
          <w:rFonts w:ascii="Consolas" w:hAnsi="Consolas"/>
          <w:color w:val="212529"/>
        </w:rPr>
        <w:t>/home/</w:t>
      </w:r>
      <w:proofErr w:type="spellStart"/>
      <w:r w:rsidR="00A35221">
        <w:rPr>
          <w:rStyle w:val="HTMLCode"/>
          <w:rFonts w:ascii="Consolas" w:hAnsi="Consolas"/>
          <w:color w:val="212529"/>
        </w:rPr>
        <w:t>oam_astellia</w:t>
      </w:r>
      <w:proofErr w:type="spellEnd"/>
      <w:r w:rsidR="00A35221">
        <w:rPr>
          <w:rStyle w:val="HTMLCode"/>
          <w:rFonts w:ascii="Consolas" w:hAnsi="Consolas"/>
          <w:color w:val="212529"/>
        </w:rPr>
        <w:t>/309192/hosts-309192 /opt/ansible/playbooks/system-security-</w:t>
      </w:r>
      <w:proofErr w:type="spellStart"/>
      <w:r w:rsidR="00A35221">
        <w:rPr>
          <w:rStyle w:val="HTMLCode"/>
          <w:rFonts w:ascii="Consolas" w:hAnsi="Consolas"/>
          <w:color w:val="212529"/>
        </w:rPr>
        <w:t>policy.yml</w:t>
      </w:r>
      <w:proofErr w:type="spellEnd"/>
      <w:r w:rsidR="00A35221">
        <w:rPr>
          <w:rStyle w:val="HTMLCode"/>
          <w:rFonts w:ascii="Consolas" w:hAnsi="Consolas"/>
          <w:color w:val="212529"/>
        </w:rPr>
        <w:t xml:space="preserve"> –</w:t>
      </w:r>
      <w:r w:rsidR="00392A0F">
        <w:rPr>
          <w:rStyle w:val="HTMLCode"/>
          <w:rFonts w:ascii="Consolas" w:hAnsi="Consolas"/>
          <w:color w:val="212529"/>
        </w:rPr>
        <w:t>-</w:t>
      </w:r>
      <w:r w:rsidR="00A35221">
        <w:rPr>
          <w:rStyle w:val="HTMLCode"/>
          <w:rFonts w:ascii="Consolas" w:hAnsi="Consolas"/>
          <w:color w:val="212529"/>
        </w:rPr>
        <w:t>ask-vault-pass</w:t>
      </w:r>
    </w:p>
    <w:p w:rsidR="00697032" w:rsidP="00697032" w:rsidRDefault="00697032" w14:paraId="44A56F2D" w14:textId="585DCCAC">
      <w:pPr>
        <w:pStyle w:val="-"/>
        <w:numPr>
          <w:ilvl w:val="0"/>
          <w:numId w:val="26"/>
        </w:numPr>
        <w:shd w:val="clear" w:color="auto" w:fill="FFFFFF"/>
        <w:rPr>
          <w:rFonts w:ascii="Roboto" w:hAnsi="Roboto"/>
          <w:color w:val="0069AA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>Install Hortonworks cluster:</w:t>
      </w:r>
    </w:p>
    <w:p w:rsidR="00697032" w:rsidP="00697032" w:rsidRDefault="00FC2110" w14:paraId="19A6EBB7" w14:textId="7067097F">
      <w:pPr>
        <w:pStyle w:val="HTMLPreformatted"/>
        <w:shd w:val="clear" w:color="auto" w:fill="EEEEEE"/>
        <w:spacing w:before="120" w:after="120"/>
        <w:ind w:left="840"/>
        <w:rPr>
          <w:color w:val="212529"/>
          <w:sz w:val="18"/>
          <w:szCs w:val="18"/>
        </w:rPr>
      </w:pPr>
      <w:r>
        <w:rPr>
          <w:rStyle w:val="HTMLCode"/>
          <w:rFonts w:ascii="Consolas" w:hAnsi="Consolas"/>
          <w:color w:val="212529"/>
        </w:rPr>
        <w:t xml:space="preserve">$ </w:t>
      </w:r>
      <w:r w:rsidR="00697032">
        <w:rPr>
          <w:rStyle w:val="HTMLCode"/>
          <w:rFonts w:ascii="Consolas" w:hAnsi="Consolas"/>
          <w:color w:val="212529"/>
        </w:rPr>
        <w:t>export CLOUD_TO_USE=static; cd ansible-</w:t>
      </w:r>
      <w:proofErr w:type="spellStart"/>
      <w:r w:rsidR="00697032">
        <w:rPr>
          <w:rStyle w:val="HTMLCode"/>
          <w:rFonts w:ascii="Consolas" w:hAnsi="Consolas"/>
          <w:color w:val="212529"/>
        </w:rPr>
        <w:t>hortonworks</w:t>
      </w:r>
      <w:proofErr w:type="spellEnd"/>
      <w:r w:rsidR="00697032">
        <w:rPr>
          <w:rStyle w:val="HTMLCode"/>
          <w:rFonts w:ascii="Consolas" w:hAnsi="Consolas"/>
          <w:color w:val="212529"/>
        </w:rPr>
        <w:t>-master; bash install_cluster.sh</w:t>
      </w:r>
    </w:p>
    <w:p w:rsidR="00697032" w:rsidP="00697032" w:rsidRDefault="00697032" w14:paraId="33AD8135" w14:textId="77777777">
      <w:pPr>
        <w:pStyle w:val="-"/>
        <w:shd w:val="clear" w:color="auto" w:fill="FFFFFF"/>
        <w:spacing w:before="0" w:after="0"/>
        <w:ind w:left="72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At the end of the script, if no errors occur, you will be able to connect to </w:t>
      </w:r>
      <w:r>
        <w:rPr>
          <w:rStyle w:val="-1"/>
          <w:rFonts w:ascii="Roboto" w:hAnsi="Roboto"/>
          <w:color w:val="444444"/>
          <w:sz w:val="21"/>
          <w:szCs w:val="21"/>
        </w:rPr>
        <w:t>Ambari</w:t>
      </w:r>
      <w:r>
        <w:rPr>
          <w:rFonts w:ascii="Roboto" w:hAnsi="Roboto"/>
          <w:color w:val="444444"/>
          <w:sz w:val="21"/>
          <w:szCs w:val="21"/>
        </w:rPr>
        <w:t> UI and check that services are running.</w:t>
      </w:r>
    </w:p>
    <w:p w:rsidR="00697032" w:rsidP="00697032" w:rsidRDefault="00697032" w14:paraId="22428ACC" w14:textId="77777777">
      <w:pPr>
        <w:pStyle w:val="-"/>
        <w:shd w:val="clear" w:color="auto" w:fill="FFFFFF"/>
        <w:spacing w:before="0" w:after="0"/>
        <w:ind w:left="72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If an error occurs, alternatively, you can run the following script:</w:t>
      </w:r>
    </w:p>
    <w:p w:rsidR="00697032" w:rsidP="00697032" w:rsidRDefault="00FC2110" w14:paraId="6DD384F4" w14:textId="3CE89D6D">
      <w:pPr>
        <w:pStyle w:val="HTMLPreformatted"/>
        <w:shd w:val="clear" w:color="auto" w:fill="EEEEEE"/>
        <w:spacing w:before="120" w:after="120"/>
        <w:ind w:left="840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$ </w:t>
      </w:r>
      <w:r w:rsidR="00697032">
        <w:rPr>
          <w:rStyle w:val="HTMLCode"/>
          <w:rFonts w:ascii="Consolas" w:hAnsi="Consolas"/>
          <w:color w:val="212529"/>
        </w:rPr>
        <w:t xml:space="preserve">cd </w:t>
      </w:r>
      <w:r w:rsidRPr="0079133D" w:rsidR="0079133D">
        <w:rPr>
          <w:rStyle w:val="HTMLCode"/>
          <w:rFonts w:ascii="Consolas" w:hAnsi="Consolas"/>
          <w:color w:val="212529"/>
        </w:rPr>
        <w:t>/opt/ansible/playbooks/Appliance-Auto-Deploy-v3.14/ansible-hortonworks-master</w:t>
      </w:r>
    </w:p>
    <w:p w:rsidR="00697032" w:rsidP="00697032" w:rsidRDefault="00FC2110" w14:paraId="66A08477" w14:textId="77D139CD">
      <w:pPr>
        <w:pStyle w:val="HTMLPreformatted"/>
        <w:shd w:val="clear" w:color="auto" w:fill="EEEEEE"/>
        <w:spacing w:before="120" w:after="120"/>
        <w:ind w:left="840"/>
        <w:rPr>
          <w:color w:val="212529"/>
          <w:sz w:val="18"/>
          <w:szCs w:val="18"/>
        </w:rPr>
      </w:pPr>
      <w:r>
        <w:rPr>
          <w:rStyle w:val="HTMLCode"/>
          <w:rFonts w:ascii="Consolas" w:hAnsi="Consolas"/>
          <w:color w:val="212529"/>
        </w:rPr>
        <w:t xml:space="preserve">$ </w:t>
      </w:r>
      <w:r w:rsidR="00697032">
        <w:rPr>
          <w:rStyle w:val="HTMLCode"/>
          <w:rFonts w:ascii="Consolas" w:hAnsi="Consolas"/>
          <w:color w:val="212529"/>
        </w:rPr>
        <w:t>ansible-playbook -</w:t>
      </w:r>
      <w:proofErr w:type="spellStart"/>
      <w:r w:rsidR="00697032">
        <w:rPr>
          <w:rStyle w:val="HTMLCode"/>
          <w:rFonts w:ascii="Consolas" w:hAnsi="Consolas"/>
          <w:color w:val="212529"/>
        </w:rPr>
        <w:t>i</w:t>
      </w:r>
      <w:proofErr w:type="spellEnd"/>
      <w:r w:rsidR="00697032">
        <w:rPr>
          <w:rStyle w:val="HTMLCode"/>
          <w:rFonts w:ascii="Consolas" w:hAnsi="Consolas"/>
          <w:color w:val="212529"/>
        </w:rPr>
        <w:t xml:space="preserve"> inventory/static playbooks/</w:t>
      </w:r>
      <w:proofErr w:type="spellStart"/>
      <w:r w:rsidR="00697032">
        <w:rPr>
          <w:rStyle w:val="HTMLCode"/>
          <w:rFonts w:ascii="Consolas" w:hAnsi="Consolas"/>
          <w:color w:val="212529"/>
        </w:rPr>
        <w:t>install_cluster.yml</w:t>
      </w:r>
      <w:proofErr w:type="spellEnd"/>
      <w:r w:rsidR="00697032">
        <w:rPr>
          <w:rStyle w:val="HTMLCode"/>
          <w:rFonts w:ascii="Consolas" w:hAnsi="Consolas"/>
          <w:color w:val="212529"/>
        </w:rPr>
        <w:t xml:space="preserve"> --extra-vars=</w:t>
      </w:r>
      <w:proofErr w:type="spellStart"/>
      <w:r w:rsidR="00697032">
        <w:rPr>
          <w:rStyle w:val="HTMLCode"/>
          <w:rFonts w:ascii="Consolas" w:hAnsi="Consolas"/>
          <w:color w:val="212529"/>
        </w:rPr>
        <w:t>cloud_name</w:t>
      </w:r>
      <w:proofErr w:type="spellEnd"/>
      <w:r w:rsidR="00697032">
        <w:rPr>
          <w:rStyle w:val="HTMLCode"/>
          <w:rFonts w:ascii="Consolas" w:hAnsi="Consolas"/>
          <w:color w:val="212529"/>
        </w:rPr>
        <w:t>=static</w:t>
      </w:r>
    </w:p>
    <w:p w:rsidR="00697032" w:rsidP="00697032" w:rsidRDefault="00697032" w14:paraId="3706C4F0" w14:textId="77777777">
      <w:pPr>
        <w:pStyle w:val="-"/>
        <w:shd w:val="clear" w:color="auto" w:fill="FFFFFF"/>
        <w:spacing w:before="0" w:beforeAutospacing="0"/>
        <w:ind w:left="72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If there are still errors, see the </w:t>
      </w:r>
      <w:hyperlink w:history="1" r:id="rId16">
        <w:r>
          <w:rPr>
            <w:rStyle w:val="Hyperlink"/>
            <w:rFonts w:ascii="Roboto" w:hAnsi="Roboto"/>
            <w:color w:val="0069AA"/>
            <w:sz w:val="21"/>
            <w:szCs w:val="21"/>
          </w:rPr>
          <w:t>Error on blueprint</w:t>
        </w:r>
      </w:hyperlink>
      <w:r>
        <w:rPr>
          <w:rFonts w:ascii="Roboto" w:hAnsi="Roboto"/>
          <w:color w:val="444444"/>
          <w:sz w:val="21"/>
          <w:szCs w:val="21"/>
        </w:rPr>
        <w:t> or </w:t>
      </w:r>
      <w:hyperlink w:history="1" r:id="rId17">
        <w:r>
          <w:rPr>
            <w:rStyle w:val="Hyperlink"/>
            <w:rFonts w:ascii="Roboto" w:hAnsi="Roboto"/>
            <w:color w:val="0069AA"/>
            <w:sz w:val="21"/>
            <w:szCs w:val="21"/>
          </w:rPr>
          <w:t>Certificate verification error on master-2</w:t>
        </w:r>
      </w:hyperlink>
      <w:r>
        <w:rPr>
          <w:rFonts w:ascii="Roboto" w:hAnsi="Roboto"/>
          <w:color w:val="444444"/>
          <w:sz w:val="21"/>
          <w:szCs w:val="21"/>
        </w:rPr>
        <w:t> troubleshooting pages.</w:t>
      </w:r>
    </w:p>
    <w:p w:rsidR="00697032" w:rsidP="00FC2110" w:rsidRDefault="00697032" w14:paraId="19BE00C2" w14:textId="77777777">
      <w:pPr>
        <w:pStyle w:val="-"/>
        <w:shd w:val="clear" w:color="auto" w:fill="FFFFFF"/>
        <w:spacing w:before="0" w:after="0"/>
        <w:ind w:left="720"/>
        <w:jc w:val="both"/>
        <w:rPr>
          <w:rFonts w:ascii="Roboto" w:hAnsi="Roboto"/>
          <w:color w:val="444444"/>
          <w:sz w:val="21"/>
          <w:szCs w:val="21"/>
        </w:rPr>
      </w:pPr>
      <w:r>
        <w:rPr>
          <w:rStyle w:val="notetitle"/>
          <w:rFonts w:ascii="Roboto" w:hAnsi="Roboto"/>
          <w:b/>
          <w:bCs/>
          <w:color w:val="444444"/>
          <w:sz w:val="21"/>
          <w:szCs w:val="21"/>
        </w:rPr>
        <w:t>Tip:</w:t>
      </w:r>
      <w:r>
        <w:rPr>
          <w:rFonts w:ascii="Roboto" w:hAnsi="Roboto"/>
          <w:color w:val="444444"/>
          <w:sz w:val="21"/>
          <w:szCs w:val="21"/>
        </w:rPr>
        <w:t> When </w:t>
      </w:r>
      <w:r>
        <w:rPr>
          <w:rStyle w:val="-1"/>
          <w:rFonts w:ascii="Roboto" w:hAnsi="Roboto"/>
          <w:color w:val="444444"/>
          <w:sz w:val="21"/>
          <w:szCs w:val="21"/>
        </w:rPr>
        <w:t>Hive</w:t>
      </w:r>
      <w:r>
        <w:rPr>
          <w:rFonts w:ascii="Roboto" w:hAnsi="Roboto"/>
          <w:color w:val="444444"/>
          <w:sz w:val="21"/>
          <w:szCs w:val="21"/>
        </w:rPr>
        <w:t xml:space="preserve"> Server Interactive (also </w:t>
      </w:r>
      <w:proofErr w:type="spellStart"/>
      <w:r>
        <w:rPr>
          <w:rFonts w:ascii="Roboto" w:hAnsi="Roboto"/>
          <w:color w:val="444444"/>
          <w:sz w:val="21"/>
          <w:szCs w:val="21"/>
        </w:rPr>
        <w:t>know</w:t>
      </w:r>
      <w:proofErr w:type="spellEnd"/>
      <w:r>
        <w:rPr>
          <w:rFonts w:ascii="Roboto" w:hAnsi="Roboto"/>
          <w:color w:val="444444"/>
          <w:sz w:val="21"/>
          <w:szCs w:val="21"/>
        </w:rPr>
        <w:t xml:space="preserve"> as LLAP) must be installed on cluster, </w:t>
      </w:r>
      <w:r>
        <w:rPr>
          <w:rStyle w:val="-1"/>
          <w:rFonts w:ascii="Roboto" w:hAnsi="Roboto"/>
          <w:color w:val="444444"/>
          <w:sz w:val="21"/>
          <w:szCs w:val="21"/>
        </w:rPr>
        <w:t>Hortonworks</w:t>
      </w:r>
      <w:r>
        <w:rPr>
          <w:rFonts w:ascii="Roboto" w:hAnsi="Roboto"/>
          <w:color w:val="444444"/>
          <w:sz w:val="21"/>
          <w:szCs w:val="21"/>
        </w:rPr>
        <w:t> cluster installation fails (this is a known issue of the </w:t>
      </w:r>
      <w:r>
        <w:rPr>
          <w:rStyle w:val="-1"/>
          <w:rFonts w:ascii="Roboto" w:hAnsi="Roboto"/>
          <w:color w:val="444444"/>
          <w:sz w:val="21"/>
          <w:szCs w:val="21"/>
        </w:rPr>
        <w:t>Hortonworks</w:t>
      </w:r>
      <w:r>
        <w:rPr>
          <w:rFonts w:ascii="Roboto" w:hAnsi="Roboto"/>
          <w:color w:val="444444"/>
          <w:sz w:val="21"/>
          <w:szCs w:val="21"/>
        </w:rPr>
        <w:t> script). The message at the end of this step looks like:</w:t>
      </w:r>
    </w:p>
    <w:p w:rsidR="00697032" w:rsidP="00697032" w:rsidRDefault="00697032" w14:paraId="292FD697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TASK [</w:t>
      </w:r>
      <w:proofErr w:type="spellStart"/>
      <w:r>
        <w:rPr>
          <w:rFonts w:ascii="Consolas" w:hAnsi="Consolas"/>
          <w:color w:val="212529"/>
          <w:sz w:val="18"/>
          <w:szCs w:val="18"/>
        </w:rPr>
        <w:t>ambari</w:t>
      </w:r>
      <w:proofErr w:type="spellEnd"/>
      <w:r>
        <w:rPr>
          <w:rFonts w:ascii="Consolas" w:hAnsi="Consolas"/>
          <w:color w:val="212529"/>
          <w:sz w:val="18"/>
          <w:szCs w:val="18"/>
        </w:rPr>
        <w:t>-blueprint : Fail if the cluster create task is in an error state] *************************************************************************************************************************************</w:t>
      </w:r>
    </w:p>
    <w:p w:rsidR="00697032" w:rsidP="00697032" w:rsidRDefault="00697032" w14:paraId="2B48169B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fatal: [master2]: FAILED! =&gt; {"changed": false, "msg": "Failed to build the ********* cluster. Task Status is FAILED."}</w:t>
      </w:r>
    </w:p>
    <w:p w:rsidR="00697032" w:rsidP="00697032" w:rsidRDefault="00697032" w14:paraId="0797F12F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</w:p>
    <w:p w:rsidR="00697032" w:rsidP="00697032" w:rsidRDefault="00697032" w14:paraId="6B0C4661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NO MORE HOSTS LEFT *************************************************************************************************************************************************************************************************</w:t>
      </w:r>
    </w:p>
    <w:p w:rsidR="00697032" w:rsidP="00697032" w:rsidRDefault="00697032" w14:paraId="50F4DAD1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        to retry, use: --limit @/home/*******/ansible-hortonworks-master/playbooks/install_cluster.retry</w:t>
      </w:r>
    </w:p>
    <w:p w:rsidR="00697032" w:rsidP="00697032" w:rsidRDefault="00697032" w14:paraId="06191F3D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>PLAY RECAP *********************************************************************************************************************************************************************************************************</w:t>
      </w:r>
    </w:p>
    <w:p w:rsidR="00697032" w:rsidP="00697032" w:rsidRDefault="00697032" w14:paraId="0CD0153F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broker1                  </w:t>
      </w:r>
      <w:proofErr w:type="gramStart"/>
      <w:r>
        <w:rPr>
          <w:rFonts w:ascii="Consolas" w:hAnsi="Consolas"/>
          <w:color w:val="212529"/>
          <w:sz w:val="18"/>
          <w:szCs w:val="18"/>
        </w:rPr>
        <w:t xml:space="preserve">  :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ok=52   changed=22   unreachable=0    failed=0   </w:t>
      </w:r>
    </w:p>
    <w:p w:rsidR="00697032" w:rsidP="00697032" w:rsidRDefault="00697032" w14:paraId="25CBBA33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broker2                  </w:t>
      </w:r>
      <w:proofErr w:type="gramStart"/>
      <w:r>
        <w:rPr>
          <w:rFonts w:ascii="Consolas" w:hAnsi="Consolas"/>
          <w:color w:val="212529"/>
          <w:sz w:val="18"/>
          <w:szCs w:val="18"/>
        </w:rPr>
        <w:t xml:space="preserve">  :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ok=52   changed=22   unreachable=0    failed=0   </w:t>
      </w:r>
    </w:p>
    <w:p w:rsidR="00697032" w:rsidP="00697032" w:rsidRDefault="00697032" w14:paraId="13B305BB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localhost                </w:t>
      </w:r>
      <w:proofErr w:type="gramStart"/>
      <w:r>
        <w:rPr>
          <w:rFonts w:ascii="Consolas" w:hAnsi="Consolas"/>
          <w:color w:val="212529"/>
          <w:sz w:val="18"/>
          <w:szCs w:val="18"/>
        </w:rPr>
        <w:t xml:space="preserve">  :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ok=17   changed=5    unreachable=0    failed=0   </w:t>
      </w:r>
    </w:p>
    <w:p w:rsidR="00697032" w:rsidP="00697032" w:rsidRDefault="00697032" w14:paraId="55EF8A2F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master1                  </w:t>
      </w:r>
      <w:proofErr w:type="gramStart"/>
      <w:r>
        <w:rPr>
          <w:rFonts w:ascii="Consolas" w:hAnsi="Consolas"/>
          <w:color w:val="212529"/>
          <w:sz w:val="18"/>
          <w:szCs w:val="18"/>
        </w:rPr>
        <w:t xml:space="preserve">  :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ok=52   changed=22   unreachable=0    failed=0   </w:t>
      </w:r>
    </w:p>
    <w:p w:rsidR="00697032" w:rsidP="00697032" w:rsidRDefault="00697032" w14:paraId="61951034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master2                  </w:t>
      </w:r>
      <w:proofErr w:type="gramStart"/>
      <w:r>
        <w:rPr>
          <w:rFonts w:ascii="Consolas" w:hAnsi="Consolas"/>
          <w:color w:val="212529"/>
          <w:sz w:val="18"/>
          <w:szCs w:val="18"/>
        </w:rPr>
        <w:t xml:space="preserve">  :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ok=180  changed=52   unreachable=0    failed=1   </w:t>
      </w:r>
    </w:p>
    <w:p w:rsidR="00697032" w:rsidP="00697032" w:rsidRDefault="00697032" w14:paraId="2E9B80A5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worker1                  </w:t>
      </w:r>
      <w:proofErr w:type="gramStart"/>
      <w:r>
        <w:rPr>
          <w:rFonts w:ascii="Consolas" w:hAnsi="Consolas"/>
          <w:color w:val="212529"/>
          <w:sz w:val="18"/>
          <w:szCs w:val="18"/>
        </w:rPr>
        <w:t xml:space="preserve">  :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ok=52   changed=22   unreachable=0    failed=0   </w:t>
      </w:r>
    </w:p>
    <w:p w:rsidR="00697032" w:rsidP="00697032" w:rsidRDefault="00697032" w14:paraId="1EA3070C" w14:textId="77777777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>
        <w:rPr>
          <w:rFonts w:ascii="Consolas" w:hAnsi="Consolas"/>
          <w:color w:val="212529"/>
          <w:sz w:val="18"/>
          <w:szCs w:val="18"/>
        </w:rPr>
        <w:t xml:space="preserve">worker2                  </w:t>
      </w:r>
      <w:proofErr w:type="gramStart"/>
      <w:r>
        <w:rPr>
          <w:rFonts w:ascii="Consolas" w:hAnsi="Consolas"/>
          <w:color w:val="212529"/>
          <w:sz w:val="18"/>
          <w:szCs w:val="18"/>
        </w:rPr>
        <w:t xml:space="preserve">  :</w:t>
      </w:r>
      <w:proofErr w:type="gramEnd"/>
      <w:r>
        <w:rPr>
          <w:rFonts w:ascii="Consolas" w:hAnsi="Consolas"/>
          <w:color w:val="212529"/>
          <w:sz w:val="18"/>
          <w:szCs w:val="18"/>
        </w:rPr>
        <w:t xml:space="preserve"> ok=52   changed=22   unreachable=0    failed=0   </w:t>
      </w:r>
    </w:p>
    <w:p w:rsidR="00697032" w:rsidP="25A6BE81" w:rsidRDefault="00697032" w14:paraId="7DA2A229" w14:textId="38B04598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r w:rsidRPr="25A6BE81">
        <w:rPr>
          <w:rFonts w:ascii="Consolas" w:hAnsi="Consolas"/>
          <w:color w:val="212529"/>
          <w:sz w:val="18"/>
          <w:szCs w:val="18"/>
        </w:rPr>
        <w:t xml:space="preserve">worker3                  </w:t>
      </w:r>
      <w:proofErr w:type="gramStart"/>
      <w:r w:rsidRPr="25A6BE81">
        <w:rPr>
          <w:rFonts w:ascii="Consolas" w:hAnsi="Consolas"/>
          <w:color w:val="212529"/>
          <w:sz w:val="18"/>
          <w:szCs w:val="18"/>
        </w:rPr>
        <w:t xml:space="preserve">  :</w:t>
      </w:r>
      <w:proofErr w:type="gramEnd"/>
      <w:r w:rsidRPr="25A6BE81">
        <w:rPr>
          <w:rFonts w:ascii="Consolas" w:hAnsi="Consolas"/>
          <w:color w:val="212529"/>
          <w:sz w:val="18"/>
          <w:szCs w:val="18"/>
        </w:rPr>
        <w:t xml:space="preserve"> ok=52   changed=22   unreachable=0    failed=0   </w:t>
      </w:r>
    </w:p>
    <w:p w:rsidR="00697032" w:rsidP="00697032" w:rsidRDefault="00697032" w14:paraId="38EF6B7E" w14:textId="0EA96580">
      <w:pPr>
        <w:pStyle w:val="HTMLPreformatted"/>
        <w:shd w:val="clear" w:color="auto" w:fill="EEEEEE"/>
        <w:spacing w:before="120" w:after="120"/>
        <w:ind w:left="840"/>
        <w:rPr>
          <w:rFonts w:ascii="Consolas" w:hAnsi="Consolas"/>
          <w:color w:val="212529"/>
          <w:sz w:val="18"/>
          <w:szCs w:val="18"/>
        </w:rPr>
      </w:pPr>
      <w:proofErr w:type="spellStart"/>
      <w:r w:rsidRPr="25A6BE81">
        <w:rPr>
          <w:rFonts w:ascii="Consolas" w:hAnsi="Consolas"/>
          <w:color w:val="212529"/>
          <w:sz w:val="18"/>
          <w:szCs w:val="18"/>
        </w:rPr>
        <w:t>workerzoo</w:t>
      </w:r>
      <w:proofErr w:type="spellEnd"/>
      <w:r w:rsidRPr="25A6BE81">
        <w:rPr>
          <w:rFonts w:ascii="Consolas" w:hAnsi="Consolas"/>
          <w:color w:val="212529"/>
          <w:sz w:val="18"/>
          <w:szCs w:val="18"/>
        </w:rPr>
        <w:t xml:space="preserve">                </w:t>
      </w:r>
      <w:proofErr w:type="gramStart"/>
      <w:r w:rsidRPr="25A6BE81">
        <w:rPr>
          <w:rFonts w:ascii="Consolas" w:hAnsi="Consolas"/>
          <w:color w:val="212529"/>
          <w:sz w:val="18"/>
          <w:szCs w:val="18"/>
        </w:rPr>
        <w:t xml:space="preserve">  :</w:t>
      </w:r>
      <w:proofErr w:type="gramEnd"/>
      <w:r w:rsidRPr="25A6BE81">
        <w:rPr>
          <w:rFonts w:ascii="Consolas" w:hAnsi="Consolas"/>
          <w:color w:val="212529"/>
          <w:sz w:val="18"/>
          <w:szCs w:val="18"/>
        </w:rPr>
        <w:t xml:space="preserve"> ok=52   changed=22   unreachable=0    failed=0</w:t>
      </w:r>
    </w:p>
    <w:p w:rsidR="00697032" w:rsidP="00880DBC" w:rsidRDefault="00697032" w14:paraId="53FB9C1C" w14:textId="77777777">
      <w:pPr>
        <w:pStyle w:val="-"/>
        <w:shd w:val="clear" w:color="auto" w:fill="FFFFFF"/>
        <w:spacing w:before="0" w:beforeAutospacing="0"/>
        <w:ind w:left="426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No troubleshooting is required, skip to the </w:t>
      </w:r>
      <w:r>
        <w:rPr>
          <w:rStyle w:val="-1"/>
          <w:rFonts w:ascii="Roboto" w:hAnsi="Roboto"/>
          <w:color w:val="444444"/>
          <w:sz w:val="21"/>
          <w:szCs w:val="21"/>
        </w:rPr>
        <w:t>Hortonworks</w:t>
      </w:r>
      <w:r>
        <w:rPr>
          <w:rFonts w:ascii="Roboto" w:hAnsi="Roboto"/>
          <w:color w:val="444444"/>
          <w:sz w:val="21"/>
          <w:szCs w:val="21"/>
        </w:rPr>
        <w:t> cluster configuration and your cluster should be functional.</w:t>
      </w:r>
    </w:p>
    <w:p w:rsidR="00697032" w:rsidP="00697032" w:rsidRDefault="00697032" w14:paraId="76A0C81E" w14:textId="77777777">
      <w:pPr>
        <w:pStyle w:val="-"/>
        <w:numPr>
          <w:ilvl w:val="0"/>
          <w:numId w:val="26"/>
        </w:numPr>
        <w:shd w:val="clear" w:color="auto" w:fill="FFFFFF"/>
        <w:rPr>
          <w:rFonts w:ascii="Roboto" w:hAnsi="Roboto"/>
          <w:color w:val="0069AA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>Configure Hortonworks cluster:</w:t>
      </w:r>
    </w:p>
    <w:p w:rsidR="00697032" w:rsidP="00697032" w:rsidRDefault="00FC2110" w14:paraId="112A20F6" w14:textId="1D46B66E">
      <w:pPr>
        <w:pStyle w:val="HTMLPreformatted"/>
        <w:shd w:val="clear" w:color="auto" w:fill="EEEEEE"/>
        <w:spacing w:before="120" w:after="120"/>
        <w:ind w:left="840"/>
        <w:rPr>
          <w:color w:val="212529"/>
          <w:sz w:val="18"/>
          <w:szCs w:val="18"/>
        </w:rPr>
      </w:pPr>
      <w:r>
        <w:rPr>
          <w:rStyle w:val="HTMLCode"/>
          <w:rFonts w:ascii="Consolas" w:hAnsi="Consolas"/>
          <w:color w:val="212529"/>
        </w:rPr>
        <w:t xml:space="preserve">$ </w:t>
      </w:r>
      <w:r w:rsidR="00697032">
        <w:rPr>
          <w:rStyle w:val="HTMLCode"/>
          <w:rFonts w:ascii="Consolas" w:hAnsi="Consolas"/>
          <w:color w:val="212529"/>
        </w:rPr>
        <w:t>cd</w:t>
      </w:r>
      <w:proofErr w:type="gramStart"/>
      <w:r w:rsidR="00697032">
        <w:rPr>
          <w:rStyle w:val="HTMLCode"/>
          <w:rFonts w:ascii="Consolas" w:hAnsi="Consolas"/>
          <w:color w:val="212529"/>
        </w:rPr>
        <w:t xml:space="preserve"> ..</w:t>
      </w:r>
      <w:proofErr w:type="gramEnd"/>
      <w:r w:rsidR="00697032">
        <w:rPr>
          <w:rStyle w:val="HTMLCode"/>
          <w:rFonts w:ascii="Consolas" w:hAnsi="Consolas"/>
          <w:color w:val="212529"/>
        </w:rPr>
        <w:t xml:space="preserve"> &amp;&amp; ansible-playbook -</w:t>
      </w:r>
      <w:proofErr w:type="spellStart"/>
      <w:r w:rsidR="00697032">
        <w:rPr>
          <w:rStyle w:val="HTMLCode"/>
          <w:rFonts w:ascii="Consolas" w:hAnsi="Consolas"/>
          <w:color w:val="212529"/>
        </w:rPr>
        <w:t>i</w:t>
      </w:r>
      <w:proofErr w:type="spellEnd"/>
      <w:r w:rsidR="00697032">
        <w:rPr>
          <w:rStyle w:val="HTMLCode"/>
          <w:rFonts w:ascii="Consolas" w:hAnsi="Consolas"/>
          <w:color w:val="212529"/>
        </w:rPr>
        <w:t xml:space="preserve"> ansible-</w:t>
      </w:r>
      <w:proofErr w:type="spellStart"/>
      <w:r w:rsidR="00697032">
        <w:rPr>
          <w:rStyle w:val="HTMLCode"/>
          <w:rFonts w:ascii="Consolas" w:hAnsi="Consolas"/>
          <w:color w:val="212529"/>
        </w:rPr>
        <w:t>hortonworks</w:t>
      </w:r>
      <w:proofErr w:type="spellEnd"/>
      <w:r w:rsidR="00697032">
        <w:rPr>
          <w:rStyle w:val="HTMLCode"/>
          <w:rFonts w:ascii="Consolas" w:hAnsi="Consolas"/>
          <w:color w:val="212529"/>
        </w:rPr>
        <w:t xml:space="preserve">-master/inventory/static </w:t>
      </w:r>
      <w:proofErr w:type="spellStart"/>
      <w:r w:rsidR="00697032">
        <w:rPr>
          <w:rStyle w:val="HTMLCode"/>
          <w:rFonts w:ascii="Consolas" w:hAnsi="Consolas"/>
          <w:color w:val="212529"/>
        </w:rPr>
        <w:t>post_config.yml</w:t>
      </w:r>
      <w:proofErr w:type="spellEnd"/>
    </w:p>
    <w:p w:rsidR="00697032" w:rsidP="00697032" w:rsidRDefault="00697032" w14:paraId="183F2CCD" w14:textId="77777777">
      <w:pPr>
        <w:pStyle w:val="-"/>
        <w:shd w:val="clear" w:color="auto" w:fill="FFFFFF"/>
        <w:spacing w:before="0" w:after="0"/>
        <w:ind w:left="72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At the end of the script, if no errors occur, you will be able to connect to </w:t>
      </w:r>
      <w:r>
        <w:rPr>
          <w:rStyle w:val="-1"/>
          <w:rFonts w:ascii="Roboto" w:hAnsi="Roboto"/>
          <w:color w:val="444444"/>
          <w:sz w:val="21"/>
          <w:szCs w:val="21"/>
        </w:rPr>
        <w:t>Ambari</w:t>
      </w:r>
      <w:r>
        <w:rPr>
          <w:rFonts w:ascii="Roboto" w:hAnsi="Roboto"/>
          <w:color w:val="444444"/>
          <w:sz w:val="21"/>
          <w:szCs w:val="21"/>
        </w:rPr>
        <w:t> UI and </w:t>
      </w:r>
      <w:hyperlink w:history="1" r:id="rId18">
        <w:r>
          <w:rPr>
            <w:rStyle w:val="Hyperlink"/>
            <w:rFonts w:ascii="Roboto" w:hAnsi="Roboto"/>
            <w:color w:val="0069AA"/>
            <w:sz w:val="21"/>
            <w:szCs w:val="21"/>
          </w:rPr>
          <w:t>install </w:t>
        </w:r>
        <w:r>
          <w:rPr>
            <w:rStyle w:val="-1"/>
            <w:rFonts w:ascii="Roboto" w:hAnsi="Roboto"/>
            <w:color w:val="0069AA"/>
            <w:sz w:val="21"/>
            <w:szCs w:val="21"/>
          </w:rPr>
          <w:t>Big Data</w:t>
        </w:r>
        <w:r>
          <w:rPr>
            <w:rStyle w:val="Hyperlink"/>
            <w:rFonts w:ascii="Roboto" w:hAnsi="Roboto"/>
            <w:color w:val="0069AA"/>
            <w:sz w:val="21"/>
            <w:szCs w:val="21"/>
          </w:rPr>
          <w:t> Framework components</w:t>
        </w:r>
      </w:hyperlink>
      <w:r>
        <w:rPr>
          <w:rFonts w:ascii="Roboto" w:hAnsi="Roboto"/>
          <w:color w:val="444444"/>
          <w:sz w:val="21"/>
          <w:szCs w:val="21"/>
        </w:rPr>
        <w:t>.</w:t>
      </w:r>
    </w:p>
    <w:p w:rsidR="00697032" w:rsidP="00697032" w:rsidRDefault="00697032" w14:paraId="4AA66720" w14:textId="291B2AE7">
      <w:pPr>
        <w:pStyle w:val="-"/>
        <w:numPr>
          <w:ilvl w:val="0"/>
          <w:numId w:val="26"/>
        </w:numPr>
        <w:shd w:val="clear" w:color="auto" w:fill="FFFFFF"/>
        <w:rPr>
          <w:rFonts w:ascii="Roboto" w:hAnsi="Roboto"/>
          <w:color w:val="0069AA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>Check Ambari </w:t>
      </w:r>
      <w:r w:rsidR="00B25BDE">
        <w:rPr>
          <w:rStyle w:val="-1"/>
          <w:rFonts w:ascii="Roboto" w:hAnsi="Roboto"/>
          <w:color w:val="444444"/>
          <w:sz w:val="21"/>
          <w:szCs w:val="21"/>
        </w:rPr>
        <w:t>services and enable the host:</w:t>
      </w:r>
    </w:p>
    <w:p w:rsidR="00697032" w:rsidP="00697032" w:rsidRDefault="00B25BDE" w14:paraId="6CCF085F" w14:textId="10933013">
      <w:pPr>
        <w:pStyle w:val="-"/>
        <w:numPr>
          <w:ilvl w:val="1"/>
          <w:numId w:val="26"/>
        </w:numPr>
        <w:shd w:val="clear" w:color="auto" w:fill="FFFFFF"/>
        <w:spacing w:before="240" w:beforeAutospacing="0" w:after="240" w:afterAutospacing="0"/>
        <w:rPr>
          <w:rFonts w:ascii="Roboto" w:hAnsi="Roboto"/>
          <w:color w:val="0069AA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>SSH to the ASB1 and c</w:t>
      </w:r>
      <w:r w:rsidR="00697032">
        <w:rPr>
          <w:rStyle w:val="-1"/>
          <w:rFonts w:ascii="Roboto" w:hAnsi="Roboto"/>
          <w:color w:val="444444"/>
          <w:sz w:val="21"/>
          <w:szCs w:val="21"/>
        </w:rPr>
        <w:t>heck the </w:t>
      </w:r>
      <w:proofErr w:type="spellStart"/>
      <w:r w:rsidR="00697032">
        <w:rPr>
          <w:rStyle w:val="-1"/>
          <w:rFonts w:ascii="Roboto" w:hAnsi="Roboto"/>
          <w:color w:val="444444"/>
          <w:sz w:val="21"/>
          <w:szCs w:val="21"/>
        </w:rPr>
        <w:t>Ambari</w:t>
      </w:r>
      <w:r>
        <w:rPr>
          <w:rStyle w:val="-1"/>
          <w:rFonts w:ascii="Roboto" w:hAnsi="Roboto"/>
          <w:color w:val="444444"/>
          <w:sz w:val="21"/>
          <w:szCs w:val="21"/>
        </w:rPr>
        <w:t>Agent</w:t>
      </w:r>
      <w:proofErr w:type="spellEnd"/>
      <w:r w:rsidR="00697032">
        <w:rPr>
          <w:rStyle w:val="-1"/>
          <w:rFonts w:ascii="Roboto" w:hAnsi="Roboto"/>
          <w:color w:val="444444"/>
          <w:sz w:val="21"/>
          <w:szCs w:val="21"/>
        </w:rPr>
        <w:t> server process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 is running</w:t>
      </w:r>
      <w:r w:rsidR="00697032">
        <w:rPr>
          <w:rStyle w:val="-1"/>
          <w:rFonts w:ascii="Roboto" w:hAnsi="Roboto"/>
          <w:color w:val="444444"/>
          <w:sz w:val="21"/>
          <w:szCs w:val="21"/>
        </w:rPr>
        <w:t>:</w:t>
      </w:r>
    </w:p>
    <w:p w:rsidRPr="008C7E47" w:rsidR="00880DBC" w:rsidP="007F613F" w:rsidRDefault="00FC2110" w14:paraId="79819A87" w14:textId="48F5A0EC">
      <w:pPr>
        <w:pStyle w:val="HTMLPreformatted"/>
        <w:shd w:val="clear" w:color="auto" w:fill="EEEEEE"/>
        <w:spacing w:before="120" w:after="120"/>
        <w:ind w:left="851"/>
        <w:rPr>
          <w:rStyle w:val="HTMLCode"/>
          <w:rFonts w:ascii="Consolas" w:hAnsi="Consolas"/>
        </w:rPr>
      </w:pPr>
      <w:r>
        <w:rPr>
          <w:rStyle w:val="HTMLCode"/>
          <w:rFonts w:ascii="Consolas" w:hAnsi="Consolas"/>
          <w:color w:val="212529"/>
        </w:rPr>
        <w:t xml:space="preserve">$ </w:t>
      </w:r>
      <w:proofErr w:type="spellStart"/>
      <w:r w:rsidR="00697032">
        <w:rPr>
          <w:rStyle w:val="HTMLCode"/>
          <w:rFonts w:ascii="Consolas" w:hAnsi="Consolas"/>
          <w:color w:val="212529"/>
        </w:rPr>
        <w:t>ps</w:t>
      </w:r>
      <w:proofErr w:type="spellEnd"/>
      <w:r w:rsidR="00697032">
        <w:rPr>
          <w:rStyle w:val="HTMLCode"/>
          <w:rFonts w:ascii="Consolas" w:hAnsi="Consolas"/>
          <w:color w:val="212529"/>
        </w:rPr>
        <w:t xml:space="preserve"> -</w:t>
      </w:r>
      <w:proofErr w:type="spellStart"/>
      <w:r w:rsidR="00697032">
        <w:rPr>
          <w:rStyle w:val="HTMLCode"/>
          <w:rFonts w:ascii="Consolas" w:hAnsi="Consolas"/>
          <w:color w:val="212529"/>
        </w:rPr>
        <w:t>ef</w:t>
      </w:r>
      <w:proofErr w:type="spellEnd"/>
      <w:r w:rsidR="00697032">
        <w:rPr>
          <w:rStyle w:val="HTMLCode"/>
          <w:rFonts w:ascii="Consolas" w:hAnsi="Consolas"/>
          <w:color w:val="212529"/>
        </w:rPr>
        <w:t xml:space="preserve"> | grep Ambari</w:t>
      </w:r>
    </w:p>
    <w:p w:rsidR="00D269F6" w:rsidP="00340993" w:rsidRDefault="003C3695" w14:paraId="25A5B3EB" w14:textId="77777777">
      <w:pPr>
        <w:pStyle w:val="-"/>
        <w:numPr>
          <w:ilvl w:val="1"/>
          <w:numId w:val="26"/>
        </w:numPr>
        <w:shd w:val="clear" w:color="auto" w:fill="FFFFFF"/>
        <w:rPr>
          <w:color w:val="444444"/>
        </w:rPr>
      </w:pPr>
      <w:r>
        <w:rPr>
          <w:color w:val="444444"/>
        </w:rPr>
        <w:t>Enable ALL components on this host from the Ambari UI</w:t>
      </w:r>
      <w:r w:rsidR="00786948">
        <w:rPr>
          <w:color w:val="444444"/>
        </w:rPr>
        <w:br/>
      </w:r>
      <w:r w:rsidRPr="00786948" w:rsidR="00786948">
        <w:rPr>
          <w:rFonts w:ascii="Wingdings" w:hAnsi="Wingdings" w:eastAsia="Wingdings" w:cs="Wingdings"/>
          <w:color w:val="444444"/>
        </w:rPr>
        <w:t>à</w:t>
      </w:r>
      <w:r w:rsidR="00786948">
        <w:rPr>
          <w:color w:val="444444"/>
        </w:rPr>
        <w:t xml:space="preserve"> Certify that they’re all running.</w:t>
      </w:r>
    </w:p>
    <w:p w:rsidRPr="007735D6" w:rsidR="00B25BDE" w:rsidP="00D269F6" w:rsidRDefault="00D269F6" w14:paraId="0DC0975C" w14:textId="33A7C65B">
      <w:pPr>
        <w:pStyle w:val="-"/>
        <w:shd w:val="clear" w:color="auto" w:fill="FFFFFF"/>
        <w:rPr>
          <w:color w:val="444444"/>
          <w:sz w:val="22"/>
          <w:szCs w:val="22"/>
        </w:rPr>
      </w:pPr>
      <w:r w:rsidRPr="007735D6">
        <w:rPr>
          <w:b/>
          <w:bCs/>
          <w:color w:val="FF0000"/>
          <w:sz w:val="22"/>
          <w:szCs w:val="22"/>
          <w:highlight w:val="yellow"/>
        </w:rPr>
        <w:t>NOTE:</w:t>
      </w:r>
      <w:r w:rsidRPr="007735D6">
        <w:rPr>
          <w:color w:val="FF0000"/>
          <w:sz w:val="22"/>
          <w:szCs w:val="22"/>
          <w:highlight w:val="yellow"/>
        </w:rPr>
        <w:t xml:space="preserve"> The next steps can be done for broker 1 and 3 simultaneously, if we wish to re-integrate both back into the cluster at the same time!</w:t>
      </w:r>
    </w:p>
    <w:p w:rsidR="734BC574" w:rsidP="25A6BE81" w:rsidRDefault="734BC574" w14:paraId="1FC5D147" w14:textId="491E6607">
      <w:pPr>
        <w:pStyle w:val="-"/>
        <w:numPr>
          <w:ilvl w:val="0"/>
          <w:numId w:val="26"/>
        </w:numPr>
        <w:shd w:val="clear" w:color="auto" w:fill="FFFFFF" w:themeFill="background1"/>
        <w:rPr>
          <w:rStyle w:val="-1"/>
          <w:rFonts w:ascii="Roboto" w:hAnsi="Roboto"/>
          <w:color w:val="444444"/>
          <w:sz w:val="21"/>
          <w:szCs w:val="21"/>
        </w:rPr>
      </w:pPr>
      <w:r w:rsidRPr="25A6BE81">
        <w:rPr>
          <w:rStyle w:val="-1"/>
          <w:rFonts w:ascii="Roboto" w:hAnsi="Roboto"/>
          <w:color w:val="444444"/>
          <w:sz w:val="21"/>
          <w:szCs w:val="21"/>
        </w:rPr>
        <w:t>Check in Zookeeper that all brokers are visible</w:t>
      </w:r>
    </w:p>
    <w:p w:rsidR="4FFC2592" w:rsidP="07D6F016" w:rsidRDefault="4FFC2592" w14:paraId="073E517C" w14:textId="3A950576">
      <w:pPr>
        <w:pStyle w:val="-"/>
        <w:shd w:val="clear" w:color="auto" w:fill="FFFFFF" w:themeFill="background1"/>
        <w:ind w:left="720"/>
        <w:rPr>
          <w:color w:val="444444"/>
        </w:rPr>
      </w:pPr>
      <w:r w:rsidRPr="07D6F016">
        <w:rPr>
          <w:color w:val="444444"/>
        </w:rPr>
        <w:t>From the Kafka master node 1</w:t>
      </w:r>
      <w:r w:rsidRPr="07D6F016" w:rsidR="49E22AB7">
        <w:rPr>
          <w:color w:val="444444"/>
        </w:rPr>
        <w:t xml:space="preserve"> (ASM1 -</w:t>
      </w:r>
      <w:r w:rsidRPr="07D6F016">
        <w:rPr>
          <w:color w:val="444444"/>
        </w:rPr>
        <w:t xml:space="preserve"> 172.30.166.9</w:t>
      </w:r>
      <w:r w:rsidRPr="07D6F016" w:rsidR="0BA69C87">
        <w:rPr>
          <w:color w:val="444444"/>
        </w:rPr>
        <w:t>)</w:t>
      </w:r>
    </w:p>
    <w:p w:rsidR="36197D5F" w:rsidP="25A6BE81" w:rsidRDefault="59D9098C" w14:paraId="4B8A1D04" w14:textId="53703B78">
      <w:pPr>
        <w:pStyle w:val="HTMLPreformatted"/>
        <w:shd w:val="clear" w:color="auto" w:fill="EEEEEE"/>
        <w:spacing w:before="120" w:after="120" w:line="259" w:lineRule="auto"/>
        <w:ind w:left="851"/>
      </w:pPr>
      <w:r>
        <w:t>$ cd /</w:t>
      </w:r>
      <w:proofErr w:type="spellStart"/>
      <w:r>
        <w:t>usr</w:t>
      </w:r>
      <w:proofErr w:type="spellEnd"/>
      <w:r>
        <w:t>/</w:t>
      </w:r>
      <w:proofErr w:type="spellStart"/>
      <w:r>
        <w:t>hdp</w:t>
      </w:r>
      <w:proofErr w:type="spellEnd"/>
      <w:r>
        <w:t>/3.1.5.6048-1/</w:t>
      </w:r>
      <w:proofErr w:type="spellStart"/>
      <w:r>
        <w:t>kafka</w:t>
      </w:r>
      <w:proofErr w:type="spellEnd"/>
      <w:r>
        <w:t>/bin</w:t>
      </w:r>
      <w:r w:rsidR="36197D5F">
        <w:br/>
      </w:r>
      <w:r w:rsidR="79A5202B">
        <w:t xml:space="preserve">$ </w:t>
      </w:r>
      <w:proofErr w:type="spellStart"/>
      <w:r w:rsidR="79A5202B">
        <w:t>sh</w:t>
      </w:r>
      <w:proofErr w:type="spellEnd"/>
      <w:r w:rsidR="79A5202B">
        <w:t xml:space="preserve"> zkCli.sh</w:t>
      </w:r>
      <w:r w:rsidR="36197D5F">
        <w:br/>
      </w:r>
      <w:r w:rsidRPr="25A6BE81" w:rsidR="36197D5F">
        <w:t>[</w:t>
      </w:r>
      <w:proofErr w:type="spellStart"/>
      <w:r w:rsidRPr="25A6BE81" w:rsidR="36197D5F">
        <w:t>zk</w:t>
      </w:r>
      <w:proofErr w:type="spellEnd"/>
      <w:r w:rsidRPr="25A6BE81" w:rsidR="36197D5F">
        <w:t>: localhost:2181(CONNECTED) 0] ls /brokers/ids</w:t>
      </w:r>
    </w:p>
    <w:p w:rsidR="3CC23766" w:rsidP="07D6F016" w:rsidRDefault="00966FBB" w14:paraId="031D908A" w14:textId="3B44EF19">
      <w:pPr>
        <w:pStyle w:val="HTMLPreformatted"/>
        <w:shd w:val="clear" w:color="auto" w:fill="EEEEEE"/>
        <w:spacing w:before="120" w:after="120" w:line="259" w:lineRule="auto"/>
        <w:ind w:left="851"/>
      </w:pPr>
      <w:r>
        <w:t xml:space="preserve">All 4 brokers are listed. </w:t>
      </w:r>
      <w:r w:rsidR="3CC23766">
        <w:t>Note down the ID visible by the Zookeeper</w:t>
      </w:r>
      <w:r w:rsidR="3CC23766">
        <w:br/>
      </w:r>
      <w:r w:rsidR="45483F19">
        <w:t>Then list their names, using</w:t>
      </w:r>
      <w:r>
        <w:t>:</w:t>
      </w:r>
    </w:p>
    <w:p w:rsidR="1BC3D0F2" w:rsidP="07D6F016" w:rsidRDefault="1BC3D0F2" w14:paraId="6656E591" w14:textId="505FA561">
      <w:pPr>
        <w:pStyle w:val="HTMLPreformatted"/>
        <w:shd w:val="clear" w:color="auto" w:fill="EEEEEE"/>
        <w:spacing w:before="120" w:after="120" w:line="259" w:lineRule="auto"/>
        <w:ind w:left="851"/>
      </w:pPr>
      <w:r>
        <w:t>[</w:t>
      </w:r>
      <w:proofErr w:type="spellStart"/>
      <w:r>
        <w:t>zk</w:t>
      </w:r>
      <w:proofErr w:type="spellEnd"/>
      <w:r>
        <w:t>: localhost:2181(CONNECTED) 0] get /brokers/&lt;ids&gt;</w:t>
      </w:r>
    </w:p>
    <w:p w:rsidR="00407E19" w:rsidP="00407E19" w:rsidRDefault="00407E19" w14:paraId="53B10DC4" w14:textId="77777777">
      <w:pPr>
        <w:pStyle w:val="-"/>
        <w:numPr>
          <w:ilvl w:val="0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>Ensure that all consumers are stopped</w:t>
      </w:r>
    </w:p>
    <w:p w:rsidR="00407E19" w:rsidP="07D6F016" w:rsidRDefault="00407E19" w14:paraId="4A69FBA2" w14:textId="03465840">
      <w:pPr>
        <w:pStyle w:val="-"/>
        <w:shd w:val="clear" w:color="auto" w:fill="FFFFFF" w:themeFill="background1"/>
        <w:spacing w:line="259" w:lineRule="auto"/>
        <w:ind w:left="720"/>
        <w:rPr>
          <w:color w:val="444444"/>
        </w:rPr>
      </w:pPr>
      <w:r w:rsidRPr="07D6F016">
        <w:rPr>
          <w:color w:val="444444"/>
        </w:rPr>
        <w:t>Login to the Big Data master 2 node (ASM2</w:t>
      </w:r>
      <w:r w:rsidRPr="07D6F016" w:rsidR="5E074CC3">
        <w:rPr>
          <w:color w:val="444444"/>
        </w:rPr>
        <w:t xml:space="preserve"> - 172.30.166.9</w:t>
      </w:r>
      <w:r w:rsidRPr="07D6F016">
        <w:rPr>
          <w:color w:val="444444"/>
        </w:rPr>
        <w:t>) and stop ALL the consumers:</w:t>
      </w:r>
    </w:p>
    <w:p w:rsidR="00407E19" w:rsidP="07D6F016" w:rsidRDefault="00407E19" w14:paraId="5EE7511D" w14:textId="77777777">
      <w:pPr>
        <w:pStyle w:val="-"/>
        <w:shd w:val="clear" w:color="auto" w:fill="FFFFFF" w:themeFill="background1"/>
        <w:ind w:left="360"/>
        <w:rPr>
          <w:rStyle w:val="-1"/>
          <w:rFonts w:ascii="Roboto" w:hAnsi="Roboto"/>
          <w:color w:val="444444"/>
          <w:sz w:val="21"/>
          <w:szCs w:val="21"/>
        </w:rPr>
      </w:pPr>
      <w:r w:rsidRPr="07D6F016">
        <w:rPr>
          <w:rStyle w:val="-1"/>
          <w:rFonts w:ascii="Roboto" w:hAnsi="Roboto"/>
          <w:b/>
          <w:color w:val="444444"/>
          <w:sz w:val="21"/>
          <w:szCs w:val="21"/>
        </w:rPr>
        <w:t xml:space="preserve">Topology </w:t>
      </w:r>
      <w:r>
        <w:rPr>
          <w:rStyle w:val="-1"/>
          <w:rFonts w:ascii="Roboto" w:hAnsi="Roboto"/>
          <w:color w:val="444444"/>
          <w:sz w:val="21"/>
          <w:szCs w:val="21"/>
        </w:rPr>
        <w:t>Consumers:</w:t>
      </w:r>
    </w:p>
    <w:p w:rsidRPr="00241F6A" w:rsidR="00407E19" w:rsidP="00407E19" w:rsidRDefault="00407E19" w14:paraId="6B1FA883" w14:textId="77777777">
      <w:pPr>
        <w:pStyle w:val="HTMLPreformatted"/>
        <w:shd w:val="clear" w:color="auto" w:fill="EEEEEE"/>
        <w:spacing w:before="120" w:after="120"/>
        <w:ind w:left="851"/>
        <w:rPr>
          <w:rStyle w:val="HTMLCode"/>
          <w:rFonts w:ascii="Consolas" w:hAnsi="Consolas"/>
          <w:color w:val="212529"/>
        </w:rPr>
      </w:pPr>
      <w:r w:rsidRPr="00241F6A">
        <w:rPr>
          <w:rStyle w:val="HTMLCode"/>
          <w:rFonts w:ascii="Consolas" w:hAnsi="Consolas"/>
          <w:color w:val="212529"/>
        </w:rPr>
        <w:t>$ cd /opt/</w:t>
      </w:r>
      <w:proofErr w:type="spellStart"/>
      <w:r w:rsidRPr="00241F6A">
        <w:rPr>
          <w:rStyle w:val="HTMLCode"/>
          <w:rFonts w:ascii="Consolas" w:hAnsi="Consolas"/>
          <w:color w:val="212529"/>
        </w:rPr>
        <w:t>astellia</w:t>
      </w:r>
      <w:proofErr w:type="spellEnd"/>
      <w:r w:rsidRPr="00241F6A">
        <w:rPr>
          <w:rStyle w:val="HTMLCode"/>
          <w:rFonts w:ascii="Consolas" w:hAnsi="Consolas"/>
          <w:color w:val="212529"/>
        </w:rPr>
        <w:t>/</w:t>
      </w:r>
      <w:r w:rsidRPr="005A1F04">
        <w:rPr>
          <w:rStyle w:val="HTMLCode"/>
          <w:rFonts w:ascii="Consolas" w:hAnsi="Consolas"/>
          <w:b/>
          <w:bCs/>
          <w:color w:val="212529"/>
        </w:rPr>
        <w:t>topology</w:t>
      </w:r>
      <w:r w:rsidRPr="00241F6A">
        <w:rPr>
          <w:rStyle w:val="HTMLCode"/>
          <w:rFonts w:ascii="Consolas" w:hAnsi="Consolas"/>
          <w:color w:val="212529"/>
        </w:rPr>
        <w:t>/consumer-</w:t>
      </w:r>
      <w:proofErr w:type="spellStart"/>
      <w:r w:rsidRPr="00241F6A">
        <w:rPr>
          <w:rStyle w:val="HTMLCode"/>
          <w:rFonts w:ascii="Consolas" w:hAnsi="Consolas"/>
          <w:color w:val="212529"/>
        </w:rPr>
        <w:t>ingestor</w:t>
      </w:r>
      <w:proofErr w:type="spellEnd"/>
      <w:r w:rsidRPr="00241F6A">
        <w:rPr>
          <w:rStyle w:val="HTMLCode"/>
          <w:rFonts w:ascii="Consolas" w:hAnsi="Consolas"/>
          <w:color w:val="212529"/>
        </w:rPr>
        <w:t>/bin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 xml:space="preserve">$ ./real-time-consumer.sh stop </w:t>
      </w:r>
      <w:r>
        <w:rPr>
          <w:rStyle w:val="HTMLCode"/>
          <w:rFonts w:ascii="Consolas" w:hAnsi="Consolas"/>
          <w:color w:val="212529"/>
        </w:rPr>
        <w:t>--</w:t>
      </w:r>
      <w:r w:rsidRPr="00241F6A">
        <w:rPr>
          <w:rStyle w:val="HTMLCode"/>
          <w:rFonts w:ascii="Consolas" w:hAnsi="Consolas"/>
          <w:color w:val="212529"/>
        </w:rPr>
        <w:t>all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>Ensure they’re stopped using: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>$ ./real-time-consumer.sh status --all</w:t>
      </w:r>
    </w:p>
    <w:p w:rsidR="00407E19" w:rsidP="07D6F016" w:rsidRDefault="00407E19" w14:paraId="3890A7C5" w14:textId="77777777">
      <w:pPr>
        <w:pStyle w:val="-"/>
        <w:shd w:val="clear" w:color="auto" w:fill="FFFFFF" w:themeFill="background1"/>
        <w:ind w:left="360"/>
        <w:rPr>
          <w:rFonts w:ascii="Roboto" w:hAnsi="Roboto"/>
          <w:color w:val="444444"/>
          <w:sz w:val="21"/>
          <w:szCs w:val="21"/>
        </w:rPr>
      </w:pPr>
      <w:proofErr w:type="spellStart"/>
      <w:r w:rsidRPr="07D6F016">
        <w:rPr>
          <w:rFonts w:ascii="Roboto" w:hAnsi="Roboto"/>
          <w:b/>
          <w:color w:val="444444"/>
          <w:sz w:val="21"/>
          <w:szCs w:val="21"/>
        </w:rPr>
        <w:t>Tsng_cp</w:t>
      </w:r>
      <w:proofErr w:type="spellEnd"/>
      <w:r w:rsidRPr="07D6F016">
        <w:rPr>
          <w:rFonts w:ascii="Roboto" w:hAnsi="Roboto"/>
          <w:b/>
          <w:color w:val="444444"/>
          <w:sz w:val="21"/>
          <w:szCs w:val="21"/>
        </w:rPr>
        <w:t xml:space="preserve"> </w:t>
      </w:r>
      <w:r>
        <w:rPr>
          <w:rFonts w:ascii="Roboto" w:hAnsi="Roboto"/>
          <w:color w:val="444444"/>
          <w:sz w:val="21"/>
          <w:szCs w:val="21"/>
        </w:rPr>
        <w:t xml:space="preserve">and </w:t>
      </w:r>
      <w:r w:rsidRPr="07D6F016">
        <w:rPr>
          <w:rFonts w:ascii="Roboto" w:hAnsi="Roboto"/>
          <w:b/>
          <w:color w:val="444444"/>
          <w:sz w:val="21"/>
          <w:szCs w:val="21"/>
        </w:rPr>
        <w:t>Availability</w:t>
      </w:r>
    </w:p>
    <w:p w:rsidRPr="005A1F04" w:rsidR="00407E19" w:rsidP="00407E19" w:rsidRDefault="00407E19" w14:paraId="208105E9" w14:textId="77777777">
      <w:pPr>
        <w:pStyle w:val="HTMLPreformatted"/>
        <w:shd w:val="clear" w:color="auto" w:fill="EEEEEE"/>
        <w:spacing w:before="120" w:after="120"/>
        <w:ind w:left="851"/>
        <w:rPr>
          <w:rFonts w:ascii="Consolas" w:hAnsi="Consolas"/>
          <w:color w:val="212529"/>
        </w:rPr>
      </w:pPr>
      <w:r w:rsidRPr="00241F6A">
        <w:rPr>
          <w:rStyle w:val="HTMLCode"/>
          <w:rFonts w:ascii="Consolas" w:hAnsi="Consolas"/>
          <w:color w:val="212529"/>
        </w:rPr>
        <w:t>$ cd /opt/</w:t>
      </w:r>
      <w:proofErr w:type="spellStart"/>
      <w:r w:rsidRPr="00241F6A">
        <w:rPr>
          <w:rStyle w:val="HTMLCode"/>
          <w:rFonts w:ascii="Consolas" w:hAnsi="Consolas"/>
          <w:color w:val="212529"/>
        </w:rPr>
        <w:t>astellia</w:t>
      </w:r>
      <w:proofErr w:type="spellEnd"/>
      <w:r w:rsidRPr="00241F6A">
        <w:rPr>
          <w:rStyle w:val="HTMLCode"/>
          <w:rFonts w:ascii="Consolas" w:hAnsi="Consolas"/>
          <w:color w:val="212529"/>
        </w:rPr>
        <w:t>/</w:t>
      </w:r>
      <w:proofErr w:type="spellStart"/>
      <w:r w:rsidRPr="005A1F04">
        <w:rPr>
          <w:rStyle w:val="HTMLCode"/>
          <w:rFonts w:ascii="Consolas" w:hAnsi="Consolas"/>
          <w:b/>
          <w:bCs/>
          <w:color w:val="212529"/>
        </w:rPr>
        <w:t>tsng</w:t>
      </w:r>
      <w:proofErr w:type="spellEnd"/>
      <w:r w:rsidRPr="00241F6A">
        <w:rPr>
          <w:rStyle w:val="HTMLCode"/>
          <w:rFonts w:ascii="Consolas" w:hAnsi="Consolas"/>
          <w:color w:val="212529"/>
        </w:rPr>
        <w:t>/consumer-</w:t>
      </w:r>
      <w:proofErr w:type="spellStart"/>
      <w:r w:rsidRPr="00241F6A">
        <w:rPr>
          <w:rStyle w:val="HTMLCode"/>
          <w:rFonts w:ascii="Consolas" w:hAnsi="Consolas"/>
          <w:color w:val="212529"/>
        </w:rPr>
        <w:t>ingestor</w:t>
      </w:r>
      <w:proofErr w:type="spellEnd"/>
      <w:r w:rsidRPr="00241F6A">
        <w:rPr>
          <w:rStyle w:val="HTMLCode"/>
          <w:rFonts w:ascii="Consolas" w:hAnsi="Consolas"/>
          <w:color w:val="212529"/>
        </w:rPr>
        <w:t>/bin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>$ ./real-time-consumer.sh stop –all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>Ensure they’re stopped using: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>$ ./real-time-consumer.sh status --all</w:t>
      </w:r>
    </w:p>
    <w:p w:rsidR="00F675C7" w:rsidP="23E7F1D5" w:rsidRDefault="00340993" w14:paraId="633ED45E" w14:textId="67B3E54A">
      <w:pPr>
        <w:pStyle w:val="-"/>
        <w:numPr>
          <w:ilvl w:val="0"/>
          <w:numId w:val="26"/>
        </w:numPr>
        <w:shd w:val="clear" w:color="auto" w:fill="FFFFFF" w:themeFill="background1"/>
        <w:rPr>
          <w:b/>
          <w:bCs/>
          <w:color w:val="444444"/>
        </w:rPr>
      </w:pPr>
      <w:r w:rsidRPr="23E7F1D5">
        <w:rPr>
          <w:b/>
          <w:bCs/>
          <w:color w:val="444444"/>
        </w:rPr>
        <w:t>From Ambari UI, turn off maintenance mode for ASB1.</w:t>
      </w:r>
    </w:p>
    <w:p w:rsidR="00284723" w:rsidP="00E23971" w:rsidRDefault="00284723" w14:paraId="4D405B38" w14:textId="44D6105F">
      <w:pPr>
        <w:pStyle w:val="-"/>
        <w:numPr>
          <w:ilvl w:val="0"/>
          <w:numId w:val="26"/>
        </w:numPr>
        <w:shd w:val="clear" w:color="auto" w:fill="FFFFFF"/>
        <w:rPr>
          <w:color w:val="444444"/>
        </w:rPr>
      </w:pPr>
      <w:r w:rsidRPr="00880DBC">
        <w:rPr>
          <w:color w:val="444444"/>
        </w:rPr>
        <w:t>From the ASM1 (Master 1) node, login to the Zookeeper client</w:t>
      </w:r>
      <w:r w:rsidRPr="00880DBC" w:rsidR="00880DBC">
        <w:rPr>
          <w:color w:val="444444"/>
        </w:rPr>
        <w:t xml:space="preserve"> and delete and recreate the </w:t>
      </w:r>
      <w:proofErr w:type="spellStart"/>
      <w:r w:rsidRPr="00880DBC" w:rsidR="00880DBC">
        <w:rPr>
          <w:color w:val="444444"/>
        </w:rPr>
        <w:t>ast_xdr_common</w:t>
      </w:r>
      <w:proofErr w:type="spellEnd"/>
      <w:r w:rsidRPr="00880DBC" w:rsidR="00880DBC">
        <w:rPr>
          <w:color w:val="444444"/>
        </w:rPr>
        <w:t xml:space="preserve"> topic, with a new replication factor</w:t>
      </w:r>
      <w:r w:rsidR="007F613F">
        <w:rPr>
          <w:color w:val="444444"/>
        </w:rPr>
        <w:t xml:space="preserve"> of 2</w:t>
      </w:r>
      <w:r w:rsidR="000A1FA9">
        <w:rPr>
          <w:color w:val="444444"/>
        </w:rPr>
        <w:t xml:space="preserve"> </w:t>
      </w:r>
      <w:r w:rsidRPr="00CB39AC" w:rsidR="000A1FA9">
        <w:rPr>
          <w:color w:val="444444"/>
        </w:rPr>
        <w:t>and adjust the retention.ms parameter accordingly:</w:t>
      </w:r>
    </w:p>
    <w:p w:rsidRPr="000A1FA9" w:rsidR="004261BE" w:rsidP="000A1FA9" w:rsidRDefault="004261BE" w14:paraId="14B36B0D" w14:textId="63D5B2B9">
      <w:pPr>
        <w:pStyle w:val="-"/>
        <w:ind w:left="720"/>
        <w:rPr>
          <w:color w:val="984806" w:themeColor="accent6" w:themeShade="80"/>
        </w:rPr>
      </w:pPr>
      <w:r w:rsidRPr="000A1FA9">
        <w:rPr>
          <w:rFonts w:ascii="Wingdings" w:hAnsi="Wingdings" w:eastAsia="Wingdings" w:cs="Wingdings"/>
          <w:color w:val="984806" w:themeColor="accent6" w:themeShade="80"/>
        </w:rPr>
        <w:t>à</w:t>
      </w:r>
      <w:r w:rsidRPr="000A1FA9">
        <w:rPr>
          <w:color w:val="984806" w:themeColor="accent6" w:themeShade="80"/>
        </w:rPr>
        <w:t xml:space="preserve"> If this is the fourth broker to be added, set retention.ms=64800000; otherwise, make no changes to it</w:t>
      </w:r>
      <w:r w:rsidR="009E29B2">
        <w:rPr>
          <w:color w:val="984806" w:themeColor="accent6" w:themeShade="80"/>
        </w:rPr>
        <w:t>:</w:t>
      </w:r>
    </w:p>
    <w:p w:rsidRPr="00880DBC" w:rsidR="00880DBC" w:rsidP="00880DBC" w:rsidRDefault="00880DBC" w14:paraId="05BD5A0B" w14:textId="243C44FB">
      <w:pPr>
        <w:pStyle w:val="-"/>
        <w:shd w:val="clear" w:color="auto" w:fill="FFFFFF"/>
        <w:ind w:left="720"/>
        <w:rPr>
          <w:rStyle w:val="-1"/>
          <w:rFonts w:ascii="Roboto" w:hAnsi="Roboto"/>
          <w:color w:val="0069AA"/>
          <w:sz w:val="21"/>
          <w:szCs w:val="21"/>
        </w:rPr>
      </w:pPr>
      <w:r w:rsidRPr="00880DBC">
        <w:rPr>
          <w:rStyle w:val="-1"/>
          <w:rFonts w:ascii="Roboto" w:hAnsi="Roboto"/>
          <w:color w:val="0069AA"/>
          <w:sz w:val="21"/>
          <w:szCs w:val="21"/>
        </w:rPr>
        <w:t xml:space="preserve">Remove </w:t>
      </w:r>
      <w:r>
        <w:rPr>
          <w:rStyle w:val="-1"/>
          <w:rFonts w:ascii="Roboto" w:hAnsi="Roboto"/>
          <w:color w:val="0069AA"/>
          <w:sz w:val="21"/>
          <w:szCs w:val="21"/>
        </w:rPr>
        <w:t xml:space="preserve">the </w:t>
      </w:r>
      <w:r w:rsidRPr="00880DBC">
        <w:rPr>
          <w:rStyle w:val="-1"/>
          <w:rFonts w:ascii="Roboto" w:hAnsi="Roboto"/>
          <w:color w:val="0069AA"/>
          <w:sz w:val="21"/>
          <w:szCs w:val="21"/>
        </w:rPr>
        <w:t>topic</w:t>
      </w:r>
      <w:r>
        <w:rPr>
          <w:rStyle w:val="-1"/>
          <w:rFonts w:ascii="Roboto" w:hAnsi="Roboto"/>
          <w:color w:val="0069AA"/>
          <w:sz w:val="21"/>
          <w:szCs w:val="21"/>
        </w:rPr>
        <w:t xml:space="preserve"> from </w:t>
      </w:r>
      <w:r w:rsidRPr="00880DBC">
        <w:rPr>
          <w:rStyle w:val="-1"/>
          <w:rFonts w:ascii="Roboto" w:hAnsi="Roboto"/>
          <w:color w:val="0069AA"/>
          <w:sz w:val="21"/>
          <w:szCs w:val="21"/>
        </w:rPr>
        <w:t>Zookeeper:</w:t>
      </w:r>
    </w:p>
    <w:p w:rsidRPr="00880DBC" w:rsidR="00880DBC" w:rsidP="00880DBC" w:rsidRDefault="00880DBC" w14:paraId="049A67C5" w14:textId="1188C50B">
      <w:pPr>
        <w:pStyle w:val="HTMLPreformatted"/>
        <w:shd w:val="clear" w:color="auto" w:fill="EEEEEE"/>
        <w:spacing w:before="120" w:after="120"/>
        <w:ind w:left="851"/>
        <w:rPr>
          <w:rStyle w:val="HTMLCode"/>
          <w:rFonts w:ascii="Consolas" w:hAnsi="Consolas"/>
          <w:color w:val="212529"/>
          <w:sz w:val="18"/>
          <w:szCs w:val="18"/>
        </w:rPr>
      </w:pPr>
      <w:r w:rsidRPr="00880DBC">
        <w:rPr>
          <w:rStyle w:val="HTMLCode"/>
          <w:rFonts w:ascii="Consolas" w:hAnsi="Consolas"/>
          <w:color w:val="212529"/>
          <w:sz w:val="18"/>
          <w:szCs w:val="18"/>
        </w:rPr>
        <w:t>[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zk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>: localhost:2181(CONNECTED) 0] ls /config/topics</w:t>
      </w:r>
      <w:r w:rsidRPr="00880DBC">
        <w:rPr>
          <w:rStyle w:val="HTMLCode"/>
          <w:rFonts w:ascii="Consolas" w:hAnsi="Consolas"/>
          <w:color w:val="212529"/>
          <w:sz w:val="18"/>
          <w:szCs w:val="18"/>
        </w:rPr>
        <w:br/>
      </w:r>
      <w:r w:rsidRPr="00880DBC">
        <w:rPr>
          <w:rStyle w:val="HTMLCode"/>
          <w:rFonts w:ascii="Consolas" w:hAnsi="Consolas"/>
          <w:color w:val="212529"/>
          <w:sz w:val="18"/>
          <w:szCs w:val="18"/>
        </w:rPr>
        <w:t>[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ms_export_map_wing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ast_xdr_common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ast_topology_imsi_msisdn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lz_referentials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test,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ast_xdr_cp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ms_export_diameter_wing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ast_topology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ast_xdr_common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ast_xdr_common_up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ambari_kafka_service_check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correlated_srvcc_xdr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test-topic,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ast_xdr_up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,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ast_availability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>, __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consumer_offsets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>]</w:t>
      </w:r>
    </w:p>
    <w:p w:rsidRPr="00880DBC" w:rsidR="00880DBC" w:rsidP="00880DBC" w:rsidRDefault="00880DBC" w14:paraId="1DD6FC19" w14:textId="13548D86">
      <w:pPr>
        <w:pStyle w:val="HTMLPreformatted"/>
        <w:shd w:val="clear" w:color="auto" w:fill="EEEEEE"/>
        <w:spacing w:before="120" w:after="120"/>
        <w:ind w:left="851"/>
        <w:rPr>
          <w:rStyle w:val="HTMLCode"/>
          <w:rFonts w:ascii="Consolas" w:hAnsi="Consolas"/>
          <w:color w:val="212529"/>
          <w:sz w:val="18"/>
          <w:szCs w:val="18"/>
        </w:rPr>
      </w:pP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rmr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 /config/topics/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ast_xdr_common</w:t>
      </w:r>
      <w:proofErr w:type="spellEnd"/>
      <w:r>
        <w:rPr>
          <w:rStyle w:val="HTMLCode"/>
          <w:rFonts w:ascii="Consolas" w:hAnsi="Consolas"/>
          <w:color w:val="212529"/>
          <w:sz w:val="18"/>
          <w:szCs w:val="18"/>
        </w:rPr>
        <w:br/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rmr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 /brokers/topics/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ast_xdr_common</w:t>
      </w:r>
      <w:proofErr w:type="spellEnd"/>
      <w:r>
        <w:rPr>
          <w:rStyle w:val="HTMLCode"/>
          <w:rFonts w:ascii="Consolas" w:hAnsi="Consolas"/>
          <w:color w:val="212529"/>
          <w:sz w:val="18"/>
          <w:szCs w:val="18"/>
        </w:rPr>
        <w:br/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rmr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 /admin/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delete_topics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>/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ast_xdr_common</w:t>
      </w:r>
      <w:proofErr w:type="spellEnd"/>
    </w:p>
    <w:p w:rsidRPr="00155287" w:rsidR="00880DBC" w:rsidP="00880DBC" w:rsidRDefault="00880DBC" w14:paraId="1D59E404" w14:textId="2AE68430">
      <w:pPr>
        <w:pStyle w:val="HTMLPreformatted"/>
        <w:shd w:val="clear" w:color="auto" w:fill="EEEEEE"/>
        <w:spacing w:before="120" w:after="120"/>
        <w:ind w:left="851"/>
        <w:rPr>
          <w:rStyle w:val="HTMLCode"/>
          <w:rFonts w:ascii="Consolas" w:hAnsi="Consolas"/>
          <w:color w:val="1F497D" w:themeColor="text2"/>
          <w:sz w:val="18"/>
          <w:szCs w:val="18"/>
        </w:rPr>
      </w:pPr>
      <w:r w:rsidRPr="00155287">
        <w:rPr>
          <w:rStyle w:val="HTMLCode"/>
          <w:rFonts w:ascii="Consolas" w:hAnsi="Consolas"/>
          <w:color w:val="1F497D" w:themeColor="text2"/>
          <w:sz w:val="18"/>
          <w:szCs w:val="18"/>
        </w:rPr>
        <w:t>Node does not exist: /admin/</w:t>
      </w:r>
      <w:proofErr w:type="spellStart"/>
      <w:r w:rsidRPr="00155287">
        <w:rPr>
          <w:rStyle w:val="HTMLCode"/>
          <w:rFonts w:ascii="Consolas" w:hAnsi="Consolas"/>
          <w:color w:val="1F497D" w:themeColor="text2"/>
          <w:sz w:val="18"/>
          <w:szCs w:val="18"/>
        </w:rPr>
        <w:t>delete_topics</w:t>
      </w:r>
      <w:proofErr w:type="spellEnd"/>
      <w:r w:rsidRPr="00155287">
        <w:rPr>
          <w:rStyle w:val="HTMLCode"/>
          <w:rFonts w:ascii="Consolas" w:hAnsi="Consolas"/>
          <w:color w:val="1F497D" w:themeColor="text2"/>
          <w:sz w:val="18"/>
          <w:szCs w:val="18"/>
        </w:rPr>
        <w:t>/</w:t>
      </w:r>
      <w:proofErr w:type="spellStart"/>
      <w:r w:rsidRPr="00155287">
        <w:rPr>
          <w:rStyle w:val="HTMLCode"/>
          <w:rFonts w:ascii="Consolas" w:hAnsi="Consolas"/>
          <w:color w:val="1F497D" w:themeColor="text2"/>
          <w:sz w:val="18"/>
          <w:szCs w:val="18"/>
        </w:rPr>
        <w:t>ast_xdr_common</w:t>
      </w:r>
      <w:proofErr w:type="spellEnd"/>
    </w:p>
    <w:p w:rsidRPr="00155287" w:rsidR="00041D5C" w:rsidP="00880DBC" w:rsidRDefault="00041D5C" w14:paraId="765E24A8" w14:textId="1FCDCD75">
      <w:pPr>
        <w:pStyle w:val="HTMLPreformatted"/>
        <w:shd w:val="clear" w:color="auto" w:fill="EEEEEE"/>
        <w:spacing w:before="120" w:after="120"/>
        <w:ind w:left="851"/>
        <w:rPr>
          <w:rStyle w:val="HTMLCode"/>
          <w:rFonts w:ascii="Consolas" w:hAnsi="Consolas"/>
          <w:color w:val="1F497D" w:themeColor="text2"/>
          <w:sz w:val="18"/>
          <w:szCs w:val="18"/>
        </w:rPr>
      </w:pPr>
      <w:r w:rsidRPr="00155287">
        <w:rPr>
          <w:rStyle w:val="HTMLCode"/>
          <w:rFonts w:ascii="Consolas" w:hAnsi="Consolas"/>
          <w:color w:val="1F497D" w:themeColor="text2"/>
          <w:sz w:val="18"/>
          <w:szCs w:val="18"/>
        </w:rPr>
        <w:t>Run the list command again to confirm that the partition is present</w:t>
      </w:r>
    </w:p>
    <w:p w:rsidR="00880DBC" w:rsidP="00880DBC" w:rsidRDefault="00880DBC" w14:paraId="3DBA01E8" w14:textId="2CA384D4">
      <w:pPr>
        <w:pStyle w:val="-"/>
        <w:shd w:val="clear" w:color="auto" w:fill="FFFFFF"/>
        <w:ind w:left="720"/>
        <w:rPr>
          <w:rStyle w:val="-1"/>
          <w:rFonts w:ascii="Roboto" w:hAnsi="Roboto"/>
          <w:color w:val="0069AA"/>
          <w:sz w:val="21"/>
          <w:szCs w:val="21"/>
        </w:rPr>
      </w:pPr>
      <w:r>
        <w:rPr>
          <w:rStyle w:val="-1"/>
          <w:rFonts w:ascii="Roboto" w:hAnsi="Roboto"/>
          <w:color w:val="0069AA"/>
          <w:sz w:val="21"/>
          <w:szCs w:val="21"/>
        </w:rPr>
        <w:t>Recreate the topic:</w:t>
      </w:r>
    </w:p>
    <w:p w:rsidR="00880DBC" w:rsidP="00880DBC" w:rsidRDefault="00880DBC" w14:paraId="57A87005" w14:textId="1DAB2EAE">
      <w:pPr>
        <w:pStyle w:val="HTMLPreformatted"/>
        <w:shd w:val="clear" w:color="auto" w:fill="EEEEEE"/>
        <w:spacing w:before="120" w:after="120"/>
        <w:ind w:left="851"/>
        <w:rPr>
          <w:rStyle w:val="HTMLCode"/>
          <w:rFonts w:ascii="Consolas" w:hAnsi="Consolas"/>
          <w:color w:val="212529"/>
          <w:sz w:val="18"/>
          <w:szCs w:val="18"/>
        </w:rPr>
      </w:pPr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./kafka-topics.sh --zookeeper mise1-c1-pss-asm1.wind3.exfo.loc:2181 --create --topic </w:t>
      </w:r>
      <w:proofErr w:type="spellStart"/>
      <w:r w:rsidRPr="00880DBC">
        <w:rPr>
          <w:rStyle w:val="HTMLCode"/>
          <w:rFonts w:ascii="Consolas" w:hAnsi="Consolas"/>
          <w:color w:val="212529"/>
          <w:sz w:val="18"/>
          <w:szCs w:val="18"/>
        </w:rPr>
        <w:t>ast_xdr_common</w:t>
      </w:r>
      <w:proofErr w:type="spellEnd"/>
      <w:r w:rsidRPr="00880DBC">
        <w:rPr>
          <w:rStyle w:val="HTMLCode"/>
          <w:rFonts w:ascii="Consolas" w:hAnsi="Consolas"/>
          <w:color w:val="212529"/>
          <w:sz w:val="18"/>
          <w:szCs w:val="18"/>
        </w:rPr>
        <w:t xml:space="preserve"> --partitions 224 </w:t>
      </w:r>
      <w:r w:rsidRPr="001C51B0">
        <w:rPr>
          <w:rStyle w:val="HTMLCode"/>
          <w:rFonts w:ascii="Consolas" w:hAnsi="Consolas"/>
          <w:b/>
          <w:bCs/>
          <w:color w:val="212529"/>
          <w:sz w:val="18"/>
          <w:szCs w:val="18"/>
        </w:rPr>
        <w:t xml:space="preserve">--replication-factor 2 --config </w:t>
      </w:r>
      <w:r w:rsidRPr="001C51B0">
        <w:rPr>
          <w:rStyle w:val="HTMLCode"/>
          <w:rFonts w:ascii="Consolas" w:hAnsi="Consolas"/>
          <w:b/>
          <w:bCs/>
          <w:color w:val="984806" w:themeColor="accent6" w:themeShade="80"/>
          <w:sz w:val="18"/>
          <w:szCs w:val="18"/>
        </w:rPr>
        <w:t>retention.ms=</w:t>
      </w:r>
      <w:r w:rsidRPr="001C51B0" w:rsidR="00E03253">
        <w:rPr>
          <w:rStyle w:val="HTMLCode"/>
          <w:rFonts w:ascii="Consolas" w:hAnsi="Consolas"/>
          <w:b/>
          <w:bCs/>
          <w:color w:val="984806" w:themeColor="accent6" w:themeShade="80"/>
          <w:sz w:val="18"/>
          <w:szCs w:val="18"/>
        </w:rPr>
        <w:t>180</w:t>
      </w:r>
      <w:r w:rsidRPr="001C51B0">
        <w:rPr>
          <w:rStyle w:val="HTMLCode"/>
          <w:rFonts w:ascii="Consolas" w:hAnsi="Consolas"/>
          <w:b/>
          <w:bCs/>
          <w:color w:val="984806" w:themeColor="accent6" w:themeShade="80"/>
          <w:sz w:val="18"/>
          <w:szCs w:val="18"/>
        </w:rPr>
        <w:t>00000</w:t>
      </w:r>
    </w:p>
    <w:p w:rsidRPr="00D71E4F" w:rsidR="00880DBC" w:rsidP="00D71E4F" w:rsidRDefault="00D71E4F" w14:paraId="65F0122B" w14:textId="5992C64F">
      <w:pPr>
        <w:pStyle w:val="-"/>
        <w:ind w:left="720"/>
        <w:jc w:val="both"/>
        <w:rPr>
          <w:color w:val="984806" w:themeColor="accent6" w:themeShade="80"/>
        </w:rPr>
      </w:pPr>
      <w:r w:rsidRPr="000A1FA9">
        <w:rPr>
          <w:rFonts w:ascii="Wingdings" w:hAnsi="Wingdings" w:eastAsia="Wingdings" w:cs="Wingdings"/>
          <w:color w:val="984806" w:themeColor="accent6" w:themeShade="80"/>
        </w:rPr>
        <w:t>à</w:t>
      </w:r>
      <w:r w:rsidRPr="000A1FA9">
        <w:rPr>
          <w:color w:val="984806" w:themeColor="accent6" w:themeShade="80"/>
        </w:rPr>
        <w:t xml:space="preserve"> If this is the fourth broker to be added, </w:t>
      </w:r>
      <w:r>
        <w:rPr>
          <w:color w:val="984806" w:themeColor="accent6" w:themeShade="80"/>
        </w:rPr>
        <w:t>use</w:t>
      </w:r>
      <w:r w:rsidRPr="000A1FA9">
        <w:rPr>
          <w:color w:val="984806" w:themeColor="accent6" w:themeShade="80"/>
        </w:rPr>
        <w:t xml:space="preserve"> retention.ms=64800000</w:t>
      </w:r>
      <w:r>
        <w:rPr>
          <w:color w:val="984806" w:themeColor="accent6" w:themeShade="80"/>
        </w:rPr>
        <w:t>.</w:t>
      </w:r>
    </w:p>
    <w:p w:rsidRPr="001C6C12" w:rsidR="001037C4" w:rsidP="001037C4" w:rsidRDefault="001037C4" w14:paraId="427FC056" w14:textId="67EA2B2A">
      <w:pPr>
        <w:pStyle w:val="-"/>
        <w:numPr>
          <w:ilvl w:val="0"/>
          <w:numId w:val="26"/>
        </w:numPr>
        <w:jc w:val="both"/>
        <w:rPr>
          <w:rStyle w:val="-1"/>
          <w:rFonts w:ascii="Roboto" w:hAnsi="Roboto" w:eastAsia="Wingdings"/>
          <w:color w:val="444444"/>
          <w:sz w:val="21"/>
          <w:szCs w:val="21"/>
        </w:rPr>
      </w:pPr>
      <w:r w:rsidRPr="001C6C12">
        <w:rPr>
          <w:rStyle w:val="-1"/>
          <w:rFonts w:ascii="Roboto" w:hAnsi="Roboto"/>
          <w:color w:val="444444"/>
          <w:sz w:val="21"/>
          <w:szCs w:val="21"/>
        </w:rPr>
        <w:t xml:space="preserve">From the </w:t>
      </w:r>
      <w:r>
        <w:rPr>
          <w:rStyle w:val="-1"/>
          <w:rFonts w:ascii="Roboto" w:hAnsi="Roboto"/>
          <w:color w:val="444444"/>
          <w:sz w:val="21"/>
          <w:szCs w:val="21"/>
        </w:rPr>
        <w:t>c</w:t>
      </w:r>
      <w:r w:rsidRPr="001C6C12">
        <w:rPr>
          <w:rStyle w:val="-1"/>
          <w:rFonts w:ascii="Roboto" w:hAnsi="Roboto"/>
          <w:color w:val="444444"/>
          <w:sz w:val="21"/>
          <w:szCs w:val="21"/>
        </w:rPr>
        <w:t>ommand line, check that we have the topic created with the required number of leaders and followers:</w:t>
      </w:r>
    </w:p>
    <w:p w:rsidRPr="00824587" w:rsidR="001037C4" w:rsidP="001037C4" w:rsidRDefault="001037C4" w14:paraId="3A026F98" w14:textId="77777777">
      <w:pPr>
        <w:pStyle w:val="-"/>
        <w:shd w:val="clear" w:color="auto" w:fill="F2F2F2" w:themeFill="background1" w:themeFillShade="F2"/>
        <w:ind w:left="720"/>
        <w:jc w:val="both"/>
        <w:rPr>
          <w:rStyle w:val="HTMLCode"/>
          <w:rFonts w:ascii="Consolas" w:hAnsi="Consolas"/>
          <w:color w:val="212529"/>
        </w:rPr>
      </w:pPr>
      <w:r w:rsidRPr="00824587">
        <w:rPr>
          <w:rStyle w:val="HTMLCode"/>
          <w:rFonts w:ascii="Consolas" w:hAnsi="Consolas"/>
          <w:color w:val="212529"/>
        </w:rPr>
        <w:t xml:space="preserve">./kafka-topics.sh --zookeeper mise1-c1-pss-asm1.wind3.exfo.loc:2181 --describe --topic </w:t>
      </w:r>
      <w:proofErr w:type="spellStart"/>
      <w:r w:rsidRPr="00824587">
        <w:rPr>
          <w:rStyle w:val="HTMLCode"/>
          <w:rFonts w:ascii="Consolas" w:hAnsi="Consolas"/>
          <w:color w:val="212529"/>
        </w:rPr>
        <w:t>ast_xdr_common</w:t>
      </w:r>
      <w:proofErr w:type="spellEnd"/>
    </w:p>
    <w:p w:rsidRPr="00CC3188" w:rsidR="001037C4" w:rsidP="00CC3188" w:rsidRDefault="001037C4" w14:paraId="09A4AC07" w14:textId="20F55A96">
      <w:pPr>
        <w:pStyle w:val="-"/>
        <w:numPr>
          <w:ilvl w:val="0"/>
          <w:numId w:val="24"/>
        </w:numPr>
        <w:shd w:val="clear" w:color="auto" w:fill="FFFFFF"/>
        <w:spacing w:before="0" w:beforeAutospacing="0"/>
        <w:rPr>
          <w:rStyle w:val="-1"/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Monitor using the relevant Grafana dashboards, to confirm that all 3 brokers (or 4) are present in the cluster with replicas correctly assigned.</w:t>
      </w:r>
    </w:p>
    <w:p w:rsidRPr="00284723" w:rsidR="00D4768E" w:rsidP="00D4768E" w:rsidRDefault="00D4768E" w14:paraId="58F0B133" w14:textId="77777777">
      <w:pPr>
        <w:pStyle w:val="-"/>
        <w:numPr>
          <w:ilvl w:val="0"/>
          <w:numId w:val="26"/>
        </w:numPr>
        <w:shd w:val="clear" w:color="auto" w:fill="FFFFFF"/>
        <w:rPr>
          <w:rStyle w:val="-1"/>
          <w:rFonts w:ascii="Roboto" w:hAnsi="Roboto"/>
          <w:color w:val="0069AA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Update the bootstrap to add the newly added broker on the </w:t>
      </w:r>
      <w:proofErr w:type="spellStart"/>
      <w:r w:rsidRPr="00237995">
        <w:rPr>
          <w:rStyle w:val="-1"/>
          <w:rFonts w:ascii="Roboto" w:hAnsi="Roboto"/>
          <w:color w:val="444444"/>
          <w:sz w:val="21"/>
          <w:szCs w:val="21"/>
          <w:u w:val="single"/>
        </w:rPr>
        <w:t>tsng_cp</w:t>
      </w:r>
      <w:proofErr w:type="spellEnd"/>
      <w:r w:rsidRPr="00237995">
        <w:rPr>
          <w:rStyle w:val="-1"/>
          <w:rFonts w:ascii="Roboto" w:hAnsi="Roboto"/>
          <w:color w:val="444444"/>
          <w:sz w:val="21"/>
          <w:szCs w:val="21"/>
          <w:u w:val="single"/>
        </w:rPr>
        <w:t xml:space="preserve"> </w:t>
      </w:r>
      <w:r>
        <w:rPr>
          <w:rStyle w:val="-1"/>
          <w:rFonts w:ascii="Roboto" w:hAnsi="Roboto"/>
          <w:color w:val="444444"/>
          <w:sz w:val="21"/>
          <w:szCs w:val="21"/>
        </w:rPr>
        <w:t>consumer:</w:t>
      </w:r>
    </w:p>
    <w:p w:rsidRPr="00284723" w:rsidR="00D4768E" w:rsidP="00D4768E" w:rsidRDefault="00D4768E" w14:paraId="24CAC693" w14:textId="77777777">
      <w:pPr>
        <w:pStyle w:val="-"/>
        <w:numPr>
          <w:ilvl w:val="1"/>
          <w:numId w:val="26"/>
        </w:numPr>
        <w:shd w:val="clear" w:color="auto" w:fill="FFFFFF"/>
        <w:rPr>
          <w:rStyle w:val="-1"/>
          <w:rFonts w:ascii="Roboto" w:hAnsi="Roboto"/>
          <w:b/>
          <w:bCs/>
          <w:color w:val="0069AA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Login into the ASM2 node (Master 2) and edit the file </w:t>
      </w:r>
      <w:r w:rsidRPr="00284723">
        <w:rPr>
          <w:rStyle w:val="-1"/>
          <w:rFonts w:ascii="Roboto" w:hAnsi="Roboto"/>
          <w:color w:val="444444"/>
          <w:sz w:val="21"/>
          <w:szCs w:val="21"/>
        </w:rPr>
        <w:t>/opt/astellia/tsng/consumer-ingestor/etc/conf.d</w:t>
      </w:r>
      <w:r>
        <w:rPr>
          <w:rStyle w:val="-1"/>
          <w:rFonts w:ascii="Roboto" w:hAnsi="Roboto"/>
          <w:color w:val="444444"/>
          <w:sz w:val="21"/>
          <w:szCs w:val="21"/>
        </w:rPr>
        <w:t>/</w:t>
      </w:r>
      <w:r w:rsidRPr="00284723">
        <w:rPr>
          <w:rStyle w:val="-1"/>
          <w:rFonts w:ascii="Roboto" w:hAnsi="Roboto"/>
          <w:b/>
          <w:bCs/>
          <w:color w:val="444444"/>
          <w:sz w:val="21"/>
          <w:szCs w:val="21"/>
        </w:rPr>
        <w:t>common-system_custo.properties</w:t>
      </w:r>
    </w:p>
    <w:p w:rsidRPr="00284723" w:rsidR="00D4768E" w:rsidP="00D4768E" w:rsidRDefault="00D4768E" w14:paraId="1230AF1A" w14:textId="29C50026">
      <w:pPr>
        <w:pStyle w:val="-"/>
        <w:numPr>
          <w:ilvl w:val="0"/>
          <w:numId w:val="24"/>
        </w:numPr>
        <w:shd w:val="clear" w:color="auto" w:fill="FFFFFF"/>
        <w:rPr>
          <w:rStyle w:val="-1"/>
          <w:rFonts w:ascii="Roboto" w:hAnsi="Roboto"/>
          <w:color w:val="0069AA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>The parameter must now include the asb</w:t>
      </w:r>
      <w:r w:rsidR="00D846FB">
        <w:rPr>
          <w:rStyle w:val="-1"/>
          <w:rFonts w:ascii="Roboto" w:hAnsi="Roboto"/>
          <w:color w:val="444444"/>
          <w:sz w:val="21"/>
          <w:szCs w:val="21"/>
        </w:rPr>
        <w:t>1</w:t>
      </w:r>
      <w:r w:rsidR="00D361C0">
        <w:rPr>
          <w:rStyle w:val="-1"/>
          <w:rFonts w:ascii="Roboto" w:hAnsi="Roboto"/>
          <w:color w:val="444444"/>
          <w:sz w:val="21"/>
          <w:szCs w:val="21"/>
        </w:rPr>
        <w:t xml:space="preserve"> and asb3</w:t>
      </w:r>
      <w:r>
        <w:rPr>
          <w:rStyle w:val="-1"/>
          <w:rFonts w:ascii="Roboto" w:hAnsi="Roboto"/>
          <w:color w:val="444444"/>
          <w:sz w:val="21"/>
          <w:szCs w:val="21"/>
        </w:rPr>
        <w:t>:</w:t>
      </w:r>
    </w:p>
    <w:p w:rsidRPr="00237995" w:rsidR="00D4768E" w:rsidP="2A014A0C" w:rsidRDefault="00D4768E" w14:paraId="70BA26AC" w14:textId="491DE945">
      <w:pPr>
        <w:pStyle w:val="-"/>
        <w:shd w:val="clear" w:color="auto" w:fill="FFFFFF" w:themeFill="background1"/>
        <w:ind w:left="720"/>
        <w:rPr>
          <w:rStyle w:val="-1"/>
          <w:rFonts w:ascii="Roboto" w:hAnsi="Roboto"/>
          <w:color w:val="444444"/>
          <w:sz w:val="18"/>
          <w:szCs w:val="18"/>
        </w:rPr>
      </w:pPr>
      <w:r w:rsidRPr="2A014A0C" w:rsidR="00D4768E">
        <w:rPr>
          <w:rStyle w:val="-1"/>
          <w:rFonts w:ascii="Roboto" w:hAnsi="Roboto"/>
          <w:color w:val="444444"/>
          <w:sz w:val="18"/>
          <w:szCs w:val="18"/>
        </w:rPr>
        <w:t>kafka.bootstrap</w:t>
      </w:r>
      <w:r w:rsidRPr="2A014A0C" w:rsidR="00D4768E">
        <w:rPr>
          <w:rStyle w:val="-1"/>
          <w:rFonts w:ascii="Roboto" w:hAnsi="Roboto"/>
          <w:color w:val="444444"/>
          <w:sz w:val="18"/>
          <w:szCs w:val="18"/>
        </w:rPr>
        <w:t>.servers</w:t>
      </w:r>
      <w:r w:rsidRPr="2A014A0C" w:rsidR="00D4768E">
        <w:rPr>
          <w:rStyle w:val="-1"/>
          <w:rFonts w:ascii="Roboto" w:hAnsi="Roboto"/>
          <w:color w:val="444444"/>
          <w:sz w:val="18"/>
          <w:szCs w:val="18"/>
        </w:rPr>
        <w:t>=</w:t>
      </w:r>
      <w:r w:rsidRPr="2A014A0C" w:rsidR="00D4768E">
        <w:rPr>
          <w:rStyle w:val="-1"/>
          <w:rFonts w:ascii="Roboto" w:hAnsi="Roboto"/>
          <w:b w:val="1"/>
          <w:bCs w:val="1"/>
          <w:color w:val="444444"/>
          <w:sz w:val="18"/>
          <w:szCs w:val="18"/>
        </w:rPr>
        <w:t>mise1-c3-pss-asb1.wind3.exfo.loc:</w:t>
      </w:r>
      <w:r w:rsidRPr="2A014A0C" w:rsidR="529D9B10">
        <w:rPr>
          <w:rStyle w:val="-1"/>
          <w:rFonts w:ascii="Roboto" w:hAnsi="Roboto"/>
          <w:b w:val="1"/>
          <w:bCs w:val="1"/>
          <w:color w:val="444444"/>
          <w:sz w:val="18"/>
          <w:szCs w:val="18"/>
        </w:rPr>
        <w:t>9092, mise1-c4-pss-asb2.wind3.exfo.loc</w:t>
      </w:r>
      <w:r w:rsidRPr="2A014A0C" w:rsidR="00D4768E">
        <w:rPr>
          <w:rStyle w:val="-1"/>
          <w:rFonts w:ascii="Roboto" w:hAnsi="Roboto"/>
          <w:color w:val="444444"/>
          <w:sz w:val="18"/>
          <w:szCs w:val="18"/>
        </w:rPr>
        <w:t>:9092,</w:t>
      </w:r>
      <w:r w:rsidRPr="2A014A0C" w:rsidR="00D4768E">
        <w:rPr>
          <w:sz w:val="22"/>
          <w:szCs w:val="22"/>
        </w:rPr>
        <w:t xml:space="preserve"> </w:t>
      </w:r>
      <w:r w:rsidRPr="2A014A0C" w:rsidR="00D4768E">
        <w:rPr>
          <w:rStyle w:val="-1"/>
          <w:rFonts w:ascii="Roboto" w:hAnsi="Roboto"/>
          <w:b w:val="1"/>
          <w:bCs w:val="1"/>
          <w:color w:val="444444"/>
          <w:sz w:val="18"/>
          <w:szCs w:val="18"/>
        </w:rPr>
        <w:t>mise1-c5-pss-asb3.wind3.exfo.loc:9092</w:t>
      </w:r>
      <w:r w:rsidRPr="2A014A0C" w:rsidR="00D4768E">
        <w:rPr>
          <w:rStyle w:val="-1"/>
          <w:rFonts w:ascii="Roboto" w:hAnsi="Roboto"/>
          <w:color w:val="444444"/>
          <w:sz w:val="18"/>
          <w:szCs w:val="18"/>
        </w:rPr>
        <w:t>, mise1-615-pss-asb5.wind3.exfo.loc:9092</w:t>
      </w:r>
      <w:r>
        <w:br/>
      </w:r>
      <w:r>
        <w:br/>
      </w:r>
      <w:r w:rsidR="00F27B63">
        <w:drawing>
          <wp:inline wp14:editId="6AD3CA5C" wp14:anchorId="00F9F007">
            <wp:extent cx="6120130" cy="186055"/>
            <wp:effectExtent l="0" t="0" r="0" b="4445"/>
            <wp:docPr id="792339693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812ec02e58844c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20130" cy="18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768E" w:rsidP="00D4768E" w:rsidRDefault="00D4768E" w14:paraId="306A9776" w14:textId="77777777">
      <w:pPr>
        <w:pStyle w:val="-"/>
        <w:numPr>
          <w:ilvl w:val="1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Clear the consumers offset by editing the file </w:t>
      </w:r>
      <w:r>
        <w:rPr>
          <w:rStyle w:val="-1"/>
          <w:rFonts w:ascii="Roboto" w:hAnsi="Roboto"/>
          <w:color w:val="444444"/>
          <w:sz w:val="21"/>
          <w:szCs w:val="21"/>
        </w:rPr>
        <w:br/>
      </w:r>
      <w:r w:rsidRPr="00165E85">
        <w:rPr>
          <w:rStyle w:val="-1"/>
          <w:rFonts w:ascii="Roboto" w:hAnsi="Roboto"/>
          <w:color w:val="444444"/>
          <w:sz w:val="21"/>
          <w:szCs w:val="21"/>
        </w:rPr>
        <w:t>/opt/astellia/</w:t>
      </w:r>
      <w:r>
        <w:rPr>
          <w:rStyle w:val="-1"/>
          <w:rFonts w:ascii="Roboto" w:hAnsi="Roboto"/>
          <w:color w:val="444444"/>
          <w:sz w:val="21"/>
          <w:szCs w:val="21"/>
        </w:rPr>
        <w:t>tsng</w:t>
      </w:r>
      <w:r w:rsidRPr="00165E85">
        <w:rPr>
          <w:rStyle w:val="-1"/>
          <w:rFonts w:ascii="Roboto" w:hAnsi="Roboto"/>
          <w:color w:val="444444"/>
          <w:sz w:val="21"/>
          <w:szCs w:val="21"/>
        </w:rPr>
        <w:t>/consumer-ingestor/etc/conf.d/</w:t>
      </w:r>
      <w:r w:rsidRPr="00DD5310">
        <w:rPr>
          <w:rStyle w:val="-1"/>
          <w:rFonts w:ascii="Roboto" w:hAnsi="Roboto"/>
          <w:b/>
          <w:bCs/>
          <w:color w:val="444444"/>
          <w:sz w:val="21"/>
          <w:szCs w:val="21"/>
        </w:rPr>
        <w:t>real-time-consumer_custo.properties</w:t>
      </w:r>
    </w:p>
    <w:p w:rsidRPr="00D80F7E" w:rsidR="00D4768E" w:rsidP="00D4768E" w:rsidRDefault="00D4768E" w14:paraId="044150D4" w14:textId="77777777">
      <w:pPr>
        <w:pStyle w:val="-"/>
        <w:shd w:val="clear" w:color="auto" w:fill="FFFFFF"/>
        <w:ind w:left="1080"/>
        <w:rPr>
          <w:rStyle w:val="-1"/>
          <w:rFonts w:ascii="Roboto" w:hAnsi="Roboto"/>
          <w:color w:val="444444"/>
          <w:sz w:val="18"/>
          <w:szCs w:val="18"/>
        </w:rPr>
      </w:pPr>
      <w:r w:rsidRPr="00D80F7E">
        <w:rPr>
          <w:rStyle w:val="-1"/>
          <w:rFonts w:ascii="Roboto" w:hAnsi="Roboto"/>
          <w:color w:val="444444"/>
          <w:sz w:val="18"/>
          <w:szCs w:val="18"/>
        </w:rPr>
        <w:t xml:space="preserve">The offset parameter must be increased by 1: </w:t>
      </w:r>
      <w:proofErr w:type="spellStart"/>
      <w:proofErr w:type="gramStart"/>
      <w:r w:rsidRPr="00D80F7E">
        <w:rPr>
          <w:rStyle w:val="-1"/>
          <w:rFonts w:ascii="Roboto" w:hAnsi="Roboto"/>
          <w:color w:val="444444"/>
          <w:sz w:val="18"/>
          <w:szCs w:val="18"/>
        </w:rPr>
        <w:t>consumer.offset</w:t>
      </w:r>
      <w:proofErr w:type="gramEnd"/>
      <w:r w:rsidRPr="00D80F7E">
        <w:rPr>
          <w:rStyle w:val="-1"/>
          <w:rFonts w:ascii="Roboto" w:hAnsi="Roboto"/>
          <w:color w:val="444444"/>
          <w:sz w:val="18"/>
          <w:szCs w:val="18"/>
        </w:rPr>
        <w:t>.version.tsng_cp</w:t>
      </w:r>
      <w:proofErr w:type="spellEnd"/>
    </w:p>
    <w:p w:rsidR="00D4768E" w:rsidP="00D4768E" w:rsidRDefault="00D4768E" w14:paraId="58C68904" w14:textId="77777777">
      <w:pPr>
        <w:pStyle w:val="-"/>
        <w:numPr>
          <w:ilvl w:val="1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 w:rsidRPr="007F613F">
        <w:rPr>
          <w:rStyle w:val="-1"/>
          <w:rFonts w:ascii="Roboto" w:hAnsi="Roboto"/>
          <w:color w:val="444444"/>
          <w:sz w:val="21"/>
          <w:szCs w:val="21"/>
        </w:rPr>
        <w:t xml:space="preserve">Push the configuration into </w:t>
      </w:r>
      <w:r>
        <w:rPr>
          <w:rStyle w:val="-1"/>
          <w:rFonts w:ascii="Roboto" w:hAnsi="Roboto"/>
          <w:color w:val="444444"/>
          <w:sz w:val="21"/>
          <w:szCs w:val="21"/>
        </w:rPr>
        <w:t>HDFS:</w:t>
      </w:r>
    </w:p>
    <w:p w:rsidRPr="00C74B22" w:rsidR="00D4768E" w:rsidP="00D4768E" w:rsidRDefault="00D4768E" w14:paraId="53833A8A" w14:textId="77777777">
      <w:pPr>
        <w:pStyle w:val="-"/>
        <w:shd w:val="clear" w:color="auto" w:fill="F2F2F2" w:themeFill="background1" w:themeFillShade="F2"/>
        <w:ind w:left="1440"/>
        <w:rPr>
          <w:rStyle w:val="HTMLCode"/>
          <w:rFonts w:ascii="Consolas" w:hAnsi="Consolas"/>
          <w:color w:val="212529"/>
        </w:rPr>
      </w:pPr>
      <w:r w:rsidRPr="00C74B22">
        <w:rPr>
          <w:rStyle w:val="HTMLCode"/>
          <w:rFonts w:ascii="Consolas" w:hAnsi="Consolas"/>
          <w:color w:val="212529"/>
        </w:rPr>
        <w:t>$ /opt/astellia/tsng/consumer-ingestor/tools/push_conf_custo.sh</w:t>
      </w:r>
      <w:r w:rsidRPr="00C74B22">
        <w:rPr>
          <w:rStyle w:val="HTMLCode"/>
          <w:rFonts w:ascii="Consolas" w:hAnsi="Consolas"/>
          <w:color w:val="212529"/>
        </w:rPr>
        <w:br/>
      </w:r>
      <w:r w:rsidRPr="00C74B22">
        <w:rPr>
          <w:rStyle w:val="HTMLCode"/>
          <w:rFonts w:ascii="Consolas" w:hAnsi="Consolas"/>
          <w:color w:val="1F497D" w:themeColor="text2"/>
        </w:rPr>
        <w:t>(Answer Y to the first question and N to the second one)</w:t>
      </w:r>
    </w:p>
    <w:p w:rsidR="00D4768E" w:rsidP="00D4768E" w:rsidRDefault="00D4768E" w14:paraId="6C69A309" w14:textId="29696A0C">
      <w:pPr>
        <w:pStyle w:val="-"/>
        <w:numPr>
          <w:ilvl w:val="1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 w:rsidRPr="007F613F">
        <w:rPr>
          <w:rStyle w:val="-1"/>
          <w:rFonts w:ascii="Roboto" w:hAnsi="Roboto"/>
          <w:color w:val="444444"/>
          <w:sz w:val="21"/>
          <w:szCs w:val="21"/>
        </w:rPr>
        <w:t xml:space="preserve">Perform the 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steps </w:t>
      </w:r>
      <w:r w:rsidR="00D846FB">
        <w:rPr>
          <w:rStyle w:val="-1"/>
          <w:rFonts w:ascii="Roboto" w:hAnsi="Roboto"/>
          <w:color w:val="444444"/>
          <w:sz w:val="21"/>
          <w:szCs w:val="21"/>
        </w:rPr>
        <w:t>11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.a to </w:t>
      </w:r>
      <w:r w:rsidR="00D846FB">
        <w:rPr>
          <w:rStyle w:val="-1"/>
          <w:rFonts w:ascii="Roboto" w:hAnsi="Roboto"/>
          <w:color w:val="444444"/>
          <w:sz w:val="21"/>
          <w:szCs w:val="21"/>
        </w:rPr>
        <w:t>11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.c for the </w:t>
      </w:r>
      <w:r w:rsidRPr="00237995">
        <w:rPr>
          <w:rStyle w:val="-1"/>
          <w:rFonts w:ascii="Roboto" w:hAnsi="Roboto"/>
          <w:color w:val="444444"/>
          <w:sz w:val="21"/>
          <w:szCs w:val="21"/>
          <w:u w:val="single"/>
        </w:rPr>
        <w:t>topology consumers</w:t>
      </w:r>
      <w:r>
        <w:rPr>
          <w:rStyle w:val="-1"/>
          <w:rFonts w:ascii="Roboto" w:hAnsi="Roboto"/>
          <w:color w:val="444444"/>
          <w:sz w:val="21"/>
          <w:szCs w:val="21"/>
          <w:u w:val="single"/>
        </w:rPr>
        <w:t>:</w:t>
      </w:r>
      <w:r>
        <w:rPr>
          <w:rStyle w:val="-1"/>
          <w:rFonts w:ascii="Roboto" w:hAnsi="Roboto"/>
          <w:color w:val="444444"/>
          <w:sz w:val="21"/>
          <w:szCs w:val="21"/>
          <w:u w:val="single"/>
        </w:rPr>
        <w:br/>
      </w:r>
      <w:r w:rsidRPr="00CA74D1">
        <w:rPr>
          <w:rStyle w:val="-1"/>
          <w:rFonts w:ascii="Roboto" w:hAnsi="Roboto"/>
          <w:color w:val="444444"/>
          <w:sz w:val="21"/>
          <w:szCs w:val="21"/>
        </w:rPr>
        <w:t>(</w:t>
      </w:r>
      <w:r w:rsidR="00D846FB">
        <w:rPr>
          <w:rStyle w:val="-1"/>
          <w:rFonts w:ascii="Roboto" w:hAnsi="Roboto"/>
          <w:color w:val="444444"/>
          <w:sz w:val="21"/>
          <w:szCs w:val="21"/>
        </w:rPr>
        <w:t xml:space="preserve">Path: </w:t>
      </w:r>
      <w:r w:rsidRPr="00165E85">
        <w:rPr>
          <w:rStyle w:val="-1"/>
          <w:rFonts w:ascii="Roboto" w:hAnsi="Roboto"/>
          <w:color w:val="444444"/>
          <w:sz w:val="21"/>
          <w:szCs w:val="21"/>
        </w:rPr>
        <w:t>/opt/</w:t>
      </w:r>
      <w:proofErr w:type="spellStart"/>
      <w:r w:rsidRPr="00165E85">
        <w:rPr>
          <w:rStyle w:val="-1"/>
          <w:rFonts w:ascii="Roboto" w:hAnsi="Roboto"/>
          <w:color w:val="444444"/>
          <w:sz w:val="21"/>
          <w:szCs w:val="21"/>
        </w:rPr>
        <w:t>astellia</w:t>
      </w:r>
      <w:proofErr w:type="spellEnd"/>
      <w:r w:rsidRPr="00165E85">
        <w:rPr>
          <w:rStyle w:val="-1"/>
          <w:rFonts w:ascii="Roboto" w:hAnsi="Roboto"/>
          <w:color w:val="444444"/>
          <w:sz w:val="21"/>
          <w:szCs w:val="21"/>
        </w:rPr>
        <w:t>/</w:t>
      </w:r>
      <w:r>
        <w:rPr>
          <w:rStyle w:val="-1"/>
          <w:rFonts w:ascii="Roboto" w:hAnsi="Roboto"/>
          <w:color w:val="444444"/>
          <w:sz w:val="21"/>
          <w:szCs w:val="21"/>
        </w:rPr>
        <w:t>topology</w:t>
      </w:r>
      <w:r w:rsidRPr="00165E85">
        <w:rPr>
          <w:rStyle w:val="-1"/>
          <w:rFonts w:ascii="Roboto" w:hAnsi="Roboto"/>
          <w:color w:val="444444"/>
          <w:sz w:val="21"/>
          <w:szCs w:val="21"/>
        </w:rPr>
        <w:t>/consumer-</w:t>
      </w:r>
      <w:proofErr w:type="spellStart"/>
      <w:r w:rsidRPr="00165E85">
        <w:rPr>
          <w:rStyle w:val="-1"/>
          <w:rFonts w:ascii="Roboto" w:hAnsi="Roboto"/>
          <w:color w:val="444444"/>
          <w:sz w:val="21"/>
          <w:szCs w:val="21"/>
        </w:rPr>
        <w:t>ingestor</w:t>
      </w:r>
      <w:proofErr w:type="spellEnd"/>
      <w:r>
        <w:rPr>
          <w:rStyle w:val="-1"/>
          <w:rFonts w:ascii="Roboto" w:hAnsi="Roboto"/>
          <w:color w:val="444444"/>
          <w:sz w:val="21"/>
          <w:szCs w:val="21"/>
          <w:u w:val="single"/>
        </w:rPr>
        <w:t>)</w:t>
      </w:r>
    </w:p>
    <w:p w:rsidR="00D4768E" w:rsidP="00D4768E" w:rsidRDefault="00D4768E" w14:paraId="2BA0877B" w14:textId="6D30F33F">
      <w:pPr>
        <w:pStyle w:val="-"/>
        <w:numPr>
          <w:ilvl w:val="1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Start ALL the consumers, one by one </w:t>
      </w:r>
      <w:r w:rsidR="00CE31CB">
        <w:rPr>
          <w:rStyle w:val="-1"/>
          <w:rFonts w:ascii="Roboto" w:hAnsi="Roboto"/>
          <w:color w:val="444444"/>
          <w:sz w:val="21"/>
          <w:szCs w:val="21"/>
        </w:rPr>
        <w:t>beginning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 with the </w:t>
      </w:r>
      <w:proofErr w:type="spellStart"/>
      <w:r>
        <w:rPr>
          <w:rStyle w:val="-1"/>
          <w:rFonts w:ascii="Roboto" w:hAnsi="Roboto"/>
          <w:color w:val="444444"/>
          <w:sz w:val="21"/>
          <w:szCs w:val="21"/>
        </w:rPr>
        <w:t>tsng_cp</w:t>
      </w:r>
      <w:proofErr w:type="spellEnd"/>
      <w:r w:rsidR="00CE31CB">
        <w:rPr>
          <w:rStyle w:val="-1"/>
          <w:rFonts w:ascii="Roboto" w:hAnsi="Roboto"/>
          <w:color w:val="444444"/>
          <w:sz w:val="21"/>
          <w:szCs w:val="21"/>
        </w:rPr>
        <w:t xml:space="preserve"> consumer</w:t>
      </w:r>
      <w:r>
        <w:rPr>
          <w:rStyle w:val="-1"/>
          <w:rFonts w:ascii="Roboto" w:hAnsi="Roboto"/>
          <w:color w:val="444444"/>
          <w:sz w:val="21"/>
          <w:szCs w:val="21"/>
        </w:rPr>
        <w:t>.</w:t>
      </w:r>
    </w:p>
    <w:p w:rsidR="00D4768E" w:rsidP="00D4768E" w:rsidRDefault="00D4768E" w14:paraId="487A5339" w14:textId="77777777">
      <w:pPr>
        <w:pStyle w:val="-"/>
        <w:shd w:val="clear" w:color="auto" w:fill="FFFFFF"/>
        <w:ind w:left="720"/>
        <w:rPr>
          <w:rStyle w:val="-1"/>
          <w:rFonts w:ascii="Roboto" w:hAnsi="Roboto"/>
          <w:color w:val="444444"/>
          <w:sz w:val="21"/>
          <w:szCs w:val="21"/>
        </w:rPr>
      </w:pPr>
      <w:proofErr w:type="spellStart"/>
      <w:r>
        <w:rPr>
          <w:rStyle w:val="-1"/>
          <w:rFonts w:ascii="Roboto" w:hAnsi="Roboto"/>
          <w:color w:val="444444"/>
          <w:sz w:val="21"/>
          <w:szCs w:val="21"/>
        </w:rPr>
        <w:t>Tsng_cp</w:t>
      </w:r>
      <w:proofErr w:type="spellEnd"/>
      <w:r>
        <w:rPr>
          <w:rStyle w:val="-1"/>
          <w:rFonts w:ascii="Roboto" w:hAnsi="Roboto"/>
          <w:color w:val="444444"/>
          <w:sz w:val="21"/>
          <w:szCs w:val="21"/>
        </w:rPr>
        <w:t xml:space="preserve"> and availability consumers:</w:t>
      </w:r>
    </w:p>
    <w:p w:rsidRPr="00241F6A" w:rsidR="00D4768E" w:rsidP="00D4768E" w:rsidRDefault="00D4768E" w14:paraId="17D78DDF" w14:textId="77777777">
      <w:pPr>
        <w:pStyle w:val="HTMLPreformatted"/>
        <w:shd w:val="clear" w:color="auto" w:fill="EEEEEE"/>
        <w:spacing w:before="120" w:after="120"/>
        <w:ind w:left="720"/>
        <w:rPr>
          <w:rStyle w:val="HTMLCode"/>
          <w:rFonts w:ascii="Consolas" w:hAnsi="Consolas"/>
          <w:color w:val="212529"/>
        </w:rPr>
      </w:pPr>
      <w:r w:rsidRPr="00241F6A">
        <w:rPr>
          <w:rStyle w:val="HTMLCode"/>
          <w:rFonts w:ascii="Consolas" w:hAnsi="Consolas"/>
          <w:color w:val="212529"/>
        </w:rPr>
        <w:t>$ cd /opt/</w:t>
      </w:r>
      <w:proofErr w:type="spellStart"/>
      <w:r w:rsidRPr="00241F6A">
        <w:rPr>
          <w:rStyle w:val="HTMLCode"/>
          <w:rFonts w:ascii="Consolas" w:hAnsi="Consolas"/>
          <w:color w:val="212529"/>
        </w:rPr>
        <w:t>astellia</w:t>
      </w:r>
      <w:proofErr w:type="spellEnd"/>
      <w:r w:rsidRPr="00241F6A">
        <w:rPr>
          <w:rStyle w:val="HTMLCode"/>
          <w:rFonts w:ascii="Consolas" w:hAnsi="Consolas"/>
          <w:color w:val="212529"/>
        </w:rPr>
        <w:t>/</w:t>
      </w:r>
      <w:proofErr w:type="spellStart"/>
      <w:r>
        <w:rPr>
          <w:rStyle w:val="HTMLCode"/>
          <w:rFonts w:ascii="Consolas" w:hAnsi="Consolas"/>
          <w:b/>
          <w:bCs/>
          <w:color w:val="212529"/>
        </w:rPr>
        <w:t>tsng</w:t>
      </w:r>
      <w:proofErr w:type="spellEnd"/>
      <w:r w:rsidRPr="00241F6A">
        <w:rPr>
          <w:rStyle w:val="HTMLCode"/>
          <w:rFonts w:ascii="Consolas" w:hAnsi="Consolas"/>
          <w:color w:val="212529"/>
        </w:rPr>
        <w:t>/consumer-</w:t>
      </w:r>
      <w:proofErr w:type="spellStart"/>
      <w:r w:rsidRPr="00241F6A">
        <w:rPr>
          <w:rStyle w:val="HTMLCode"/>
          <w:rFonts w:ascii="Consolas" w:hAnsi="Consolas"/>
          <w:color w:val="212529"/>
        </w:rPr>
        <w:t>ingestor</w:t>
      </w:r>
      <w:proofErr w:type="spellEnd"/>
      <w:r w:rsidRPr="00241F6A">
        <w:rPr>
          <w:rStyle w:val="HTMLCode"/>
          <w:rFonts w:ascii="Consolas" w:hAnsi="Consolas"/>
          <w:color w:val="212529"/>
        </w:rPr>
        <w:t>/bin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>$ ./real-time-consumer.sh st</w:t>
      </w:r>
      <w:r>
        <w:rPr>
          <w:rStyle w:val="HTMLCode"/>
          <w:rFonts w:ascii="Consolas" w:hAnsi="Consolas"/>
          <w:color w:val="212529"/>
        </w:rPr>
        <w:t>art</w:t>
      </w:r>
      <w:r w:rsidRPr="00241F6A">
        <w:rPr>
          <w:rStyle w:val="HTMLCode"/>
          <w:rFonts w:ascii="Consolas" w:hAnsi="Consolas"/>
          <w:color w:val="212529"/>
        </w:rPr>
        <w:t xml:space="preserve"> –</w:t>
      </w:r>
      <w:r>
        <w:rPr>
          <w:rStyle w:val="HTMLCode"/>
          <w:rFonts w:ascii="Consolas" w:hAnsi="Consolas"/>
          <w:color w:val="212529"/>
        </w:rPr>
        <w:t>-</w:t>
      </w:r>
      <w:r w:rsidRPr="00241F6A">
        <w:rPr>
          <w:rStyle w:val="HTMLCode"/>
          <w:rFonts w:ascii="Consolas" w:hAnsi="Consolas"/>
          <w:color w:val="212529"/>
        </w:rPr>
        <w:t>all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 xml:space="preserve">Ensure they’re </w:t>
      </w:r>
      <w:r>
        <w:rPr>
          <w:rStyle w:val="HTMLCode"/>
          <w:rFonts w:ascii="Consolas" w:hAnsi="Consolas"/>
          <w:color w:val="212529"/>
        </w:rPr>
        <w:t>running</w:t>
      </w:r>
      <w:r w:rsidRPr="00241F6A">
        <w:rPr>
          <w:rStyle w:val="HTMLCode"/>
          <w:rFonts w:ascii="Consolas" w:hAnsi="Consolas"/>
          <w:color w:val="212529"/>
        </w:rPr>
        <w:t xml:space="preserve"> using: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>$ ./real-time-consumer.sh status --all</w:t>
      </w:r>
    </w:p>
    <w:p w:rsidR="00D4768E" w:rsidP="00D4768E" w:rsidRDefault="00D4768E" w14:paraId="436A6786" w14:textId="77777777">
      <w:pPr>
        <w:pStyle w:val="-"/>
        <w:shd w:val="clear" w:color="auto" w:fill="FFFFFF"/>
        <w:ind w:left="720"/>
        <w:rPr>
          <w:rFonts w:ascii="Roboto" w:hAnsi="Roboto"/>
          <w:color w:val="444444"/>
          <w:sz w:val="21"/>
          <w:szCs w:val="21"/>
        </w:rPr>
      </w:pPr>
      <w:r>
        <w:rPr>
          <w:rFonts w:ascii="Roboto" w:hAnsi="Roboto"/>
          <w:color w:val="444444"/>
          <w:sz w:val="21"/>
          <w:szCs w:val="21"/>
        </w:rPr>
        <w:t>Topology consumers:</w:t>
      </w:r>
    </w:p>
    <w:p w:rsidRPr="005A1F04" w:rsidR="00D4768E" w:rsidP="00D4768E" w:rsidRDefault="00D4768E" w14:paraId="64124C68" w14:textId="77777777">
      <w:pPr>
        <w:pStyle w:val="HTMLPreformatted"/>
        <w:shd w:val="clear" w:color="auto" w:fill="EEEEEE"/>
        <w:spacing w:before="120" w:after="120"/>
        <w:ind w:left="720"/>
        <w:rPr>
          <w:rFonts w:ascii="Consolas" w:hAnsi="Consolas"/>
          <w:color w:val="212529"/>
        </w:rPr>
      </w:pPr>
      <w:r w:rsidRPr="00241F6A">
        <w:rPr>
          <w:rStyle w:val="HTMLCode"/>
          <w:rFonts w:ascii="Consolas" w:hAnsi="Consolas"/>
          <w:color w:val="212529"/>
        </w:rPr>
        <w:t>$ cd /opt/</w:t>
      </w:r>
      <w:proofErr w:type="spellStart"/>
      <w:r w:rsidRPr="00241F6A">
        <w:rPr>
          <w:rStyle w:val="HTMLCode"/>
          <w:rFonts w:ascii="Consolas" w:hAnsi="Consolas"/>
          <w:color w:val="212529"/>
        </w:rPr>
        <w:t>astellia</w:t>
      </w:r>
      <w:proofErr w:type="spellEnd"/>
      <w:r w:rsidRPr="00241F6A">
        <w:rPr>
          <w:rStyle w:val="HTMLCode"/>
          <w:rFonts w:ascii="Consolas" w:hAnsi="Consolas"/>
          <w:color w:val="212529"/>
        </w:rPr>
        <w:t>/</w:t>
      </w:r>
      <w:r>
        <w:rPr>
          <w:rStyle w:val="HTMLCode"/>
          <w:rFonts w:ascii="Consolas" w:hAnsi="Consolas"/>
          <w:b/>
          <w:bCs/>
          <w:color w:val="212529"/>
        </w:rPr>
        <w:t>topology</w:t>
      </w:r>
      <w:r w:rsidRPr="00241F6A">
        <w:rPr>
          <w:rStyle w:val="HTMLCode"/>
          <w:rFonts w:ascii="Consolas" w:hAnsi="Consolas"/>
          <w:color w:val="212529"/>
        </w:rPr>
        <w:t>/consumer-</w:t>
      </w:r>
      <w:proofErr w:type="spellStart"/>
      <w:r w:rsidRPr="00241F6A">
        <w:rPr>
          <w:rStyle w:val="HTMLCode"/>
          <w:rFonts w:ascii="Consolas" w:hAnsi="Consolas"/>
          <w:color w:val="212529"/>
        </w:rPr>
        <w:t>ingestor</w:t>
      </w:r>
      <w:proofErr w:type="spellEnd"/>
      <w:r w:rsidRPr="00241F6A">
        <w:rPr>
          <w:rStyle w:val="HTMLCode"/>
          <w:rFonts w:ascii="Consolas" w:hAnsi="Consolas"/>
          <w:color w:val="212529"/>
        </w:rPr>
        <w:t>/bin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>$ ./real-time-consumer.sh st</w:t>
      </w:r>
      <w:r>
        <w:rPr>
          <w:rStyle w:val="HTMLCode"/>
          <w:rFonts w:ascii="Consolas" w:hAnsi="Consolas"/>
          <w:color w:val="212529"/>
        </w:rPr>
        <w:t>art</w:t>
      </w:r>
      <w:r w:rsidRPr="00241F6A">
        <w:rPr>
          <w:rStyle w:val="HTMLCode"/>
          <w:rFonts w:ascii="Consolas" w:hAnsi="Consolas"/>
          <w:color w:val="212529"/>
        </w:rPr>
        <w:t xml:space="preserve"> –</w:t>
      </w:r>
      <w:r>
        <w:rPr>
          <w:rStyle w:val="HTMLCode"/>
          <w:rFonts w:ascii="Consolas" w:hAnsi="Consolas"/>
          <w:color w:val="212529"/>
        </w:rPr>
        <w:t>-</w:t>
      </w:r>
      <w:r w:rsidRPr="00241F6A">
        <w:rPr>
          <w:rStyle w:val="HTMLCode"/>
          <w:rFonts w:ascii="Consolas" w:hAnsi="Consolas"/>
          <w:color w:val="212529"/>
        </w:rPr>
        <w:t>all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 xml:space="preserve">Ensure they’re </w:t>
      </w:r>
      <w:r>
        <w:rPr>
          <w:rStyle w:val="HTMLCode"/>
          <w:rFonts w:ascii="Consolas" w:hAnsi="Consolas"/>
          <w:color w:val="212529"/>
        </w:rPr>
        <w:t>running</w:t>
      </w:r>
      <w:r w:rsidRPr="00241F6A">
        <w:rPr>
          <w:rStyle w:val="HTMLCode"/>
          <w:rFonts w:ascii="Consolas" w:hAnsi="Consolas"/>
          <w:color w:val="212529"/>
        </w:rPr>
        <w:t xml:space="preserve"> using:</w:t>
      </w:r>
      <w:r w:rsidRPr="00241F6A">
        <w:rPr>
          <w:rStyle w:val="HTMLCode"/>
          <w:rFonts w:ascii="Consolas" w:hAnsi="Consolas"/>
          <w:color w:val="212529"/>
        </w:rPr>
        <w:br/>
      </w:r>
      <w:r w:rsidRPr="00241F6A">
        <w:rPr>
          <w:rStyle w:val="HTMLCode"/>
          <w:rFonts w:ascii="Consolas" w:hAnsi="Consolas"/>
          <w:color w:val="212529"/>
        </w:rPr>
        <w:t>$ ./real-time-consumer.sh status --all</w:t>
      </w:r>
    </w:p>
    <w:p w:rsidR="00F27B63" w:rsidP="00F27B63" w:rsidRDefault="00F27B63" w14:paraId="789EFA74" w14:textId="77777777">
      <w:pPr>
        <w:pStyle w:val="-"/>
        <w:numPr>
          <w:ilvl w:val="0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On </w:t>
      </w:r>
      <w:proofErr w:type="spellStart"/>
      <w:r>
        <w:rPr>
          <w:rStyle w:val="-1"/>
          <w:rFonts w:ascii="Roboto" w:hAnsi="Roboto"/>
          <w:color w:val="444444"/>
          <w:sz w:val="21"/>
          <w:szCs w:val="21"/>
        </w:rPr>
        <w:t>SensAI</w:t>
      </w:r>
      <w:proofErr w:type="spellEnd"/>
      <w:r>
        <w:rPr>
          <w:rStyle w:val="-1"/>
          <w:rFonts w:ascii="Roboto" w:hAnsi="Roboto"/>
          <w:color w:val="444444"/>
          <w:sz w:val="21"/>
          <w:szCs w:val="21"/>
        </w:rPr>
        <w:t>, update the brokers’ list accordingly.</w:t>
      </w:r>
    </w:p>
    <w:p w:rsidR="00F27B63" w:rsidP="00F27B63" w:rsidRDefault="00F27B63" w14:paraId="05FB2C54" w14:textId="77777777">
      <w:pPr>
        <w:pStyle w:val="-"/>
        <w:numPr>
          <w:ilvl w:val="1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Open </w:t>
      </w:r>
      <w:proofErr w:type="spellStart"/>
      <w:r>
        <w:rPr>
          <w:rStyle w:val="-1"/>
          <w:rFonts w:ascii="Roboto" w:hAnsi="Roboto"/>
          <w:color w:val="444444"/>
          <w:sz w:val="21"/>
          <w:szCs w:val="21"/>
        </w:rPr>
        <w:t>SensAI</w:t>
      </w:r>
      <w:proofErr w:type="spellEnd"/>
      <w:r>
        <w:rPr>
          <w:rStyle w:val="-1"/>
          <w:rFonts w:ascii="Roboto" w:hAnsi="Roboto"/>
          <w:color w:val="444444"/>
          <w:sz w:val="21"/>
          <w:szCs w:val="21"/>
        </w:rPr>
        <w:t xml:space="preserve"> -&gt; Configuration -&gt; Streaming Workflow. Then right click on the </w:t>
      </w:r>
      <w:r w:rsidRPr="007C38A9">
        <w:rPr>
          <w:rStyle w:val="-1"/>
          <w:rFonts w:ascii="Roboto" w:hAnsi="Roboto"/>
          <w:i/>
          <w:iCs/>
          <w:color w:val="444444"/>
          <w:sz w:val="21"/>
          <w:szCs w:val="21"/>
        </w:rPr>
        <w:t xml:space="preserve">Kafka </w:t>
      </w:r>
      <w:r>
        <w:rPr>
          <w:rStyle w:val="-1"/>
          <w:rFonts w:ascii="Roboto" w:hAnsi="Roboto"/>
          <w:i/>
          <w:iCs/>
          <w:color w:val="444444"/>
          <w:sz w:val="21"/>
          <w:szCs w:val="21"/>
        </w:rPr>
        <w:t>C</w:t>
      </w:r>
      <w:r w:rsidRPr="007C38A9">
        <w:rPr>
          <w:rStyle w:val="-1"/>
          <w:rFonts w:ascii="Roboto" w:hAnsi="Roboto"/>
          <w:i/>
          <w:iCs/>
          <w:color w:val="444444"/>
          <w:sz w:val="21"/>
          <w:szCs w:val="21"/>
        </w:rPr>
        <w:t>onsumer/Kafka-consumer-cp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 group and select edit. </w:t>
      </w:r>
    </w:p>
    <w:p w:rsidR="00F27B63" w:rsidP="00F27B63" w:rsidRDefault="00F27B63" w14:paraId="0FE0537B" w14:textId="77777777">
      <w:pPr>
        <w:pStyle w:val="-"/>
        <w:numPr>
          <w:ilvl w:val="1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Navigate to </w:t>
      </w:r>
      <w:r w:rsidRPr="00273E81">
        <w:rPr>
          <w:rStyle w:val="-1"/>
          <w:rFonts w:ascii="Roboto" w:hAnsi="Roboto"/>
          <w:i/>
          <w:iCs/>
          <w:color w:val="444444"/>
          <w:sz w:val="21"/>
          <w:szCs w:val="21"/>
        </w:rPr>
        <w:t>Kafka-conf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 section and click on </w:t>
      </w:r>
      <w:r w:rsidRPr="00273E81">
        <w:rPr>
          <w:rStyle w:val="-1"/>
          <w:rFonts w:ascii="Roboto" w:hAnsi="Roboto"/>
          <w:i/>
          <w:iCs/>
          <w:color w:val="444444"/>
          <w:sz w:val="21"/>
          <w:szCs w:val="21"/>
        </w:rPr>
        <w:t>Value</w:t>
      </w:r>
    </w:p>
    <w:p w:rsidR="00F27B63" w:rsidP="00F27B63" w:rsidRDefault="00F27B63" w14:paraId="2BEF5BAB" w14:textId="77777777">
      <w:pPr>
        <w:pStyle w:val="-"/>
        <w:shd w:val="clear" w:color="auto" w:fill="FFFFFF"/>
        <w:jc w:val="center"/>
        <w:rPr>
          <w:rStyle w:val="-1"/>
          <w:rFonts w:ascii="Roboto" w:hAnsi="Roboto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463F6E0F" wp14:editId="0A6E137D">
            <wp:extent cx="5342890" cy="2537845"/>
            <wp:effectExtent l="0" t="0" r="0" b="0"/>
            <wp:docPr id="5038584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85844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52831" cy="2542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7B63" w:rsidP="00F27B63" w:rsidRDefault="00F27B63" w14:paraId="189C7BA0" w14:textId="77777777">
      <w:pPr>
        <w:pStyle w:val="-"/>
        <w:numPr>
          <w:ilvl w:val="1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Delete the </w:t>
      </w:r>
      <w:proofErr w:type="spellStart"/>
      <w:proofErr w:type="gramStart"/>
      <w:r w:rsidRPr="00A54FF0">
        <w:rPr>
          <w:rStyle w:val="-1"/>
          <w:rFonts w:ascii="Roboto" w:hAnsi="Roboto"/>
          <w:b/>
          <w:bCs/>
          <w:color w:val="444444"/>
          <w:sz w:val="21"/>
          <w:szCs w:val="21"/>
        </w:rPr>
        <w:t>boostrap.servers</w:t>
      </w:r>
      <w:proofErr w:type="spellEnd"/>
      <w:proofErr w:type="gramEnd"/>
      <w:r>
        <w:rPr>
          <w:rStyle w:val="-1"/>
          <w:rFonts w:ascii="Roboto" w:hAnsi="Roboto"/>
          <w:color w:val="444444"/>
          <w:sz w:val="21"/>
          <w:szCs w:val="21"/>
        </w:rPr>
        <w:t xml:space="preserve"> key-value pair, and recreate it using the names of the brokers that are now active:</w:t>
      </w:r>
    </w:p>
    <w:p w:rsidR="005C3CCE" w:rsidP="005C3CCE" w:rsidRDefault="005C3CCE" w14:paraId="4CBFD0AA" w14:textId="77777777">
      <w:pPr>
        <w:pStyle w:val="-"/>
        <w:shd w:val="clear" w:color="auto" w:fill="FFFFFF"/>
        <w:ind w:left="720"/>
        <w:jc w:val="center"/>
        <w:rPr>
          <w:rStyle w:val="-1"/>
          <w:rFonts w:ascii="Roboto" w:hAnsi="Roboto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368A7AF7" wp14:editId="799C3962">
            <wp:extent cx="3664848" cy="3152651"/>
            <wp:effectExtent l="0" t="0" r="0" b="0"/>
            <wp:docPr id="1629679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7937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78493" cy="3164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E" w:rsidP="005C3CCE" w:rsidRDefault="005C3CCE" w14:paraId="75B4E518" w14:textId="77777777">
      <w:pPr>
        <w:pStyle w:val="-"/>
        <w:shd w:val="clear" w:color="auto" w:fill="FFFFFF"/>
        <w:ind w:left="720"/>
        <w:jc w:val="center"/>
        <w:rPr>
          <w:rStyle w:val="-1"/>
          <w:rFonts w:ascii="Roboto" w:hAnsi="Roboto"/>
          <w:color w:val="444444"/>
          <w:sz w:val="21"/>
          <w:szCs w:val="21"/>
        </w:rPr>
      </w:pPr>
      <w:r>
        <w:rPr>
          <w:noProof/>
        </w:rPr>
        <w:drawing>
          <wp:inline distT="0" distB="0" distL="0" distR="0" wp14:anchorId="795254C4" wp14:editId="668AE042">
            <wp:extent cx="6120130" cy="2714625"/>
            <wp:effectExtent l="0" t="0" r="0" b="9525"/>
            <wp:docPr id="20840487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048717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CCE" w:rsidP="005C3CCE" w:rsidRDefault="005C3CCE" w14:paraId="37C5B3AB" w14:textId="7CCC0674">
      <w:pPr>
        <w:pStyle w:val="-"/>
        <w:numPr>
          <w:ilvl w:val="1"/>
          <w:numId w:val="26"/>
        </w:numPr>
        <w:shd w:val="clear" w:color="auto" w:fill="FFFFFF"/>
        <w:rPr>
          <w:rStyle w:val="-1"/>
          <w:rFonts w:ascii="Roboto" w:hAnsi="Roboto"/>
          <w:color w:val="444444"/>
          <w:sz w:val="21"/>
          <w:szCs w:val="21"/>
        </w:rPr>
      </w:pPr>
      <w:r>
        <w:rPr>
          <w:rStyle w:val="-1"/>
          <w:rFonts w:ascii="Roboto" w:hAnsi="Roboto"/>
          <w:color w:val="444444"/>
          <w:sz w:val="21"/>
          <w:szCs w:val="21"/>
        </w:rPr>
        <w:t xml:space="preserve">Click on </w:t>
      </w:r>
      <w:r w:rsidRPr="00F876A4">
        <w:rPr>
          <w:rStyle w:val="-1"/>
          <w:rFonts w:ascii="Roboto" w:hAnsi="Roboto"/>
          <w:b/>
          <w:bCs/>
          <w:color w:val="444444"/>
          <w:sz w:val="21"/>
          <w:szCs w:val="21"/>
        </w:rPr>
        <w:t>Apply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, then </w:t>
      </w:r>
      <w:r w:rsidRPr="00F876A4">
        <w:rPr>
          <w:rStyle w:val="-1"/>
          <w:rFonts w:ascii="Roboto" w:hAnsi="Roboto"/>
          <w:b/>
          <w:bCs/>
          <w:color w:val="444444"/>
          <w:sz w:val="21"/>
          <w:szCs w:val="21"/>
        </w:rPr>
        <w:t>Save</w:t>
      </w:r>
      <w:r>
        <w:rPr>
          <w:rStyle w:val="-1"/>
          <w:rFonts w:ascii="Roboto" w:hAnsi="Roboto"/>
          <w:color w:val="444444"/>
          <w:sz w:val="21"/>
          <w:szCs w:val="21"/>
        </w:rPr>
        <w:t xml:space="preserve"> the changes and </w:t>
      </w:r>
      <w:proofErr w:type="gramStart"/>
      <w:r w:rsidRPr="00F876A4">
        <w:rPr>
          <w:rStyle w:val="-1"/>
          <w:rFonts w:ascii="Roboto" w:hAnsi="Roboto"/>
          <w:b/>
          <w:bCs/>
          <w:color w:val="444444"/>
          <w:sz w:val="21"/>
          <w:szCs w:val="21"/>
        </w:rPr>
        <w:t>Deploy</w:t>
      </w:r>
      <w:proofErr w:type="gramEnd"/>
      <w:r>
        <w:rPr>
          <w:rStyle w:val="-1"/>
          <w:rFonts w:ascii="Roboto" w:hAnsi="Roboto"/>
          <w:b/>
          <w:bCs/>
          <w:color w:val="444444"/>
          <w:sz w:val="21"/>
          <w:szCs w:val="21"/>
        </w:rPr>
        <w:t>.</w:t>
      </w:r>
    </w:p>
    <w:p w:rsidRPr="00FB771E" w:rsidR="00927824" w:rsidP="00927824" w:rsidRDefault="00927824" w14:paraId="566F7274" w14:textId="3F4F34B4">
      <w:pPr>
        <w:pStyle w:val="Heading3"/>
      </w:pPr>
      <w:r w:rsidRPr="00FB771E">
        <w:t>Verification</w:t>
      </w:r>
    </w:p>
    <w:p w:rsidR="00F33B30" w:rsidP="0012133E" w:rsidRDefault="002326B9" w14:paraId="139A5820" w14:textId="18FD3BD1">
      <w:pPr>
        <w:pStyle w:val="NormalWeb"/>
        <w:shd w:val="clear" w:color="auto" w:fill="FFFFFF"/>
        <w:spacing w:before="150" w:beforeAutospacing="0" w:after="0" w:afterAutospacing="0"/>
        <w:ind w:left="709"/>
        <w:rPr>
          <w:rFonts w:ascii="Arial" w:hAnsi="Arial"/>
          <w:sz w:val="20"/>
          <w:szCs w:val="20"/>
          <w:lang w:eastAsia="fr-FR"/>
        </w:rPr>
      </w:pPr>
      <w:r>
        <w:rPr>
          <w:rFonts w:ascii="Arial" w:hAnsi="Arial"/>
          <w:sz w:val="20"/>
          <w:szCs w:val="20"/>
          <w:lang w:eastAsia="fr-FR"/>
        </w:rPr>
        <w:t>The results can be verified these ways:</w:t>
      </w:r>
      <w:r>
        <w:rPr>
          <w:rFonts w:ascii="Arial" w:hAnsi="Arial"/>
          <w:sz w:val="20"/>
          <w:szCs w:val="20"/>
          <w:lang w:eastAsia="fr-FR"/>
        </w:rPr>
        <w:br/>
      </w:r>
      <w:r>
        <w:rPr>
          <w:rFonts w:ascii="Arial" w:hAnsi="Arial"/>
          <w:sz w:val="20"/>
          <w:szCs w:val="20"/>
          <w:lang w:eastAsia="fr-FR"/>
        </w:rPr>
        <w:t xml:space="preserve">a) </w:t>
      </w:r>
      <w:r w:rsidR="00142C0F">
        <w:rPr>
          <w:rFonts w:ascii="Arial" w:hAnsi="Arial"/>
          <w:sz w:val="20"/>
          <w:szCs w:val="20"/>
          <w:lang w:eastAsia="fr-FR"/>
        </w:rPr>
        <w:t>Host is on Ambari with Kafka services running</w:t>
      </w:r>
    </w:p>
    <w:p w:rsidR="00041D5C" w:rsidP="0012133E" w:rsidRDefault="00D23281" w14:paraId="4EF367CB" w14:textId="6A446076">
      <w:pPr>
        <w:pStyle w:val="NormalWeb"/>
        <w:shd w:val="clear" w:color="auto" w:fill="FFFFFF"/>
        <w:spacing w:before="150" w:beforeAutospacing="0" w:after="0" w:afterAutospacing="0"/>
        <w:ind w:left="709"/>
        <w:rPr>
          <w:rFonts w:ascii="Arial" w:hAnsi="Arial"/>
          <w:sz w:val="20"/>
          <w:szCs w:val="20"/>
          <w:lang w:eastAsia="fr-FR"/>
        </w:rPr>
      </w:pPr>
      <w:r>
        <w:rPr>
          <w:rFonts w:ascii="Arial" w:hAnsi="Arial"/>
          <w:sz w:val="20"/>
          <w:szCs w:val="20"/>
          <w:lang w:eastAsia="fr-FR"/>
        </w:rPr>
        <w:t xml:space="preserve">b) </w:t>
      </w:r>
      <w:r w:rsidR="00041D5C">
        <w:rPr>
          <w:rFonts w:ascii="Arial" w:hAnsi="Arial"/>
          <w:sz w:val="20"/>
          <w:szCs w:val="20"/>
          <w:lang w:eastAsia="fr-FR"/>
        </w:rPr>
        <w:t>Kafka data partitions are correctly distributed</w:t>
      </w:r>
      <w:r w:rsidR="00B25BDE">
        <w:rPr>
          <w:rFonts w:ascii="Arial" w:hAnsi="Arial"/>
          <w:sz w:val="20"/>
          <w:szCs w:val="20"/>
          <w:lang w:eastAsia="fr-FR"/>
        </w:rPr>
        <w:t xml:space="preserve"> (Grafana)</w:t>
      </w:r>
    </w:p>
    <w:p w:rsidR="00D23281" w:rsidP="0012133E" w:rsidRDefault="00041D5C" w14:paraId="4C4C8773" w14:textId="568D4A5B">
      <w:pPr>
        <w:pStyle w:val="NormalWeb"/>
        <w:shd w:val="clear" w:color="auto" w:fill="FFFFFF"/>
        <w:spacing w:before="150" w:beforeAutospacing="0" w:after="0" w:afterAutospacing="0"/>
        <w:ind w:left="709"/>
        <w:rPr>
          <w:rFonts w:ascii="Arial" w:hAnsi="Arial"/>
          <w:sz w:val="20"/>
          <w:szCs w:val="20"/>
          <w:lang w:eastAsia="fr-FR"/>
        </w:rPr>
      </w:pPr>
      <w:r>
        <w:rPr>
          <w:rFonts w:ascii="Arial" w:hAnsi="Arial"/>
          <w:sz w:val="20"/>
          <w:szCs w:val="20"/>
          <w:lang w:eastAsia="fr-FR"/>
        </w:rPr>
        <w:t>c) Grafana charts show data being processed on all 3 brokers</w:t>
      </w:r>
      <w:r w:rsidR="002F2860">
        <w:rPr>
          <w:rFonts w:ascii="Arial" w:hAnsi="Arial"/>
          <w:sz w:val="20"/>
          <w:szCs w:val="20"/>
          <w:lang w:eastAsia="fr-FR"/>
        </w:rPr>
        <w:t xml:space="preserve"> (Kafka-Host)</w:t>
      </w:r>
    </w:p>
    <w:p w:rsidR="006923DE" w:rsidP="006923DE" w:rsidRDefault="006923DE" w14:paraId="729CAF2B" w14:textId="77777777">
      <w:pPr>
        <w:pStyle w:val="NormalWeb"/>
        <w:shd w:val="clear" w:color="auto" w:fill="FFFFFF"/>
        <w:spacing w:before="150" w:beforeAutospacing="0" w:after="0" w:afterAutospacing="0"/>
        <w:ind w:left="709"/>
        <w:rPr>
          <w:rFonts w:ascii="Arial" w:hAnsi="Arial"/>
          <w:sz w:val="20"/>
          <w:szCs w:val="20"/>
          <w:lang w:eastAsia="fr-FR"/>
        </w:rPr>
      </w:pPr>
      <w:r>
        <w:rPr>
          <w:rFonts w:ascii="Arial" w:hAnsi="Arial"/>
          <w:sz w:val="20"/>
          <w:szCs w:val="20"/>
          <w:lang w:eastAsia="fr-FR"/>
        </w:rPr>
        <w:t xml:space="preserve">d) Data is available in </w:t>
      </w:r>
      <w:proofErr w:type="spellStart"/>
      <w:r>
        <w:rPr>
          <w:rFonts w:ascii="Arial" w:hAnsi="Arial"/>
          <w:sz w:val="20"/>
          <w:szCs w:val="20"/>
          <w:lang w:eastAsia="fr-FR"/>
        </w:rPr>
        <w:t>NEx</w:t>
      </w:r>
      <w:proofErr w:type="spellEnd"/>
    </w:p>
    <w:p w:rsidRPr="00A56972" w:rsidR="006923DE" w:rsidP="006923DE" w:rsidRDefault="006923DE" w14:paraId="7FF8E653" w14:textId="77777777">
      <w:pPr>
        <w:pStyle w:val="NormalWeb"/>
        <w:shd w:val="clear" w:color="auto" w:fill="FFFFFF"/>
        <w:spacing w:before="150" w:beforeAutospacing="0" w:after="0" w:afterAutospacing="0"/>
        <w:ind w:left="709"/>
        <w:rPr>
          <w:rFonts w:ascii="Arial" w:hAnsi="Arial"/>
          <w:sz w:val="20"/>
          <w:szCs w:val="20"/>
          <w:lang w:eastAsia="fr-FR"/>
        </w:rPr>
      </w:pPr>
      <w:r w:rsidRPr="00A56972">
        <w:rPr>
          <w:rFonts w:ascii="Arial" w:hAnsi="Arial"/>
          <w:sz w:val="20"/>
          <w:szCs w:val="20"/>
          <w:lang w:eastAsia="fr-FR"/>
        </w:rPr>
        <w:t xml:space="preserve">e) </w:t>
      </w:r>
      <w:proofErr w:type="spellStart"/>
      <w:r w:rsidRPr="00A56972">
        <w:rPr>
          <w:rFonts w:ascii="Arial" w:hAnsi="Arial"/>
          <w:sz w:val="20"/>
          <w:szCs w:val="20"/>
          <w:lang w:eastAsia="fr-FR"/>
        </w:rPr>
        <w:t>SensAI</w:t>
      </w:r>
      <w:proofErr w:type="spellEnd"/>
      <w:r w:rsidRPr="00A56972">
        <w:rPr>
          <w:rFonts w:ascii="Arial" w:hAnsi="Arial"/>
          <w:sz w:val="20"/>
          <w:szCs w:val="20"/>
          <w:lang w:eastAsia="fr-FR"/>
        </w:rPr>
        <w:t xml:space="preserve"> dashboards </w:t>
      </w:r>
      <w:r>
        <w:rPr>
          <w:rFonts w:ascii="Arial" w:hAnsi="Arial"/>
          <w:sz w:val="20"/>
          <w:szCs w:val="20"/>
          <w:lang w:eastAsia="fr-FR"/>
        </w:rPr>
        <w:t xml:space="preserve">are </w:t>
      </w:r>
      <w:r w:rsidRPr="00A56972">
        <w:rPr>
          <w:rFonts w:ascii="Arial" w:hAnsi="Arial"/>
          <w:sz w:val="20"/>
          <w:szCs w:val="20"/>
          <w:lang w:eastAsia="fr-FR"/>
        </w:rPr>
        <w:t>display</w:t>
      </w:r>
      <w:r>
        <w:rPr>
          <w:rFonts w:ascii="Arial" w:hAnsi="Arial"/>
          <w:sz w:val="20"/>
          <w:szCs w:val="20"/>
          <w:lang w:eastAsia="fr-FR"/>
        </w:rPr>
        <w:t>ing</w:t>
      </w:r>
      <w:r w:rsidRPr="00A56972">
        <w:rPr>
          <w:rFonts w:ascii="Arial" w:hAnsi="Arial"/>
          <w:sz w:val="20"/>
          <w:szCs w:val="20"/>
          <w:lang w:eastAsia="fr-FR"/>
        </w:rPr>
        <w:t xml:space="preserve"> da</w:t>
      </w:r>
      <w:r>
        <w:rPr>
          <w:rFonts w:ascii="Arial" w:hAnsi="Arial"/>
          <w:sz w:val="20"/>
          <w:szCs w:val="20"/>
          <w:lang w:eastAsia="fr-FR"/>
        </w:rPr>
        <w:t>ta</w:t>
      </w:r>
    </w:p>
    <w:p w:rsidR="006923DE" w:rsidP="006923DE" w:rsidRDefault="006923DE" w14:paraId="0AA8F8F7" w14:textId="77777777">
      <w:pPr>
        <w:pStyle w:val="NormalWeb"/>
        <w:shd w:val="clear" w:color="auto" w:fill="FFFFFF"/>
        <w:spacing w:before="150" w:beforeAutospacing="0" w:after="0" w:afterAutospacing="0"/>
        <w:ind w:left="709"/>
        <w:rPr>
          <w:rFonts w:ascii="Arial" w:hAnsi="Arial"/>
          <w:sz w:val="20"/>
          <w:szCs w:val="20"/>
          <w:lang w:eastAsia="fr-FR"/>
        </w:rPr>
      </w:pPr>
      <w:r>
        <w:rPr>
          <w:rFonts w:ascii="Arial" w:hAnsi="Arial"/>
          <w:sz w:val="20"/>
          <w:szCs w:val="20"/>
          <w:lang w:eastAsia="fr-FR"/>
        </w:rPr>
        <w:t xml:space="preserve">f) No publish errors present in the probes and </w:t>
      </w:r>
      <w:proofErr w:type="spellStart"/>
      <w:r>
        <w:rPr>
          <w:rFonts w:ascii="Arial" w:hAnsi="Arial"/>
          <w:sz w:val="20"/>
          <w:szCs w:val="20"/>
          <w:lang w:eastAsia="fr-FR"/>
        </w:rPr>
        <w:t>TDRHub</w:t>
      </w:r>
      <w:proofErr w:type="spellEnd"/>
    </w:p>
    <w:p w:rsidRPr="002E3897" w:rsidR="002E3897" w:rsidP="00927824" w:rsidRDefault="002E3897" w14:paraId="6827B284" w14:textId="77777777">
      <w:pPr>
        <w:pStyle w:val="ListParagraph"/>
        <w:contextualSpacing w:val="0"/>
        <w:jc w:val="left"/>
      </w:pPr>
    </w:p>
    <w:p w:rsidRPr="00FB771E" w:rsidR="00927824" w:rsidP="00927824" w:rsidRDefault="00927824" w14:paraId="6D9D2AAA" w14:textId="77777777">
      <w:pPr>
        <w:pStyle w:val="Heading3"/>
        <w:rPr>
          <w:bCs/>
        </w:rPr>
      </w:pPr>
      <w:r w:rsidRPr="00FB771E">
        <w:rPr>
          <w:bCs/>
        </w:rPr>
        <w:t>Rollback</w:t>
      </w:r>
      <w:r>
        <w:rPr>
          <w:bCs/>
        </w:rPr>
        <w:t xml:space="preserve"> procedure</w:t>
      </w:r>
    </w:p>
    <w:p w:rsidR="0012133E" w:rsidP="0012133E" w:rsidRDefault="0012133E" w14:paraId="13138580" w14:textId="77777777">
      <w:pPr>
        <w:ind w:left="709"/>
      </w:pPr>
    </w:p>
    <w:p w:rsidRPr="00041D5C" w:rsidR="00927824" w:rsidP="0012133E" w:rsidRDefault="00F33B30" w14:paraId="37BDAEAE" w14:textId="1BA7E547">
      <w:pPr>
        <w:ind w:left="709"/>
        <w:rPr>
          <w:color w:val="FF0000"/>
        </w:rPr>
      </w:pPr>
      <w:r w:rsidRPr="00041D5C">
        <w:rPr>
          <w:color w:val="FF0000"/>
        </w:rPr>
        <w:t>N/A. This is a forward only activity.</w:t>
      </w:r>
    </w:p>
    <w:p w:rsidR="00927824" w:rsidP="002722C3" w:rsidRDefault="00927824" w14:paraId="5FD58F1B" w14:textId="77777777">
      <w:pPr>
        <w:pStyle w:val="ListParagraph"/>
      </w:pPr>
    </w:p>
    <w:p w:rsidRPr="00FB771E" w:rsidR="00A239EA" w:rsidP="007603A0" w:rsidRDefault="00A239EA" w14:paraId="04F5771C" w14:textId="4390D007">
      <w:pPr>
        <w:jc w:val="left"/>
        <w:rPr>
          <w:rStyle w:val="normaltextrun"/>
          <w:rFonts w:ascii="Courier New" w:hAnsi="Courier New" w:cs="Courier New"/>
          <w:color w:val="000000"/>
          <w:shd w:val="clear" w:color="auto" w:fill="FFFFFF"/>
        </w:rPr>
      </w:pPr>
    </w:p>
    <w:p w:rsidR="00A4306B" w:rsidRDefault="00A4306B" w14:paraId="1608E204" w14:textId="77777777">
      <w:pPr>
        <w:jc w:val="left"/>
        <w:rPr>
          <w:rFonts w:cs="Arial"/>
          <w:b/>
          <w:caps/>
        </w:rPr>
      </w:pPr>
      <w:r>
        <w:rPr>
          <w:rFonts w:cs="Arial"/>
        </w:rPr>
        <w:br w:type="page"/>
      </w:r>
    </w:p>
    <w:p w:rsidRPr="00FB771E" w:rsidR="00E42791" w:rsidP="00A239EA" w:rsidRDefault="00A65CEC" w14:paraId="2953C5B4" w14:textId="70CA2561">
      <w:pPr>
        <w:pStyle w:val="Heading1"/>
        <w:ind w:left="709" w:hanging="709"/>
        <w:rPr>
          <w:rFonts w:cs="Arial"/>
        </w:rPr>
      </w:pPr>
      <w:r>
        <w:rPr>
          <w:rFonts w:cs="Arial"/>
        </w:rPr>
        <w:t>mop summary</w:t>
      </w:r>
    </w:p>
    <w:tbl>
      <w:tblPr>
        <w:tblW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30"/>
        <w:gridCol w:w="5115"/>
      </w:tblGrid>
      <w:tr w:rsidRPr="00FB771E" w:rsidR="002722C3" w:rsidTr="002722C3" w14:paraId="710D564D" w14:textId="77777777">
        <w:trPr>
          <w:trHeight w:val="300"/>
        </w:trPr>
        <w:tc>
          <w:tcPr>
            <w:tcW w:w="4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2722C3" w14:paraId="7BEE41AD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bookmarkStart w:name="_Hlk146645881" w:id="2"/>
            <w:bookmarkEnd w:id="1"/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>Date/Time:                                        </w:t>
            </w:r>
            <w:r w:rsidRPr="00FB771E">
              <w:rPr>
                <w:rFonts w:cs="Arial"/>
                <w:color w:val="002060"/>
                <w:lang w:eastAsia="en-US"/>
              </w:rPr>
              <w:t> </w:t>
            </w:r>
          </w:p>
        </w:tc>
        <w:tc>
          <w:tcPr>
            <w:tcW w:w="51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C82180" w14:paraId="7E5A80D5" w14:textId="64C35686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b/>
                <w:bCs/>
                <w:color w:val="002060"/>
              </w:rPr>
              <w:t>02</w:t>
            </w:r>
            <w:r w:rsidRPr="00FB771E" w:rsidR="009123F9">
              <w:rPr>
                <w:b/>
                <w:bCs/>
                <w:color w:val="002060"/>
              </w:rPr>
              <w:t>/</w:t>
            </w:r>
            <w:r>
              <w:rPr>
                <w:b/>
                <w:bCs/>
                <w:color w:val="002060"/>
              </w:rPr>
              <w:t>1</w:t>
            </w:r>
            <w:r w:rsidR="0033029D">
              <w:rPr>
                <w:b/>
                <w:bCs/>
                <w:color w:val="002060"/>
              </w:rPr>
              <w:t>0</w:t>
            </w:r>
            <w:r w:rsidRPr="00FB771E" w:rsidR="009123F9">
              <w:rPr>
                <w:b/>
                <w:bCs/>
                <w:color w:val="002060"/>
              </w:rPr>
              <w:t>/202</w:t>
            </w:r>
            <w:r w:rsidR="00A65CEC">
              <w:rPr>
                <w:b/>
                <w:bCs/>
                <w:color w:val="002060"/>
              </w:rPr>
              <w:t>4</w:t>
            </w:r>
            <w:r w:rsidRPr="00FB771E" w:rsidR="009123F9">
              <w:rPr>
                <w:b/>
                <w:bCs/>
                <w:color w:val="002060"/>
              </w:rPr>
              <w:t xml:space="preserve"> </w:t>
            </w:r>
            <w:r>
              <w:rPr>
                <w:b/>
                <w:bCs/>
                <w:color w:val="002060"/>
              </w:rPr>
              <w:t>09</w:t>
            </w:r>
            <w:r w:rsidR="00DE7FE0">
              <w:rPr>
                <w:b/>
                <w:bCs/>
                <w:color w:val="002060"/>
              </w:rPr>
              <w:t>:00 to 1</w:t>
            </w:r>
            <w:r>
              <w:rPr>
                <w:b/>
                <w:bCs/>
                <w:color w:val="002060"/>
              </w:rPr>
              <w:t>9</w:t>
            </w:r>
            <w:r w:rsidR="00DE7FE0">
              <w:rPr>
                <w:b/>
                <w:bCs/>
                <w:color w:val="002060"/>
              </w:rPr>
              <w:t>:</w:t>
            </w:r>
            <w:r>
              <w:rPr>
                <w:b/>
                <w:bCs/>
                <w:color w:val="002060"/>
              </w:rPr>
              <w:t>00</w:t>
            </w:r>
            <w:r w:rsidR="002326B9">
              <w:rPr>
                <w:b/>
                <w:bCs/>
                <w:color w:val="002060"/>
              </w:rPr>
              <w:t xml:space="preserve"> (Italy time)</w:t>
            </w:r>
          </w:p>
        </w:tc>
      </w:tr>
      <w:tr w:rsidRPr="00FB771E" w:rsidR="002722C3" w:rsidTr="002722C3" w14:paraId="74EC0DAF" w14:textId="77777777">
        <w:trPr>
          <w:trHeight w:val="300"/>
        </w:trPr>
        <w:tc>
          <w:tcPr>
            <w:tcW w:w="4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2722C3" w14:paraId="27B4A99B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>EXFO Personnel:                </w:t>
            </w:r>
            <w:r w:rsidRPr="00FB771E">
              <w:rPr>
                <w:rFonts w:cs="Arial"/>
                <w:color w:val="002060"/>
                <w:lang w:eastAsia="en-US"/>
              </w:rPr>
              <w:t> </w:t>
            </w:r>
          </w:p>
        </w:tc>
        <w:tc>
          <w:tcPr>
            <w:tcW w:w="51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33029D" w14:paraId="58DB6CDC" w14:textId="198A7EF3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cs="Arial"/>
                <w:b/>
                <w:bCs/>
                <w:color w:val="002060"/>
                <w:lang w:eastAsia="en-US"/>
              </w:rPr>
              <w:t>Djamilo Jacinto</w:t>
            </w:r>
            <w:r w:rsidR="00697032">
              <w:rPr>
                <w:rFonts w:cs="Arial"/>
                <w:b/>
                <w:bCs/>
                <w:color w:val="002060"/>
                <w:lang w:eastAsia="en-US"/>
              </w:rPr>
              <w:t xml:space="preserve"> / Eric Artus</w:t>
            </w:r>
          </w:p>
        </w:tc>
      </w:tr>
      <w:tr w:rsidRPr="00FB771E" w:rsidR="002722C3" w:rsidTr="002722C3" w14:paraId="01F96815" w14:textId="77777777">
        <w:trPr>
          <w:trHeight w:val="300"/>
        </w:trPr>
        <w:tc>
          <w:tcPr>
            <w:tcW w:w="4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2722C3" w14:paraId="1ED5E3A5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>Activity duration:                           </w:t>
            </w:r>
            <w:r w:rsidRPr="00FB771E">
              <w:rPr>
                <w:rFonts w:cs="Arial"/>
                <w:color w:val="002060"/>
                <w:lang w:eastAsia="en-US"/>
              </w:rPr>
              <w:t> </w:t>
            </w:r>
          </w:p>
        </w:tc>
        <w:tc>
          <w:tcPr>
            <w:tcW w:w="51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C82180" w14:paraId="0E8AE82B" w14:textId="4ED46DDB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>
              <w:rPr>
                <w:rFonts w:cs="Arial"/>
                <w:b/>
                <w:bCs/>
                <w:color w:val="203864"/>
                <w:lang w:eastAsia="en-US"/>
              </w:rPr>
              <w:t>10</w:t>
            </w:r>
            <w:r w:rsidR="002326B9">
              <w:rPr>
                <w:rFonts w:cs="Arial"/>
                <w:b/>
                <w:bCs/>
                <w:color w:val="203864"/>
                <w:lang w:eastAsia="en-US"/>
              </w:rPr>
              <w:t xml:space="preserve"> minutes</w:t>
            </w:r>
          </w:p>
        </w:tc>
      </w:tr>
      <w:tr w:rsidRPr="00FB771E" w:rsidR="002722C3" w:rsidTr="002722C3" w14:paraId="77E9FE81" w14:textId="77777777">
        <w:trPr>
          <w:trHeight w:val="390"/>
        </w:trPr>
        <w:tc>
          <w:tcPr>
            <w:tcW w:w="4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2722C3" w14:paraId="581A926B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>Outage:                 </w:t>
            </w:r>
            <w:r w:rsidRPr="00FB771E">
              <w:rPr>
                <w:rFonts w:cs="Arial"/>
                <w:color w:val="002060"/>
                <w:lang w:eastAsia="en-US"/>
              </w:rPr>
              <w:t> </w:t>
            </w:r>
          </w:p>
        </w:tc>
        <w:tc>
          <w:tcPr>
            <w:tcW w:w="51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C82180" w:rsidRDefault="00C82180" w14:paraId="0E6FF3D6" w14:textId="2C81C54E">
            <w:pPr>
              <w:jc w:val="left"/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C82180">
              <w:rPr>
                <w:rFonts w:cs="Arial"/>
                <w:b/>
                <w:bCs/>
                <w:color w:val="002060"/>
              </w:rPr>
              <w:t xml:space="preserve">No data during Kafka service restart &amp; during probe restart. The data of </w:t>
            </w:r>
            <w:r>
              <w:rPr>
                <w:rFonts w:cs="Arial"/>
                <w:b/>
                <w:bCs/>
                <w:color w:val="002060"/>
              </w:rPr>
              <w:t xml:space="preserve">the day the activity is done </w:t>
            </w:r>
            <w:r w:rsidRPr="00C82180">
              <w:rPr>
                <w:rFonts w:cs="Arial"/>
                <w:b/>
                <w:bCs/>
                <w:color w:val="002060"/>
              </w:rPr>
              <w:t>will be partial.</w:t>
            </w:r>
            <w:r>
              <w:rPr>
                <w:rFonts w:cs="Arial"/>
                <w:b/>
                <w:bCs/>
                <w:color w:val="002060"/>
              </w:rPr>
              <w:t xml:space="preserve"> </w:t>
            </w:r>
            <w:r w:rsidRPr="00C82180">
              <w:rPr>
                <w:rFonts w:cs="Arial"/>
                <w:b/>
                <w:bCs/>
                <w:color w:val="002060"/>
              </w:rPr>
              <w:t>Solution not fully reliable during the operations.</w:t>
            </w:r>
          </w:p>
        </w:tc>
      </w:tr>
      <w:tr w:rsidRPr="00FB771E" w:rsidR="002722C3" w:rsidTr="002722C3" w14:paraId="5DE8C375" w14:textId="77777777">
        <w:trPr>
          <w:trHeight w:val="300"/>
        </w:trPr>
        <w:tc>
          <w:tcPr>
            <w:tcW w:w="4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2722C3" w14:paraId="66D589AE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>Impacted Packages:</w:t>
            </w:r>
            <w:r w:rsidRPr="00FB771E">
              <w:rPr>
                <w:rFonts w:cs="Arial"/>
                <w:color w:val="002060"/>
                <w:lang w:eastAsia="en-US"/>
              </w:rPr>
              <w:t> </w:t>
            </w:r>
          </w:p>
        </w:tc>
        <w:tc>
          <w:tcPr>
            <w:tcW w:w="51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5F762E" w:rsidR="00D45287" w:rsidP="00A95285" w:rsidRDefault="008676BA" w14:paraId="290FCAEE" w14:textId="4F42F4E0">
            <w:pPr>
              <w:jc w:val="left"/>
              <w:textAlignment w:val="baseline"/>
              <w:rPr>
                <w:rFonts w:cs="Arial"/>
                <w:b/>
                <w:bCs/>
                <w:color w:val="002060"/>
              </w:rPr>
            </w:pPr>
            <w:r>
              <w:rPr>
                <w:rFonts w:cs="Arial"/>
                <w:b/>
                <w:bCs/>
                <w:color w:val="002060"/>
              </w:rPr>
              <w:t>None</w:t>
            </w:r>
          </w:p>
        </w:tc>
      </w:tr>
      <w:tr w:rsidRPr="00FB771E" w:rsidR="002722C3" w:rsidTr="00B261D2" w14:paraId="0F7F34D2" w14:textId="77777777">
        <w:trPr>
          <w:trHeight w:val="300"/>
        </w:trPr>
        <w:tc>
          <w:tcPr>
            <w:tcW w:w="4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2722C3" w14:paraId="459F45C8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>Processes Restarted:       </w:t>
            </w:r>
            <w:r w:rsidRPr="00FB771E">
              <w:rPr>
                <w:rFonts w:cs="Arial"/>
                <w:color w:val="002060"/>
                <w:lang w:eastAsia="en-US"/>
              </w:rPr>
              <w:t> </w:t>
            </w:r>
          </w:p>
        </w:tc>
        <w:tc>
          <w:tcPr>
            <w:tcW w:w="51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Pr="00C82180" w:rsidR="002722C3" w:rsidP="00C82180" w:rsidRDefault="00C82180" w14:paraId="0A44E12D" w14:textId="72CD6E58">
            <w:pPr>
              <w:rPr>
                <w:rFonts w:cs="Arial"/>
                <w:b/>
                <w:bCs/>
                <w:color w:val="002060"/>
              </w:rPr>
            </w:pPr>
            <w:r>
              <w:rPr>
                <w:rFonts w:cs="Arial"/>
                <w:b/>
                <w:bCs/>
                <w:color w:val="002060"/>
              </w:rPr>
              <w:t>Restarts of Probes, TDR-Hub and Consumers</w:t>
            </w:r>
          </w:p>
        </w:tc>
      </w:tr>
      <w:tr w:rsidRPr="00FB771E" w:rsidR="002722C3" w:rsidTr="002722C3" w14:paraId="04000DF2" w14:textId="77777777">
        <w:trPr>
          <w:trHeight w:val="300"/>
        </w:trPr>
        <w:tc>
          <w:tcPr>
            <w:tcW w:w="4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2722C3" w14:paraId="1E1A1BFB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>Impacted Servers:        </w:t>
            </w:r>
            <w:r w:rsidRPr="00FB771E">
              <w:rPr>
                <w:rFonts w:cs="Arial"/>
                <w:color w:val="002060"/>
                <w:lang w:eastAsia="en-US"/>
              </w:rPr>
              <w:t> </w:t>
            </w:r>
          </w:p>
        </w:tc>
        <w:tc>
          <w:tcPr>
            <w:tcW w:w="51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73764A" w:rsidRDefault="00C82180" w14:paraId="6AB02ECB" w14:textId="5C66792A">
            <w:pPr>
              <w:textAlignment w:val="baseline"/>
              <w:rPr>
                <w:rFonts w:cs="Arial"/>
                <w:b/>
                <w:bCs/>
                <w:color w:val="203864"/>
                <w:lang w:eastAsia="en-US"/>
              </w:rPr>
            </w:pPr>
            <w:r w:rsidRPr="00C82180">
              <w:rPr>
                <w:rFonts w:cs="Arial"/>
                <w:b/>
                <w:bCs/>
                <w:color w:val="203864"/>
                <w:lang w:eastAsia="en-US"/>
              </w:rPr>
              <w:t xml:space="preserve">Ambari &amp; </w:t>
            </w:r>
            <w:proofErr w:type="spellStart"/>
            <w:r w:rsidRPr="00C82180">
              <w:rPr>
                <w:rFonts w:cs="Arial"/>
                <w:b/>
                <w:bCs/>
                <w:color w:val="203864"/>
                <w:lang w:eastAsia="en-US"/>
              </w:rPr>
              <w:t>BigData</w:t>
            </w:r>
            <w:proofErr w:type="spellEnd"/>
            <w:r w:rsidRPr="00C82180">
              <w:rPr>
                <w:rFonts w:cs="Arial"/>
                <w:b/>
                <w:bCs/>
                <w:color w:val="203864"/>
                <w:lang w:eastAsia="en-US"/>
              </w:rPr>
              <w:t xml:space="preserve"> Cluster</w:t>
            </w:r>
          </w:p>
        </w:tc>
      </w:tr>
      <w:tr w:rsidRPr="00FB771E" w:rsidR="002722C3" w:rsidTr="00983744" w14:paraId="73651734" w14:textId="77777777">
        <w:trPr>
          <w:trHeight w:val="300"/>
        </w:trPr>
        <w:tc>
          <w:tcPr>
            <w:tcW w:w="4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2722C3" w14:paraId="1123BB7B" w14:textId="2AF3BBC2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 xml:space="preserve">Impacted </w:t>
            </w:r>
            <w:r w:rsidR="008676BA">
              <w:rPr>
                <w:rFonts w:cs="Arial"/>
                <w:b/>
                <w:bCs/>
                <w:color w:val="002060"/>
                <w:lang w:eastAsia="en-US"/>
              </w:rPr>
              <w:t>Host</w:t>
            </w:r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>:        </w:t>
            </w:r>
            <w:r w:rsidRPr="00FB771E">
              <w:rPr>
                <w:rFonts w:cs="Arial"/>
                <w:color w:val="002060"/>
                <w:lang w:eastAsia="en-US"/>
              </w:rPr>
              <w:t> </w:t>
            </w:r>
          </w:p>
        </w:tc>
        <w:tc>
          <w:tcPr>
            <w:tcW w:w="51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</w:tcPr>
          <w:p w:rsidR="00966226" w:rsidP="00137F3C" w:rsidRDefault="008676BA" w14:paraId="5873DB8C" w14:textId="070ACE9D">
            <w:pPr>
              <w:textAlignment w:val="baseline"/>
              <w:rPr>
                <w:rFonts w:cs="Arial"/>
                <w:b/>
                <w:bCs/>
                <w:color w:val="203864"/>
                <w:lang w:eastAsia="en-US"/>
              </w:rPr>
            </w:pPr>
            <w:r>
              <w:rPr>
                <w:rFonts w:cs="Arial"/>
                <w:b/>
                <w:bCs/>
                <w:color w:val="203864"/>
                <w:lang w:eastAsia="en-US"/>
              </w:rPr>
              <w:t xml:space="preserve">Hadoop Broker </w:t>
            </w:r>
            <w:r w:rsidR="0012133E">
              <w:rPr>
                <w:rFonts w:cs="Arial"/>
                <w:b/>
                <w:bCs/>
                <w:color w:val="203864"/>
                <w:lang w:eastAsia="en-US"/>
              </w:rPr>
              <w:t>1</w:t>
            </w:r>
            <w:r w:rsidR="00595E6C">
              <w:rPr>
                <w:rFonts w:cs="Arial"/>
                <w:b/>
                <w:bCs/>
                <w:color w:val="203864"/>
                <w:lang w:eastAsia="en-US"/>
              </w:rPr>
              <w:t>:</w:t>
            </w:r>
          </w:p>
          <w:tbl>
            <w:tblPr>
              <w:tblW w:w="0" w:type="auto"/>
              <w:tblInd w:w="502" w:type="dxa"/>
              <w:shd w:val="clear" w:color="auto" w:fill="FFFFFF" w:themeFill="background1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2108"/>
              <w:gridCol w:w="1521"/>
              <w:gridCol w:w="495"/>
            </w:tblGrid>
            <w:tr w:rsidRPr="00AC1205" w:rsidR="00FF6A8B" w:rsidTr="0049746F" w14:paraId="009E4F1C" w14:textId="77777777">
              <w:trPr>
                <w:trHeight w:val="290"/>
              </w:trPr>
              <w:tc>
                <w:tcPr>
                  <w:tcW w:w="0" w:type="auto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Pr="009370EF" w:rsidR="00FF6A8B" w:rsidP="00FF6A8B" w:rsidRDefault="00FF6A8B" w14:paraId="4F01728B" w14:textId="00F4EB27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</w:pPr>
                  <w:r w:rsidRPr="009370EF"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  <w:t>Alias</w:t>
                  </w:r>
                </w:p>
              </w:tc>
              <w:tc>
                <w:tcPr>
                  <w:tcW w:w="0" w:type="auto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Pr="009370EF" w:rsidR="00FF6A8B" w:rsidP="00FF6A8B" w:rsidRDefault="00FF6A8B" w14:paraId="05941EB5" w14:textId="77777777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</w:pPr>
                  <w:r w:rsidRPr="009370EF"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  <w:t>IP or Hostname</w:t>
                  </w:r>
                </w:p>
              </w:tc>
              <w:tc>
                <w:tcPr>
                  <w:tcW w:w="0" w:type="auto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FFFFFF" w:themeFill="background1"/>
                  <w:noWrap/>
                  <w:vAlign w:val="center"/>
                  <w:hideMark/>
                </w:tcPr>
                <w:p w:rsidRPr="009370EF" w:rsidR="00FF6A8B" w:rsidP="00FF6A8B" w:rsidRDefault="00FF6A8B" w14:paraId="1E6AC1EC" w14:textId="77777777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</w:pPr>
                  <w:r w:rsidRPr="009370EF"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  <w:t>ID</w:t>
                  </w:r>
                </w:p>
              </w:tc>
            </w:tr>
            <w:tr w:rsidRPr="00AC1205" w:rsidR="00081062" w:rsidTr="009B78FF" w14:paraId="7C78CC39" w14:textId="77777777">
              <w:trPr>
                <w:trHeight w:val="290"/>
              </w:trPr>
              <w:tc>
                <w:tcPr>
                  <w:tcW w:w="0" w:type="auto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shd w:val="clear" w:color="auto" w:fill="92D050"/>
                  <w:noWrap/>
                </w:tcPr>
                <w:p w:rsidRPr="0033749F" w:rsidR="00081062" w:rsidP="00081062" w:rsidRDefault="008676BA" w14:paraId="245EC867" w14:textId="08ACE43B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</w:pPr>
                  <w:r w:rsidRPr="008676BA">
                    <w:t>MISE1-C</w:t>
                  </w:r>
                  <w:r w:rsidR="0012133E">
                    <w:t>3</w:t>
                  </w:r>
                  <w:r w:rsidRPr="008676BA">
                    <w:t>-PSS-ASB</w:t>
                  </w:r>
                  <w:r w:rsidR="0012133E">
                    <w:t>1</w:t>
                  </w:r>
                </w:p>
              </w:tc>
              <w:tc>
                <w:tcPr>
                  <w:tcW w:w="0" w:type="auto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92D050"/>
                  <w:noWrap/>
                </w:tcPr>
                <w:p w:rsidRPr="0033749F" w:rsidR="00081062" w:rsidP="00081062" w:rsidRDefault="008676BA" w14:paraId="633AD41C" w14:textId="0A40D13C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</w:pPr>
                  <w:r w:rsidRPr="008676BA"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  <w:t>172.30.166.</w:t>
                  </w:r>
                  <w:r w:rsidR="0012133E"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shd w:val="clear" w:color="auto" w:fill="92D050"/>
                  <w:noWrap/>
                </w:tcPr>
                <w:p w:rsidRPr="004035F1" w:rsidR="00081062" w:rsidP="00081062" w:rsidRDefault="008676BA" w14:paraId="62E814F4" w14:textId="47BA9A55">
                  <w:pPr>
                    <w:jc w:val="center"/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</w:pPr>
                  <w:r>
                    <w:rPr>
                      <w:rFonts w:ascii="Calibri" w:hAnsi="Calibri" w:cs="Calibri"/>
                      <w:sz w:val="22"/>
                      <w:szCs w:val="22"/>
                      <w:lang w:eastAsia="es-ES"/>
                    </w:rPr>
                    <w:t>N/A</w:t>
                  </w:r>
                </w:p>
              </w:tc>
            </w:tr>
          </w:tbl>
          <w:p w:rsidRPr="00FB771E" w:rsidR="00595E6C" w:rsidP="001E21A0" w:rsidRDefault="00595E6C" w14:paraId="22DC2ADD" w14:textId="4ED01E85">
            <w:pPr>
              <w:textAlignment w:val="baseline"/>
              <w:rPr>
                <w:rFonts w:cs="Arial"/>
                <w:b/>
                <w:bCs/>
                <w:color w:val="203864"/>
                <w:lang w:eastAsia="en-US"/>
              </w:rPr>
            </w:pPr>
          </w:p>
        </w:tc>
      </w:tr>
      <w:tr w:rsidRPr="00FB771E" w:rsidR="002722C3" w:rsidTr="002722C3" w14:paraId="14065FBD" w14:textId="77777777">
        <w:trPr>
          <w:trHeight w:val="300"/>
        </w:trPr>
        <w:tc>
          <w:tcPr>
            <w:tcW w:w="4230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2722C3" w14:paraId="08382B91" w14:textId="77777777">
            <w:pPr>
              <w:textAlignment w:val="baseline"/>
              <w:rPr>
                <w:rFonts w:ascii="Segoe UI" w:hAnsi="Segoe UI" w:cs="Segoe UI"/>
                <w:sz w:val="18"/>
                <w:szCs w:val="18"/>
                <w:lang w:eastAsia="en-US"/>
              </w:rPr>
            </w:pPr>
            <w:r w:rsidRPr="00FB771E">
              <w:rPr>
                <w:rFonts w:cs="Arial"/>
                <w:b/>
                <w:bCs/>
                <w:color w:val="002060"/>
                <w:lang w:eastAsia="en-US"/>
              </w:rPr>
              <w:t>Post Install verification duration:        </w:t>
            </w:r>
            <w:r w:rsidRPr="00FB771E">
              <w:rPr>
                <w:rFonts w:cs="Arial"/>
                <w:color w:val="002060"/>
                <w:lang w:eastAsia="en-US"/>
              </w:rPr>
              <w:t> </w:t>
            </w:r>
          </w:p>
        </w:tc>
        <w:tc>
          <w:tcPr>
            <w:tcW w:w="5115" w:type="dxa"/>
            <w:tcBorders>
              <w:top w:val="single" w:color="auto" w:sz="12" w:space="0"/>
              <w:left w:val="single" w:color="auto" w:sz="12" w:space="0"/>
              <w:bottom w:val="single" w:color="auto" w:sz="12" w:space="0"/>
              <w:right w:val="single" w:color="auto" w:sz="12" w:space="0"/>
            </w:tcBorders>
            <w:shd w:val="clear" w:color="auto" w:fill="auto"/>
            <w:hideMark/>
          </w:tcPr>
          <w:p w:rsidRPr="00FB771E" w:rsidR="002722C3" w:rsidP="002722C3" w:rsidRDefault="00697032" w14:paraId="6DEC0EF3" w14:textId="5085F9DF">
            <w:pPr>
              <w:textAlignment w:val="baseline"/>
              <w:rPr>
                <w:rFonts w:cs="Arial"/>
                <w:b/>
                <w:bCs/>
                <w:color w:val="203864"/>
                <w:lang w:eastAsia="en-US"/>
              </w:rPr>
            </w:pPr>
            <w:r>
              <w:rPr>
                <w:rFonts w:cs="Arial"/>
                <w:b/>
                <w:bCs/>
                <w:color w:val="203864"/>
                <w:lang w:eastAsia="en-US"/>
              </w:rPr>
              <w:t>5 hours</w:t>
            </w:r>
          </w:p>
        </w:tc>
      </w:tr>
      <w:bookmarkEnd w:id="2"/>
    </w:tbl>
    <w:p w:rsidRPr="00E01F1C" w:rsidR="005E54DB" w:rsidP="005E54DB" w:rsidRDefault="005E54DB" w14:paraId="0E455966" w14:textId="15DDA5E5">
      <w:pPr>
        <w:pStyle w:val="NormalWeb"/>
        <w:spacing w:after="0" w:afterAutospacing="0"/>
        <w:rPr>
          <w:rFonts w:ascii="Arial" w:hAnsi="Arial" w:cs="Arial"/>
          <w:sz w:val="20"/>
          <w:szCs w:val="20"/>
          <w:u w:val="single"/>
          <w:lang w:val="en-CA"/>
        </w:rPr>
      </w:pPr>
    </w:p>
    <w:sectPr w:rsidRPr="00E01F1C" w:rsidR="005E54DB" w:rsidSect="00FD74F9">
      <w:headerReference w:type="default" r:id="rId23"/>
      <w:type w:val="continuous"/>
      <w:pgSz w:w="11906" w:h="16838" w:orient="portrait" w:code="9"/>
      <w:pgMar w:top="1134" w:right="1134" w:bottom="1134" w:left="1134" w:header="567" w:footer="56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Pr="00FB771E" w:rsidR="00924271" w:rsidRDefault="00924271" w14:paraId="545D24D0" w14:textId="77777777">
      <w:r w:rsidRPr="00FB771E">
        <w:separator/>
      </w:r>
    </w:p>
  </w:endnote>
  <w:endnote w:type="continuationSeparator" w:id="0">
    <w:p w:rsidRPr="00FB771E" w:rsidR="00924271" w:rsidRDefault="00924271" w14:paraId="61FA3A27" w14:textId="77777777">
      <w:r w:rsidRPr="00FB771E">
        <w:continuationSeparator/>
      </w:r>
    </w:p>
  </w:endnote>
  <w:endnote w:type="continuationNotice" w:id="1">
    <w:p w:rsidRPr="00FB771E" w:rsidR="00924271" w:rsidRDefault="00924271" w14:paraId="2C10DE69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FB771E" w:rsidR="00B709B5" w:rsidP="00E27E3C" w:rsidRDefault="003B697A" w14:paraId="69178033" w14:textId="1C0B4709">
    <w:pPr>
      <w:ind w:left="-567" w:right="-569"/>
      <w:jc w:val="center"/>
      <w:rPr>
        <w:sz w:val="16"/>
        <w:szCs w:val="16"/>
      </w:rPr>
    </w:pPr>
    <w:r w:rsidRPr="00FB771E">
      <w:rPr>
        <w:sz w:val="16"/>
        <w:szCs w:val="16"/>
      </w:rPr>
      <w:t>Confidential document - Partial or global copy cannot be made without prior and written authorization of EXFO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Pr="00FB771E" w:rsidR="00924271" w:rsidRDefault="00924271" w14:paraId="191ABBCA" w14:textId="77777777">
      <w:r w:rsidRPr="00FB771E">
        <w:separator/>
      </w:r>
    </w:p>
  </w:footnote>
  <w:footnote w:type="continuationSeparator" w:id="0">
    <w:p w:rsidRPr="00FB771E" w:rsidR="00924271" w:rsidRDefault="00924271" w14:paraId="561241A3" w14:textId="77777777">
      <w:r w:rsidRPr="00FB771E">
        <w:continuationSeparator/>
      </w:r>
    </w:p>
  </w:footnote>
  <w:footnote w:type="continuationNotice" w:id="1">
    <w:p w:rsidRPr="00FB771E" w:rsidR="00924271" w:rsidRDefault="00924271" w14:paraId="114712CA" w14:textId="7777777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p w:rsidRPr="00FB771E" w:rsidR="00074BF3" w:rsidP="00155B16" w:rsidRDefault="00074BF3" w14:paraId="3EA95A99" w14:textId="76CA37C8">
    <w:pPr>
      <w:jc w:val="right"/>
    </w:pPr>
  </w:p>
  <w:p w:rsidRPr="00FB771E" w:rsidR="00074BF3" w:rsidP="00155B16" w:rsidRDefault="00074BF3" w14:paraId="274C5331" w14:textId="77777777">
    <w:pPr>
      <w:jc w:val="right"/>
    </w:pPr>
  </w:p>
  <w:p w:rsidRPr="00FB771E" w:rsidR="00074BF3" w:rsidP="00155B16" w:rsidRDefault="00074BF3" w14:paraId="106BA5F9" w14:textId="77777777">
    <w:pPr>
      <w:jc w:val="right"/>
    </w:pPr>
  </w:p>
  <w:p w:rsidRPr="00FB771E" w:rsidR="00074BF3" w:rsidP="00155B16" w:rsidRDefault="00074BF3" w14:paraId="63D52775" w14:textId="77777777">
    <w:pPr>
      <w:jc w:val="right"/>
    </w:pPr>
  </w:p>
  <w:p w:rsidRPr="00FB771E" w:rsidR="00074BF3" w:rsidP="00155B16" w:rsidRDefault="00074BF3" w14:paraId="5206ECEE" w14:textId="77777777">
    <w:pPr>
      <w:jc w:val="right"/>
    </w:pPr>
  </w:p>
  <w:p w:rsidRPr="00FB771E" w:rsidR="00074BF3" w:rsidP="00155B16" w:rsidRDefault="00074BF3" w14:paraId="4A70F3D0" w14:textId="77777777">
    <w:pPr>
      <w:jc w:val="right"/>
    </w:pPr>
  </w:p>
  <w:p w:rsidRPr="00FB771E" w:rsidR="00074BF3" w:rsidP="00155B16" w:rsidRDefault="00074BF3" w14:paraId="2563E34D" w14:textId="77777777">
    <w:pPr>
      <w:jc w:val="right"/>
    </w:pPr>
  </w:p>
  <w:p w:rsidRPr="00FB771E" w:rsidR="00074BF3" w:rsidP="00155B16" w:rsidRDefault="00074BF3" w14:paraId="03D327E2" w14:textId="77777777">
    <w:pPr>
      <w:jc w:val="right"/>
    </w:pPr>
  </w:p>
  <w:p w:rsidRPr="00FB771E" w:rsidR="00074BF3" w:rsidP="00155B16" w:rsidRDefault="00074BF3" w14:paraId="6261C8D9" w14:textId="77777777">
    <w:pPr>
      <w:jc w:val="right"/>
    </w:pPr>
  </w:p>
  <w:p w:rsidRPr="00FB771E" w:rsidR="00074BF3" w:rsidP="00155B16" w:rsidRDefault="00074BF3" w14:paraId="62D7CE8B" w14:textId="77777777">
    <w:pPr>
      <w:jc w:val="right"/>
    </w:pPr>
  </w:p>
  <w:p w:rsidRPr="00FB771E" w:rsidR="00074BF3" w:rsidP="00155B16" w:rsidRDefault="00074BF3" w14:paraId="1B457427" w14:textId="77777777">
    <w:pPr>
      <w:jc w:val="right"/>
    </w:pPr>
  </w:p>
  <w:p w:rsidRPr="00FB771E" w:rsidR="00155B16" w:rsidP="00155B16" w:rsidRDefault="00155B16" w14:paraId="7FF0D927" w14:textId="0C1BA2E9">
    <w:pPr>
      <w:jc w:val="right"/>
    </w:pPr>
    <w:r w:rsidRPr="00FB771E">
      <w:rPr>
        <w:noProof/>
      </w:rPr>
      <w:drawing>
        <wp:inline distT="0" distB="0" distL="0" distR="0" wp14:anchorId="291CBA02" wp14:editId="4E189E57">
          <wp:extent cx="2076450" cy="628650"/>
          <wp:effectExtent l="0" t="0" r="0" b="0"/>
          <wp:docPr id="308065606" name="Image 7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76450" cy="6286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Pr="00FB771E" w:rsidR="006F311C" w:rsidP="00155B16" w:rsidRDefault="006F311C" w14:paraId="3B839E1B" w14:textId="77777777">
    <w:pPr>
      <w:jc w:val="right"/>
    </w:pPr>
  </w:p>
  <w:p w:rsidRPr="00FB771E" w:rsidR="00155B16" w:rsidP="00155B16" w:rsidRDefault="00155B16" w14:paraId="55C7A893" w14:textId="77777777">
    <w:pPr>
      <w:ind w:left="-1170"/>
    </w:pPr>
  </w:p>
  <w:p w:rsidRPr="00FB771E" w:rsidR="00155B16" w:rsidP="00155B16" w:rsidRDefault="00155B16" w14:paraId="679AEF89" w14:textId="77777777">
    <w:pPr>
      <w:ind w:left="-1170"/>
    </w:pPr>
  </w:p>
  <w:p w:rsidRPr="00FB771E" w:rsidR="00155B16" w:rsidP="00155B16" w:rsidRDefault="00155B16" w14:paraId="3DE43655" w14:textId="77777777">
    <w:pPr>
      <w:ind w:left="-1170"/>
    </w:pPr>
  </w:p>
  <w:p w:rsidRPr="00FB771E" w:rsidR="00155B16" w:rsidP="00155B16" w:rsidRDefault="00155B16" w14:paraId="7705335E" w14:textId="77777777">
    <w:pPr>
      <w:ind w:left="-1170"/>
    </w:pPr>
  </w:p>
  <w:p w:rsidRPr="00FB771E" w:rsidR="00155B16" w:rsidP="00155B16" w:rsidRDefault="00155B16" w14:paraId="1D908AD9" w14:textId="77777777">
    <w:pPr>
      <w:ind w:left="-1170"/>
    </w:pPr>
  </w:p>
  <w:p w:rsidRPr="00FB771E" w:rsidR="00155B16" w:rsidP="00155B16" w:rsidRDefault="00155B16" w14:paraId="4D2B574F" w14:textId="31E1E650">
    <w:pPr>
      <w:ind w:left="-1170"/>
      <w:jc w:val="right"/>
    </w:pPr>
  </w:p>
  <w:p w:rsidRPr="00FB771E" w:rsidR="00155B16" w:rsidP="00155B16" w:rsidRDefault="00155B16" w14:paraId="12C15F8C" w14:textId="77777777">
    <w:pPr>
      <w:ind w:left="-1170"/>
    </w:pPr>
  </w:p>
  <w:p w:rsidRPr="00FB771E" w:rsidR="00155B16" w:rsidP="00155B16" w:rsidRDefault="00155B16" w14:paraId="1F7B3C47" w14:textId="77777777">
    <w:pPr>
      <w:ind w:left="-1170"/>
    </w:pPr>
  </w:p>
  <w:p w:rsidRPr="00FB771E" w:rsidR="00155B16" w:rsidP="00155B16" w:rsidRDefault="00155B16" w14:paraId="55C42F08" w14:textId="77777777">
    <w:pPr>
      <w:ind w:left="-1170"/>
    </w:pPr>
  </w:p>
  <w:p w:rsidRPr="00FB771E" w:rsidR="00155B16" w:rsidP="00155B16" w:rsidRDefault="00155B16" w14:paraId="624D2B6F" w14:textId="77777777">
    <w:pPr>
      <w:ind w:left="-1170"/>
    </w:pPr>
  </w:p>
  <w:p w:rsidRPr="00FB771E" w:rsidR="00155B16" w:rsidP="00155B16" w:rsidRDefault="00155B16" w14:paraId="45881FE2" w14:textId="77777777">
    <w:pPr>
      <w:ind w:left="-1170"/>
    </w:pPr>
  </w:p>
  <w:p w:rsidRPr="00FB771E" w:rsidR="00155B16" w:rsidP="00155B16" w:rsidRDefault="00155B16" w14:paraId="123C03C9" w14:textId="77777777">
    <w:pPr>
      <w:ind w:left="-1170"/>
    </w:pPr>
  </w:p>
  <w:p w:rsidRPr="00375AB2" w:rsidR="00375AB2" w:rsidP="00375AB2" w:rsidRDefault="008211DF" w14:paraId="555DDD67" w14:textId="407E7C33">
    <w:pPr>
      <w:pBdr>
        <w:bottom w:val="single" w:color="4F81BD" w:themeColor="accent1" w:sz="8" w:space="4"/>
      </w:pBdr>
      <w:spacing w:after="300"/>
      <w:contextualSpacing/>
      <w:jc w:val="left"/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</w:pPr>
    <w:r w:rsidRPr="00FB771E"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  <w:t>MOP</w:t>
    </w:r>
    <w:r w:rsidRPr="00FB771E" w:rsidR="003B6029"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  <w:t xml:space="preserve"> </w:t>
    </w:r>
    <w:r w:rsidR="00B7634A"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  <w:t>–</w:t>
    </w:r>
    <w:r w:rsidRPr="001F0C80" w:rsidR="001F0C80"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  <w:t>Ticket</w:t>
    </w:r>
    <w:r w:rsidR="001F0C80"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  <w:t xml:space="preserve"> </w:t>
    </w:r>
    <w:r w:rsidRPr="00375AB2" w:rsidR="00375AB2"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  <w:t xml:space="preserve">309192 </w:t>
    </w:r>
    <w:r w:rsidR="00387645"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  <w:t>–</w:t>
    </w:r>
    <w:r w:rsidRPr="00375AB2" w:rsidR="00375AB2"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  <w:t xml:space="preserve"> </w:t>
    </w:r>
    <w:r w:rsidR="00A71418"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  <w:t>Reconfigure ASB1 and re-integrate ASB1 &amp; ASB3</w:t>
    </w:r>
  </w:p>
  <w:p w:rsidRPr="00375AB2" w:rsidR="00375AB2" w:rsidP="00375AB2" w:rsidRDefault="00074BF3" w14:paraId="510E3BC8" w14:textId="61905399">
    <w:pPr>
      <w:pStyle w:val="Subtitle"/>
      <w:rPr>
        <w:rFonts w:ascii="Roboto" w:hAnsi="Roboto"/>
      </w:rPr>
    </w:pPr>
    <w:r w:rsidRPr="00FB771E">
      <w:rPr>
        <w:rFonts w:ascii="Roboto" w:hAnsi="Roboto"/>
        <w:b/>
      </w:rPr>
      <w:t>Version</w:t>
    </w:r>
    <w:r w:rsidRPr="00FB771E" w:rsidR="00155B16">
      <w:rPr>
        <w:rFonts w:ascii="Roboto" w:hAnsi="Roboto"/>
      </w:rPr>
      <w:t xml:space="preserve"> </w:t>
    </w:r>
    <w:r w:rsidRPr="00B7634A" w:rsidR="00B7634A">
      <w:rPr>
        <w:rFonts w:ascii="Roboto" w:hAnsi="Roboto"/>
      </w:rPr>
      <w:t>2024_0000</w:t>
    </w:r>
    <w:r w:rsidR="00387645">
      <w:rPr>
        <w:rFonts w:ascii="Roboto" w:hAnsi="Roboto"/>
      </w:rPr>
      <w:t>50</w:t>
    </w:r>
  </w:p>
  <w:p w:rsidRPr="00FB771E" w:rsidR="00155B16" w:rsidP="00155B16" w:rsidRDefault="00155B16" w14:paraId="5657EC01" w14:textId="51719C45">
    <w:pPr>
      <w:rPr>
        <w:rFonts w:ascii="Roboto" w:hAnsi="Roboto" w:eastAsiaTheme="majorEastAsia" w:cstheme="majorBidi"/>
        <w:b/>
        <w:i/>
        <w:iCs/>
        <w:color w:val="4F81BD" w:themeColor="accent1"/>
        <w:spacing w:val="15"/>
      </w:rPr>
    </w:pPr>
    <w:r w:rsidRPr="00FB771E">
      <w:rPr>
        <w:rFonts w:ascii="Roboto" w:hAnsi="Roboto" w:eastAsiaTheme="majorEastAsia" w:cstheme="majorBidi"/>
        <w:b/>
        <w:i/>
        <w:iCs/>
        <w:color w:val="4F81BD" w:themeColor="accent1"/>
        <w:spacing w:val="15"/>
      </w:rPr>
      <w:t>Date: 20</w:t>
    </w:r>
    <w:r w:rsidR="00B7634A">
      <w:rPr>
        <w:rFonts w:ascii="Roboto" w:hAnsi="Roboto" w:eastAsiaTheme="majorEastAsia" w:cstheme="majorBidi"/>
        <w:b/>
        <w:i/>
        <w:iCs/>
        <w:color w:val="4F81BD" w:themeColor="accent1"/>
        <w:spacing w:val="15"/>
      </w:rPr>
      <w:t>24</w:t>
    </w:r>
    <w:r w:rsidRPr="00FB771E" w:rsidR="001B4205">
      <w:rPr>
        <w:rFonts w:ascii="Roboto" w:hAnsi="Roboto" w:eastAsiaTheme="majorEastAsia" w:cstheme="majorBidi"/>
        <w:b/>
        <w:i/>
        <w:iCs/>
        <w:color w:val="4F81BD" w:themeColor="accent1"/>
        <w:spacing w:val="15"/>
      </w:rPr>
      <w:t>-</w:t>
    </w:r>
    <w:r w:rsidR="004039F7">
      <w:rPr>
        <w:rFonts w:ascii="Roboto" w:hAnsi="Roboto" w:eastAsiaTheme="majorEastAsia" w:cstheme="majorBidi"/>
        <w:b/>
        <w:i/>
        <w:iCs/>
        <w:color w:val="4F81BD" w:themeColor="accent1"/>
        <w:spacing w:val="15"/>
      </w:rPr>
      <w:t>10-0</w:t>
    </w:r>
    <w:r w:rsidR="00213F65">
      <w:rPr>
        <w:rFonts w:ascii="Roboto" w:hAnsi="Roboto" w:eastAsiaTheme="majorEastAsia" w:cstheme="majorBidi"/>
        <w:b/>
        <w:i/>
        <w:iCs/>
        <w:color w:val="4F81BD" w:themeColor="accent1"/>
        <w:spacing w:val="15"/>
      </w:rPr>
      <w:t>8</w:t>
    </w:r>
  </w:p>
  <w:p w:rsidRPr="00FB771E" w:rsidR="00155B16" w:rsidP="00155B16" w:rsidRDefault="00155B16" w14:paraId="0605D72E" w14:textId="77777777">
    <w:pPr>
      <w:pBdr>
        <w:bottom w:val="single" w:color="4F81BD" w:themeColor="accent1" w:sz="8" w:space="4"/>
      </w:pBdr>
      <w:spacing w:after="300"/>
      <w:contextualSpacing/>
      <w:rPr>
        <w:rFonts w:ascii="Roboto" w:hAnsi="Roboto" w:eastAsiaTheme="majorEastAsia" w:cstheme="majorBidi"/>
        <w:color w:val="17365D" w:themeColor="text2" w:themeShade="BF"/>
        <w:spacing w:val="5"/>
        <w:kern w:val="28"/>
        <w:sz w:val="52"/>
        <w:szCs w:val="52"/>
      </w:rPr>
    </w:pPr>
  </w:p>
  <w:p w:rsidRPr="00FB771E" w:rsidR="00A53BF4" w:rsidP="00155B16" w:rsidRDefault="00A53BF4" w14:paraId="07567C7A" w14:textId="203577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tbl>
    <w:tblPr>
      <w:tblW w:w="0" w:type="auto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Look w:val="01E0" w:firstRow="1" w:lastRow="1" w:firstColumn="1" w:lastColumn="1" w:noHBand="0" w:noVBand="0"/>
    </w:tblPr>
    <w:tblGrid>
      <w:gridCol w:w="2552"/>
      <w:gridCol w:w="4791"/>
      <w:gridCol w:w="2438"/>
    </w:tblGrid>
    <w:tr w:rsidRPr="00FB771E" w:rsidR="00155B16" w:rsidTr="3E87072F" w14:paraId="4E3ED334" w14:textId="77777777">
      <w:trPr>
        <w:trHeight w:val="964" w:hRule="exact"/>
      </w:trPr>
      <w:tc>
        <w:tcPr>
          <w:tcW w:w="2552" w:type="dxa"/>
          <w:vAlign w:val="center"/>
        </w:tcPr>
        <w:p w:rsidRPr="00FB771E" w:rsidR="00155B16" w:rsidRDefault="00155B16" w14:paraId="21AFF88F" w14:textId="77777777">
          <w:pPr>
            <w:jc w:val="center"/>
          </w:pPr>
          <w:r w:rsidRPr="00FB771E">
            <w:rPr>
              <w:noProof/>
            </w:rPr>
            <w:drawing>
              <wp:inline distT="0" distB="0" distL="0" distR="0" wp14:anchorId="432EB32C" wp14:editId="35E6F116">
                <wp:extent cx="1017431" cy="577283"/>
                <wp:effectExtent l="0" t="0" r="0" b="0"/>
                <wp:docPr id="6" name="Image 2" descr="Une image contenant dessin&#10;&#10;Description générée automatiquem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2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19234" cy="5783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91" w:type="dxa"/>
          <w:vAlign w:val="center"/>
        </w:tcPr>
        <w:p w:rsidRPr="00FB771E" w:rsidR="00155B16" w:rsidP="004F1E27" w:rsidRDefault="0074262F" w14:paraId="76DF3E71" w14:textId="28513865">
          <w:pPr>
            <w:jc w:val="center"/>
            <w:rPr>
              <w:b/>
              <w:bCs/>
              <w:caps/>
              <w:sz w:val="28"/>
              <w:szCs w:val="28"/>
            </w:rPr>
          </w:pPr>
          <w:r w:rsidRPr="0074262F">
            <w:rPr>
              <w:b/>
              <w:bCs/>
              <w:caps/>
              <w:sz w:val="28"/>
              <w:szCs w:val="28"/>
            </w:rPr>
            <w:t>MOP_2024_0000</w:t>
          </w:r>
          <w:r w:rsidR="00387645">
            <w:rPr>
              <w:b/>
              <w:bCs/>
              <w:caps/>
              <w:sz w:val="28"/>
              <w:szCs w:val="28"/>
            </w:rPr>
            <w:t>50</w:t>
          </w:r>
        </w:p>
      </w:tc>
      <w:tc>
        <w:tcPr>
          <w:tcW w:w="2438" w:type="dxa"/>
          <w:vAlign w:val="center"/>
        </w:tcPr>
        <w:p w:rsidRPr="00FB771E" w:rsidR="00155B16" w:rsidP="00300089" w:rsidRDefault="00155B16" w14:paraId="6D6B739A" w14:textId="77777777">
          <w:pPr>
            <w:spacing w:before="20" w:after="20"/>
            <w:jc w:val="center"/>
            <w:rPr>
              <w:bCs/>
              <w:sz w:val="24"/>
              <w:szCs w:val="24"/>
            </w:rPr>
          </w:pPr>
          <w:r w:rsidRPr="00FB771E">
            <w:rPr>
              <w:bCs/>
              <w:sz w:val="24"/>
              <w:szCs w:val="24"/>
            </w:rPr>
            <w:t xml:space="preserve">Page: </w:t>
          </w:r>
          <w:r w:rsidRPr="00FB771E">
            <w:rPr>
              <w:bCs/>
              <w:sz w:val="24"/>
              <w:szCs w:val="24"/>
            </w:rPr>
            <w:fldChar w:fldCharType="begin"/>
          </w:r>
          <w:r w:rsidRPr="00FB771E">
            <w:rPr>
              <w:bCs/>
              <w:sz w:val="24"/>
              <w:szCs w:val="24"/>
            </w:rPr>
            <w:instrText xml:space="preserve"> PAGE  \* MERGEFORMAT </w:instrText>
          </w:r>
          <w:r w:rsidRPr="00FB771E">
            <w:rPr>
              <w:bCs/>
              <w:sz w:val="24"/>
              <w:szCs w:val="24"/>
            </w:rPr>
            <w:fldChar w:fldCharType="separate"/>
          </w:r>
          <w:r w:rsidRPr="00FB771E">
            <w:rPr>
              <w:bCs/>
              <w:sz w:val="24"/>
              <w:szCs w:val="24"/>
            </w:rPr>
            <w:t>1</w:t>
          </w:r>
          <w:r w:rsidRPr="00FB771E">
            <w:rPr>
              <w:bCs/>
              <w:sz w:val="24"/>
              <w:szCs w:val="24"/>
            </w:rPr>
            <w:fldChar w:fldCharType="end"/>
          </w:r>
          <w:r w:rsidRPr="00FB771E">
            <w:rPr>
              <w:bCs/>
              <w:sz w:val="24"/>
              <w:szCs w:val="24"/>
            </w:rPr>
            <w:t xml:space="preserve"> / </w:t>
          </w:r>
          <w:r>
            <w:fldChar w:fldCharType="begin"/>
          </w:r>
          <w:r>
            <w:instrText>NUMPAGES  \* MERGEFORMAT</w:instrText>
          </w:r>
          <w:r>
            <w:fldChar w:fldCharType="separate"/>
          </w:r>
          <w:r w:rsidRPr="00FB771E">
            <w:rPr>
              <w:bCs/>
              <w:sz w:val="24"/>
              <w:szCs w:val="24"/>
            </w:rPr>
            <w:t>3</w:t>
          </w:r>
          <w:r>
            <w:fldChar w:fldCharType="end"/>
          </w:r>
        </w:p>
      </w:tc>
    </w:tr>
  </w:tbl>
  <w:p w:rsidRPr="00FB771E" w:rsidR="00155B16" w:rsidRDefault="00155B16" w14:paraId="5B396042" w14:textId="77777777"/>
</w:hdr>
</file>

<file path=word/intelligence2.xml><?xml version="1.0" encoding="utf-8"?>
<int2:intelligence xmlns:int2="http://schemas.microsoft.com/office/intelligence/2020/intelligence" xmlns:oel="http://schemas.microsoft.com/office/2019/extlst">
  <int2:observations/>
  <int2:intelligenceSettings>
    <int2:extLst>
      <oel:ext uri="74B372B9-2EFF-4315-9A3F-32BA87CA82B1">
        <int2:goals int2:version="1" int2:formality="1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0" w:legacyIndent="708"/>
      <w:lvlJc w:val="left"/>
      <w:pPr>
        <w:ind w:left="708" w:hanging="708"/>
      </w:pPr>
    </w:lvl>
    <w:lvl w:ilvl="1">
      <w:start w:val="1"/>
      <w:numFmt w:val="decimal"/>
      <w:pStyle w:val="Heading2"/>
      <w:lvlText w:val="%1.%2."/>
      <w:legacy w:legacy="1" w:legacySpace="0" w:legacyIndent="708"/>
      <w:lvlJc w:val="left"/>
      <w:pPr>
        <w:ind w:left="1416" w:hanging="708"/>
      </w:pPr>
    </w:lvl>
    <w:lvl w:ilvl="2">
      <w:start w:val="1"/>
      <w:numFmt w:val="decimal"/>
      <w:pStyle w:val="Heading3"/>
      <w:lvlText w:val="%1.%2.%3."/>
      <w:legacy w:legacy="1" w:legacySpace="0" w:legacyIndent="708"/>
      <w:lvlJc w:val="left"/>
      <w:pPr>
        <w:ind w:left="2124" w:hanging="708"/>
      </w:pPr>
    </w:lvl>
    <w:lvl w:ilvl="3">
      <w:start w:val="1"/>
      <w:numFmt w:val="decimal"/>
      <w:pStyle w:val="Heading4"/>
      <w:lvlText w:val="%1.%2.%3.%4."/>
      <w:legacy w:legacy="1" w:legacySpace="0" w:legacyIndent="708"/>
      <w:lvlJc w:val="left"/>
      <w:pPr>
        <w:ind w:left="2832" w:hanging="708"/>
      </w:pPr>
    </w:lvl>
    <w:lvl w:ilvl="4">
      <w:start w:val="1"/>
      <w:numFmt w:val="decimal"/>
      <w:pStyle w:val="Heading5"/>
      <w:lvlText w:val="%1.%2.%3.%4.%5."/>
      <w:legacy w:legacy="1" w:legacySpace="0" w:legacyIndent="708"/>
      <w:lvlJc w:val="left"/>
      <w:pPr>
        <w:ind w:left="3540" w:hanging="708"/>
      </w:pPr>
    </w:lvl>
    <w:lvl w:ilvl="5">
      <w:start w:val="1"/>
      <w:numFmt w:val="decimal"/>
      <w:pStyle w:val="Heading6"/>
      <w:lvlText w:val="%1.%2.%3.%4.%5.%6."/>
      <w:legacy w:legacy="1" w:legacySpace="0" w:legacyIndent="708"/>
      <w:lvlJc w:val="left"/>
      <w:pPr>
        <w:ind w:left="4248" w:hanging="708"/>
      </w:pPr>
    </w:lvl>
    <w:lvl w:ilvl="6">
      <w:start w:val="1"/>
      <w:numFmt w:val="decimal"/>
      <w:pStyle w:val="Heading7"/>
      <w:lvlText w:val="%1.%2.%3.%4.%5.%6.%7."/>
      <w:legacy w:legacy="1" w:legacySpace="0" w:legacyIndent="708"/>
      <w:lvlJc w:val="left"/>
      <w:pPr>
        <w:ind w:left="4956" w:hanging="708"/>
      </w:pPr>
    </w:lvl>
    <w:lvl w:ilvl="7">
      <w:start w:val="1"/>
      <w:numFmt w:val="decimal"/>
      <w:pStyle w:val="Heading8"/>
      <w:lvlText w:val="%1.%2.%3.%4.%5.%6.%7.%8."/>
      <w:legacy w:legacy="1" w:legacySpace="0" w:legacyIndent="708"/>
      <w:lvlJc w:val="left"/>
      <w:pPr>
        <w:ind w:left="5664" w:hanging="708"/>
      </w:pPr>
    </w:lvl>
    <w:lvl w:ilvl="8">
      <w:start w:val="1"/>
      <w:numFmt w:val="decimal"/>
      <w:pStyle w:val="Heading9"/>
      <w:lvlText w:val="%1.%2.%3.%4.%5.%6.%7.%8.%9."/>
      <w:legacy w:legacy="1" w:legacySpace="0" w:legacyIndent="708"/>
      <w:lvlJc w:val="left"/>
      <w:pPr>
        <w:ind w:left="6372" w:hanging="708"/>
      </w:pPr>
    </w:lvl>
  </w:abstractNum>
  <w:abstractNum w:abstractNumId="1" w15:restartNumberingAfterBreak="0">
    <w:nsid w:val="003D5C26"/>
    <w:multiLevelType w:val="multilevel"/>
    <w:tmpl w:val="E716FE0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hint="default" w:ascii="Courier New" w:hAnsi="Courier New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hint="default" w:ascii="Courier New" w:hAnsi="Courier New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hint="default" w:ascii="Courier New" w:hAnsi="Courier New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/>
        <w:sz w:val="20"/>
      </w:rPr>
    </w:lvl>
  </w:abstractNum>
  <w:abstractNum w:abstractNumId="2" w15:restartNumberingAfterBreak="0">
    <w:nsid w:val="01FA7F6A"/>
    <w:multiLevelType w:val="hybridMultilevel"/>
    <w:tmpl w:val="59BE30C2"/>
    <w:lvl w:ilvl="0" w:tplc="E6A63136">
      <w:numFmt w:val="bullet"/>
      <w:lvlText w:val="•"/>
      <w:lvlJc w:val="left"/>
      <w:pPr>
        <w:ind w:left="1100" w:hanging="74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022A43DA"/>
    <w:multiLevelType w:val="multilevel"/>
    <w:tmpl w:val="ACFE2876"/>
    <w:lvl w:ilvl="0">
      <w:start w:val="2"/>
      <w:numFmt w:val="decimal"/>
      <w:lvlText w:val="%1."/>
      <w:lvlJc w:val="left"/>
      <w:pPr>
        <w:tabs>
          <w:tab w:val="num" w:pos="1069"/>
        </w:tabs>
        <w:ind w:left="1069" w:hanging="360"/>
      </w:pPr>
    </w:lvl>
    <w:lvl w:ilvl="1" w:tentative="1">
      <w:start w:val="1"/>
      <w:numFmt w:val="decimal"/>
      <w:lvlText w:val="%2."/>
      <w:lvlJc w:val="left"/>
      <w:pPr>
        <w:tabs>
          <w:tab w:val="num" w:pos="1789"/>
        </w:tabs>
        <w:ind w:left="1789" w:hanging="360"/>
      </w:pPr>
    </w:lvl>
    <w:lvl w:ilvl="2" w:tentative="1">
      <w:start w:val="1"/>
      <w:numFmt w:val="decimal"/>
      <w:lvlText w:val="%3."/>
      <w:lvlJc w:val="left"/>
      <w:pPr>
        <w:tabs>
          <w:tab w:val="num" w:pos="2509"/>
        </w:tabs>
        <w:ind w:left="2509" w:hanging="360"/>
      </w:pPr>
    </w:lvl>
    <w:lvl w:ilvl="3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entative="1">
      <w:start w:val="1"/>
      <w:numFmt w:val="decimal"/>
      <w:lvlText w:val="%5."/>
      <w:lvlJc w:val="left"/>
      <w:pPr>
        <w:tabs>
          <w:tab w:val="num" w:pos="3949"/>
        </w:tabs>
        <w:ind w:left="3949" w:hanging="360"/>
      </w:pPr>
    </w:lvl>
    <w:lvl w:ilvl="5" w:tentative="1">
      <w:start w:val="1"/>
      <w:numFmt w:val="decimal"/>
      <w:lvlText w:val="%6."/>
      <w:lvlJc w:val="left"/>
      <w:pPr>
        <w:tabs>
          <w:tab w:val="num" w:pos="4669"/>
        </w:tabs>
        <w:ind w:left="4669" w:hanging="360"/>
      </w:pPr>
    </w:lvl>
    <w:lvl w:ilvl="6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entative="1">
      <w:start w:val="1"/>
      <w:numFmt w:val="decimal"/>
      <w:lvlText w:val="%8."/>
      <w:lvlJc w:val="left"/>
      <w:pPr>
        <w:tabs>
          <w:tab w:val="num" w:pos="6109"/>
        </w:tabs>
        <w:ind w:left="6109" w:hanging="360"/>
      </w:pPr>
    </w:lvl>
    <w:lvl w:ilvl="8" w:tentative="1">
      <w:start w:val="1"/>
      <w:numFmt w:val="decimal"/>
      <w:lvlText w:val="%9."/>
      <w:lvlJc w:val="left"/>
      <w:pPr>
        <w:tabs>
          <w:tab w:val="num" w:pos="6829"/>
        </w:tabs>
        <w:ind w:left="6829" w:hanging="360"/>
      </w:pPr>
    </w:lvl>
  </w:abstractNum>
  <w:abstractNum w:abstractNumId="4" w15:restartNumberingAfterBreak="0">
    <w:nsid w:val="0A5802CB"/>
    <w:multiLevelType w:val="hybridMultilevel"/>
    <w:tmpl w:val="A68A74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135402"/>
    <w:multiLevelType w:val="hybridMultilevel"/>
    <w:tmpl w:val="7DEC49C6"/>
    <w:lvl w:ilvl="0" w:tplc="2ABE3DE2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19ED458E"/>
    <w:multiLevelType w:val="hybridMultilevel"/>
    <w:tmpl w:val="588E94B4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1C31328A"/>
    <w:multiLevelType w:val="multilevel"/>
    <w:tmpl w:val="50AC3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C982FBF"/>
    <w:multiLevelType w:val="multilevel"/>
    <w:tmpl w:val="D302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4F81BD" w:themeColor="accent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D196C27"/>
    <w:multiLevelType w:val="hybridMultilevel"/>
    <w:tmpl w:val="D1E49FD0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15F65AE"/>
    <w:multiLevelType w:val="hybridMultilevel"/>
    <w:tmpl w:val="F25435B0"/>
    <w:lvl w:ilvl="0" w:tplc="6B700D92">
      <w:numFmt w:val="bullet"/>
      <w:lvlText w:val=""/>
      <w:lvlJc w:val="left"/>
      <w:pPr>
        <w:ind w:left="720" w:hanging="360"/>
      </w:pPr>
      <w:rPr>
        <w:rFonts w:hint="default" w:ascii="Wingdings" w:hAnsi="Wingdings" w:eastAsia="Times New Roman" w:cs="Times New Roman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230A790E"/>
    <w:multiLevelType w:val="hybridMultilevel"/>
    <w:tmpl w:val="E45429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5E3342"/>
    <w:multiLevelType w:val="multilevel"/>
    <w:tmpl w:val="3822C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066288"/>
    <w:multiLevelType w:val="hybridMultilevel"/>
    <w:tmpl w:val="3F30958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96543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31456615"/>
    <w:multiLevelType w:val="hybridMultilevel"/>
    <w:tmpl w:val="ED021F02"/>
    <w:lvl w:ilvl="0" w:tplc="92625EDE">
      <w:numFmt w:val="bullet"/>
      <w:lvlText w:val="-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3672049A"/>
    <w:multiLevelType w:val="hybridMultilevel"/>
    <w:tmpl w:val="70529C06"/>
    <w:lvl w:ilvl="0" w:tplc="3836B93A">
      <w:start w:val="172"/>
      <w:numFmt w:val="bullet"/>
      <w:lvlText w:val=""/>
      <w:lvlJc w:val="left"/>
      <w:pPr>
        <w:ind w:left="1789" w:hanging="360"/>
      </w:pPr>
      <w:rPr>
        <w:rFonts w:hint="default" w:ascii="Wingdings" w:hAnsi="Wingdings" w:eastAsia="Times New Roman" w:cs="Arial"/>
      </w:rPr>
    </w:lvl>
    <w:lvl w:ilvl="1" w:tplc="04090003" w:tentative="1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17" w15:restartNumberingAfterBreak="0">
    <w:nsid w:val="3DF5251E"/>
    <w:multiLevelType w:val="multilevel"/>
    <w:tmpl w:val="D302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4F81BD" w:themeColor="accent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FE56396"/>
    <w:multiLevelType w:val="hybridMultilevel"/>
    <w:tmpl w:val="C1E86DA6"/>
    <w:lvl w:ilvl="0" w:tplc="09C8AE68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lang w:val="en-US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0E45F8"/>
    <w:multiLevelType w:val="hybridMultilevel"/>
    <w:tmpl w:val="0DA856A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529E4A63"/>
    <w:multiLevelType w:val="multilevel"/>
    <w:tmpl w:val="D30289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/>
        <w:bCs/>
        <w:color w:val="4F81BD" w:themeColor="accent1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48B2493"/>
    <w:multiLevelType w:val="hybridMultilevel"/>
    <w:tmpl w:val="3D400D54"/>
    <w:lvl w:ilvl="0" w:tplc="5ADABEB8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0B1F5E"/>
    <w:multiLevelType w:val="hybridMultilevel"/>
    <w:tmpl w:val="1730D038"/>
    <w:lvl w:ilvl="0" w:tplc="2AF41CE0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561045F"/>
    <w:multiLevelType w:val="hybridMultilevel"/>
    <w:tmpl w:val="A66647B8"/>
    <w:lvl w:ilvl="0" w:tplc="04090001">
      <w:start w:val="1"/>
      <w:numFmt w:val="bullet"/>
      <w:lvlText w:val=""/>
      <w:lvlJc w:val="left"/>
      <w:pPr>
        <w:ind w:left="1428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hint="default" w:ascii="Wingdings" w:hAnsi="Wingdings"/>
      </w:rPr>
    </w:lvl>
    <w:lvl w:ilvl="3" w:tplc="04090001">
      <w:start w:val="1"/>
      <w:numFmt w:val="bullet"/>
      <w:lvlText w:val=""/>
      <w:lvlJc w:val="left"/>
      <w:pPr>
        <w:ind w:left="3588" w:hanging="360"/>
      </w:pPr>
      <w:rPr>
        <w:rFonts w:hint="default" w:ascii="Symbol" w:hAnsi="Symbol"/>
      </w:rPr>
    </w:lvl>
    <w:lvl w:ilvl="4" w:tplc="04090003">
      <w:start w:val="1"/>
      <w:numFmt w:val="bullet"/>
      <w:lvlText w:val="o"/>
      <w:lvlJc w:val="left"/>
      <w:pPr>
        <w:ind w:left="4308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ind w:left="5028" w:hanging="360"/>
      </w:pPr>
      <w:rPr>
        <w:rFonts w:hint="default" w:ascii="Wingdings" w:hAnsi="Wingdings"/>
      </w:rPr>
    </w:lvl>
    <w:lvl w:ilvl="6" w:tplc="04090001">
      <w:start w:val="1"/>
      <w:numFmt w:val="bullet"/>
      <w:lvlText w:val=""/>
      <w:lvlJc w:val="left"/>
      <w:pPr>
        <w:ind w:left="5748" w:hanging="360"/>
      </w:pPr>
      <w:rPr>
        <w:rFonts w:hint="default" w:ascii="Symbol" w:hAnsi="Symbol"/>
      </w:rPr>
    </w:lvl>
    <w:lvl w:ilvl="7" w:tplc="04090003">
      <w:start w:val="1"/>
      <w:numFmt w:val="bullet"/>
      <w:lvlText w:val="o"/>
      <w:lvlJc w:val="left"/>
      <w:pPr>
        <w:ind w:left="6468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ind w:left="7188" w:hanging="360"/>
      </w:pPr>
      <w:rPr>
        <w:rFonts w:hint="default" w:ascii="Wingdings" w:hAnsi="Wingdings"/>
      </w:rPr>
    </w:lvl>
  </w:abstractNum>
  <w:abstractNum w:abstractNumId="24" w15:restartNumberingAfterBreak="0">
    <w:nsid w:val="6F711D6B"/>
    <w:multiLevelType w:val="hybridMultilevel"/>
    <w:tmpl w:val="A9D6EF06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0B37AE"/>
    <w:multiLevelType w:val="hybridMultilevel"/>
    <w:tmpl w:val="A9D6EF06"/>
    <w:lvl w:ilvl="0" w:tplc="A9C80FD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5886014">
    <w:abstractNumId w:val="0"/>
  </w:num>
  <w:num w:numId="2" w16cid:durableId="1651204070">
    <w:abstractNumId w:val="19"/>
  </w:num>
  <w:num w:numId="3" w16cid:durableId="1869296126">
    <w:abstractNumId w:val="0"/>
  </w:num>
  <w:num w:numId="4" w16cid:durableId="1082069088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3354457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611475971">
    <w:abstractNumId w:val="25"/>
  </w:num>
  <w:num w:numId="7" w16cid:durableId="1956404399">
    <w:abstractNumId w:val="1"/>
  </w:num>
  <w:num w:numId="8" w16cid:durableId="1697274525">
    <w:abstractNumId w:val="12"/>
  </w:num>
  <w:num w:numId="9" w16cid:durableId="2110811252">
    <w:abstractNumId w:val="3"/>
  </w:num>
  <w:num w:numId="10" w16cid:durableId="1135561749">
    <w:abstractNumId w:val="22"/>
  </w:num>
  <w:num w:numId="11" w16cid:durableId="152990687">
    <w:abstractNumId w:val="2"/>
  </w:num>
  <w:num w:numId="12" w16cid:durableId="1132602384">
    <w:abstractNumId w:val="14"/>
  </w:num>
  <w:num w:numId="13" w16cid:durableId="1852450381">
    <w:abstractNumId w:val="18"/>
  </w:num>
  <w:num w:numId="14" w16cid:durableId="2134864485">
    <w:abstractNumId w:val="13"/>
  </w:num>
  <w:num w:numId="15" w16cid:durableId="1148742378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 w16cid:durableId="16009920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71717136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791168409">
    <w:abstractNumId w:val="15"/>
  </w:num>
  <w:num w:numId="19" w16cid:durableId="740565715">
    <w:abstractNumId w:val="10"/>
  </w:num>
  <w:num w:numId="20" w16cid:durableId="779759880">
    <w:abstractNumId w:val="7"/>
  </w:num>
  <w:num w:numId="21" w16cid:durableId="1581141304">
    <w:abstractNumId w:val="9"/>
  </w:num>
  <w:num w:numId="22" w16cid:durableId="1076198879">
    <w:abstractNumId w:val="16"/>
  </w:num>
  <w:num w:numId="23" w16cid:durableId="2060281393">
    <w:abstractNumId w:val="6"/>
  </w:num>
  <w:num w:numId="24" w16cid:durableId="101267473">
    <w:abstractNumId w:val="5"/>
  </w:num>
  <w:num w:numId="25" w16cid:durableId="893006985">
    <w:abstractNumId w:val="23"/>
  </w:num>
  <w:num w:numId="26" w16cid:durableId="1992977858">
    <w:abstractNumId w:val="17"/>
  </w:num>
  <w:num w:numId="27" w16cid:durableId="156071230">
    <w:abstractNumId w:val="20"/>
  </w:num>
  <w:num w:numId="28" w16cid:durableId="2074618869">
    <w:abstractNumId w:val="8"/>
  </w:num>
  <w:numIdMacAtCleanup w:val="5"/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printFractionalCharacterWidth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oNotHyphenateCaps/>
  <w:drawingGridHorizontalSpacing w:val="120"/>
  <w:drawingGridVerticalSpacing w:val="12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1DF"/>
    <w:rsid w:val="000005DC"/>
    <w:rsid w:val="000015EA"/>
    <w:rsid w:val="0000283F"/>
    <w:rsid w:val="00003E5A"/>
    <w:rsid w:val="000060FE"/>
    <w:rsid w:val="00006D35"/>
    <w:rsid w:val="00007A3E"/>
    <w:rsid w:val="000105BE"/>
    <w:rsid w:val="0001174E"/>
    <w:rsid w:val="00012233"/>
    <w:rsid w:val="00012E40"/>
    <w:rsid w:val="000134E0"/>
    <w:rsid w:val="00015073"/>
    <w:rsid w:val="00015767"/>
    <w:rsid w:val="00017A1F"/>
    <w:rsid w:val="00017A89"/>
    <w:rsid w:val="0002029E"/>
    <w:rsid w:val="00020890"/>
    <w:rsid w:val="0002195A"/>
    <w:rsid w:val="00022239"/>
    <w:rsid w:val="000223F7"/>
    <w:rsid w:val="000237C8"/>
    <w:rsid w:val="00023847"/>
    <w:rsid w:val="00024C4A"/>
    <w:rsid w:val="00024DAF"/>
    <w:rsid w:val="00024FCF"/>
    <w:rsid w:val="00024FDE"/>
    <w:rsid w:val="00025ED1"/>
    <w:rsid w:val="000278C8"/>
    <w:rsid w:val="0003098D"/>
    <w:rsid w:val="00031F89"/>
    <w:rsid w:val="00034676"/>
    <w:rsid w:val="00035A4A"/>
    <w:rsid w:val="00036212"/>
    <w:rsid w:val="00036450"/>
    <w:rsid w:val="00037016"/>
    <w:rsid w:val="00037292"/>
    <w:rsid w:val="00037404"/>
    <w:rsid w:val="00040BEF"/>
    <w:rsid w:val="00041419"/>
    <w:rsid w:val="00041D5C"/>
    <w:rsid w:val="00045569"/>
    <w:rsid w:val="00045804"/>
    <w:rsid w:val="00046C28"/>
    <w:rsid w:val="00046E8D"/>
    <w:rsid w:val="00047F7B"/>
    <w:rsid w:val="000500B0"/>
    <w:rsid w:val="000503B6"/>
    <w:rsid w:val="00050685"/>
    <w:rsid w:val="00050FE7"/>
    <w:rsid w:val="00051BED"/>
    <w:rsid w:val="000527DD"/>
    <w:rsid w:val="000622B2"/>
    <w:rsid w:val="00062558"/>
    <w:rsid w:val="00062900"/>
    <w:rsid w:val="00062B61"/>
    <w:rsid w:val="00063F1C"/>
    <w:rsid w:val="00064B85"/>
    <w:rsid w:val="00065400"/>
    <w:rsid w:val="0006692C"/>
    <w:rsid w:val="000679BC"/>
    <w:rsid w:val="0007181C"/>
    <w:rsid w:val="00071933"/>
    <w:rsid w:val="00071E5B"/>
    <w:rsid w:val="00072255"/>
    <w:rsid w:val="0007263F"/>
    <w:rsid w:val="0007480F"/>
    <w:rsid w:val="00074899"/>
    <w:rsid w:val="00074BF3"/>
    <w:rsid w:val="00077EFA"/>
    <w:rsid w:val="000803C7"/>
    <w:rsid w:val="00080F96"/>
    <w:rsid w:val="00081062"/>
    <w:rsid w:val="00081417"/>
    <w:rsid w:val="00083D20"/>
    <w:rsid w:val="00083DEE"/>
    <w:rsid w:val="0008548A"/>
    <w:rsid w:val="00085B6A"/>
    <w:rsid w:val="00086393"/>
    <w:rsid w:val="000876EB"/>
    <w:rsid w:val="00087E38"/>
    <w:rsid w:val="00090AC4"/>
    <w:rsid w:val="00091F2A"/>
    <w:rsid w:val="00091F7D"/>
    <w:rsid w:val="00092811"/>
    <w:rsid w:val="00094C81"/>
    <w:rsid w:val="000956BE"/>
    <w:rsid w:val="00096451"/>
    <w:rsid w:val="00097635"/>
    <w:rsid w:val="0009787F"/>
    <w:rsid w:val="000A09DC"/>
    <w:rsid w:val="000A0B5B"/>
    <w:rsid w:val="000A177A"/>
    <w:rsid w:val="000A1C25"/>
    <w:rsid w:val="000A1DEA"/>
    <w:rsid w:val="000A1FA9"/>
    <w:rsid w:val="000A28D0"/>
    <w:rsid w:val="000A2938"/>
    <w:rsid w:val="000A5AC2"/>
    <w:rsid w:val="000A6A67"/>
    <w:rsid w:val="000A78E1"/>
    <w:rsid w:val="000B0320"/>
    <w:rsid w:val="000B196D"/>
    <w:rsid w:val="000B19D3"/>
    <w:rsid w:val="000B249F"/>
    <w:rsid w:val="000B24F8"/>
    <w:rsid w:val="000B2524"/>
    <w:rsid w:val="000B44DE"/>
    <w:rsid w:val="000B691E"/>
    <w:rsid w:val="000C1122"/>
    <w:rsid w:val="000C48D0"/>
    <w:rsid w:val="000C592F"/>
    <w:rsid w:val="000C617C"/>
    <w:rsid w:val="000C75BD"/>
    <w:rsid w:val="000D00CC"/>
    <w:rsid w:val="000D140B"/>
    <w:rsid w:val="000D26F8"/>
    <w:rsid w:val="000D2F60"/>
    <w:rsid w:val="000D56FD"/>
    <w:rsid w:val="000D5B76"/>
    <w:rsid w:val="000D604F"/>
    <w:rsid w:val="000D6A7C"/>
    <w:rsid w:val="000D6E6B"/>
    <w:rsid w:val="000D6F71"/>
    <w:rsid w:val="000D7509"/>
    <w:rsid w:val="000E029F"/>
    <w:rsid w:val="000E09F1"/>
    <w:rsid w:val="000E3B06"/>
    <w:rsid w:val="000E3CBF"/>
    <w:rsid w:val="000E71E3"/>
    <w:rsid w:val="000F0880"/>
    <w:rsid w:val="000F0C4C"/>
    <w:rsid w:val="000F222A"/>
    <w:rsid w:val="000F3E56"/>
    <w:rsid w:val="000F57A1"/>
    <w:rsid w:val="000F634D"/>
    <w:rsid w:val="000F63E7"/>
    <w:rsid w:val="000F64DA"/>
    <w:rsid w:val="000F67CE"/>
    <w:rsid w:val="000F753D"/>
    <w:rsid w:val="00100447"/>
    <w:rsid w:val="00100604"/>
    <w:rsid w:val="00101185"/>
    <w:rsid w:val="001016C7"/>
    <w:rsid w:val="00102620"/>
    <w:rsid w:val="001037C4"/>
    <w:rsid w:val="001045C3"/>
    <w:rsid w:val="00111636"/>
    <w:rsid w:val="00111C1B"/>
    <w:rsid w:val="0011269F"/>
    <w:rsid w:val="00114C40"/>
    <w:rsid w:val="00114F39"/>
    <w:rsid w:val="00115379"/>
    <w:rsid w:val="001170B8"/>
    <w:rsid w:val="00117E8B"/>
    <w:rsid w:val="00120100"/>
    <w:rsid w:val="00120C59"/>
    <w:rsid w:val="0012133E"/>
    <w:rsid w:val="00121803"/>
    <w:rsid w:val="00121EF1"/>
    <w:rsid w:val="0012249E"/>
    <w:rsid w:val="00122561"/>
    <w:rsid w:val="00122BA4"/>
    <w:rsid w:val="00123114"/>
    <w:rsid w:val="00123D31"/>
    <w:rsid w:val="00124757"/>
    <w:rsid w:val="001255C7"/>
    <w:rsid w:val="00126537"/>
    <w:rsid w:val="00126CE6"/>
    <w:rsid w:val="0012756D"/>
    <w:rsid w:val="00127817"/>
    <w:rsid w:val="00130070"/>
    <w:rsid w:val="00130FC5"/>
    <w:rsid w:val="001324E5"/>
    <w:rsid w:val="001327BC"/>
    <w:rsid w:val="0013565A"/>
    <w:rsid w:val="00137007"/>
    <w:rsid w:val="00137F3C"/>
    <w:rsid w:val="00140C53"/>
    <w:rsid w:val="00142C0F"/>
    <w:rsid w:val="00142CDB"/>
    <w:rsid w:val="001430D9"/>
    <w:rsid w:val="0014327A"/>
    <w:rsid w:val="00143841"/>
    <w:rsid w:val="00145217"/>
    <w:rsid w:val="0014539F"/>
    <w:rsid w:val="0014543B"/>
    <w:rsid w:val="00145834"/>
    <w:rsid w:val="00146AE4"/>
    <w:rsid w:val="00147159"/>
    <w:rsid w:val="00151F37"/>
    <w:rsid w:val="00153621"/>
    <w:rsid w:val="00153775"/>
    <w:rsid w:val="00155287"/>
    <w:rsid w:val="001556BF"/>
    <w:rsid w:val="00155B16"/>
    <w:rsid w:val="00156BBF"/>
    <w:rsid w:val="00156DD0"/>
    <w:rsid w:val="00156E07"/>
    <w:rsid w:val="0016050A"/>
    <w:rsid w:val="0016257E"/>
    <w:rsid w:val="001668CA"/>
    <w:rsid w:val="001712AD"/>
    <w:rsid w:val="00171C3A"/>
    <w:rsid w:val="00171C4B"/>
    <w:rsid w:val="00171F78"/>
    <w:rsid w:val="00173344"/>
    <w:rsid w:val="001768DE"/>
    <w:rsid w:val="001771EF"/>
    <w:rsid w:val="00183A59"/>
    <w:rsid w:val="00186407"/>
    <w:rsid w:val="00191B10"/>
    <w:rsid w:val="00192607"/>
    <w:rsid w:val="00192E64"/>
    <w:rsid w:val="001958DE"/>
    <w:rsid w:val="001961A1"/>
    <w:rsid w:val="00196E1B"/>
    <w:rsid w:val="001A0CAA"/>
    <w:rsid w:val="001A0D51"/>
    <w:rsid w:val="001A132D"/>
    <w:rsid w:val="001A22B0"/>
    <w:rsid w:val="001A33EE"/>
    <w:rsid w:val="001A3865"/>
    <w:rsid w:val="001A45B8"/>
    <w:rsid w:val="001A4878"/>
    <w:rsid w:val="001A5F86"/>
    <w:rsid w:val="001B17C1"/>
    <w:rsid w:val="001B2363"/>
    <w:rsid w:val="001B2F77"/>
    <w:rsid w:val="001B3C33"/>
    <w:rsid w:val="001B3DC4"/>
    <w:rsid w:val="001B3F2B"/>
    <w:rsid w:val="001B3FB3"/>
    <w:rsid w:val="001B4205"/>
    <w:rsid w:val="001B441F"/>
    <w:rsid w:val="001B4CE1"/>
    <w:rsid w:val="001B55D4"/>
    <w:rsid w:val="001B6777"/>
    <w:rsid w:val="001C133D"/>
    <w:rsid w:val="001C1F15"/>
    <w:rsid w:val="001C2D07"/>
    <w:rsid w:val="001C366F"/>
    <w:rsid w:val="001C3746"/>
    <w:rsid w:val="001C51B0"/>
    <w:rsid w:val="001C6812"/>
    <w:rsid w:val="001D0025"/>
    <w:rsid w:val="001D1E36"/>
    <w:rsid w:val="001D2811"/>
    <w:rsid w:val="001D45F5"/>
    <w:rsid w:val="001D4AD1"/>
    <w:rsid w:val="001D4C1E"/>
    <w:rsid w:val="001D5C68"/>
    <w:rsid w:val="001D75F4"/>
    <w:rsid w:val="001E055D"/>
    <w:rsid w:val="001E21A0"/>
    <w:rsid w:val="001E3B45"/>
    <w:rsid w:val="001E722B"/>
    <w:rsid w:val="001E7365"/>
    <w:rsid w:val="001E78CB"/>
    <w:rsid w:val="001E7963"/>
    <w:rsid w:val="001F0C80"/>
    <w:rsid w:val="001F19A5"/>
    <w:rsid w:val="001F292C"/>
    <w:rsid w:val="001F3F81"/>
    <w:rsid w:val="001F5818"/>
    <w:rsid w:val="001F6397"/>
    <w:rsid w:val="001F64FA"/>
    <w:rsid w:val="00201B2D"/>
    <w:rsid w:val="00201E05"/>
    <w:rsid w:val="0020288A"/>
    <w:rsid w:val="002034C4"/>
    <w:rsid w:val="00203E78"/>
    <w:rsid w:val="00203E7E"/>
    <w:rsid w:val="00206F78"/>
    <w:rsid w:val="002079B6"/>
    <w:rsid w:val="00210881"/>
    <w:rsid w:val="002117F6"/>
    <w:rsid w:val="002124EA"/>
    <w:rsid w:val="002135C2"/>
    <w:rsid w:val="00213F65"/>
    <w:rsid w:val="002146D2"/>
    <w:rsid w:val="0021470C"/>
    <w:rsid w:val="00214FAD"/>
    <w:rsid w:val="002161DF"/>
    <w:rsid w:val="002162DD"/>
    <w:rsid w:val="002173D7"/>
    <w:rsid w:val="00220613"/>
    <w:rsid w:val="00220B66"/>
    <w:rsid w:val="00221688"/>
    <w:rsid w:val="00221C12"/>
    <w:rsid w:val="00222B8D"/>
    <w:rsid w:val="00223FF2"/>
    <w:rsid w:val="00225218"/>
    <w:rsid w:val="0022536D"/>
    <w:rsid w:val="002263B9"/>
    <w:rsid w:val="00226C1E"/>
    <w:rsid w:val="00227C88"/>
    <w:rsid w:val="00230D33"/>
    <w:rsid w:val="0023256A"/>
    <w:rsid w:val="002326B9"/>
    <w:rsid w:val="00232C7C"/>
    <w:rsid w:val="002341F0"/>
    <w:rsid w:val="00235D8C"/>
    <w:rsid w:val="00236D04"/>
    <w:rsid w:val="00236DFF"/>
    <w:rsid w:val="002424F6"/>
    <w:rsid w:val="00242833"/>
    <w:rsid w:val="002434EF"/>
    <w:rsid w:val="00243C94"/>
    <w:rsid w:val="00243ECB"/>
    <w:rsid w:val="00244057"/>
    <w:rsid w:val="0024546A"/>
    <w:rsid w:val="002507A3"/>
    <w:rsid w:val="00250D1E"/>
    <w:rsid w:val="0025111D"/>
    <w:rsid w:val="00251726"/>
    <w:rsid w:val="002523FB"/>
    <w:rsid w:val="0025245A"/>
    <w:rsid w:val="00253569"/>
    <w:rsid w:val="0025377C"/>
    <w:rsid w:val="00255F8B"/>
    <w:rsid w:val="00261D43"/>
    <w:rsid w:val="0026264A"/>
    <w:rsid w:val="00262DE0"/>
    <w:rsid w:val="00265371"/>
    <w:rsid w:val="0026543F"/>
    <w:rsid w:val="002703EA"/>
    <w:rsid w:val="00270692"/>
    <w:rsid w:val="00271023"/>
    <w:rsid w:val="0027175A"/>
    <w:rsid w:val="002722C3"/>
    <w:rsid w:val="00273025"/>
    <w:rsid w:val="00274D94"/>
    <w:rsid w:val="0027640E"/>
    <w:rsid w:val="002775A1"/>
    <w:rsid w:val="002776F6"/>
    <w:rsid w:val="002800A6"/>
    <w:rsid w:val="00280D85"/>
    <w:rsid w:val="002819E9"/>
    <w:rsid w:val="00281AD1"/>
    <w:rsid w:val="00284723"/>
    <w:rsid w:val="002848D1"/>
    <w:rsid w:val="00286492"/>
    <w:rsid w:val="002907C5"/>
    <w:rsid w:val="0029705D"/>
    <w:rsid w:val="002A2927"/>
    <w:rsid w:val="002A421E"/>
    <w:rsid w:val="002A451F"/>
    <w:rsid w:val="002A54B7"/>
    <w:rsid w:val="002A555D"/>
    <w:rsid w:val="002A6FA4"/>
    <w:rsid w:val="002A774C"/>
    <w:rsid w:val="002B372B"/>
    <w:rsid w:val="002B3869"/>
    <w:rsid w:val="002B6347"/>
    <w:rsid w:val="002B7AF9"/>
    <w:rsid w:val="002B7F44"/>
    <w:rsid w:val="002C05F6"/>
    <w:rsid w:val="002C1E34"/>
    <w:rsid w:val="002C340C"/>
    <w:rsid w:val="002C4AFF"/>
    <w:rsid w:val="002C4B21"/>
    <w:rsid w:val="002C59AF"/>
    <w:rsid w:val="002C6BE1"/>
    <w:rsid w:val="002C754B"/>
    <w:rsid w:val="002D09F3"/>
    <w:rsid w:val="002D0B2D"/>
    <w:rsid w:val="002D0B4B"/>
    <w:rsid w:val="002D1473"/>
    <w:rsid w:val="002D2731"/>
    <w:rsid w:val="002D3BF7"/>
    <w:rsid w:val="002D4B40"/>
    <w:rsid w:val="002D59B0"/>
    <w:rsid w:val="002D602C"/>
    <w:rsid w:val="002E02A8"/>
    <w:rsid w:val="002E03AC"/>
    <w:rsid w:val="002E0B3C"/>
    <w:rsid w:val="002E3734"/>
    <w:rsid w:val="002E3897"/>
    <w:rsid w:val="002E51FF"/>
    <w:rsid w:val="002E673B"/>
    <w:rsid w:val="002F048B"/>
    <w:rsid w:val="002F2860"/>
    <w:rsid w:val="002F33BD"/>
    <w:rsid w:val="002F4A78"/>
    <w:rsid w:val="002F73F6"/>
    <w:rsid w:val="00300089"/>
    <w:rsid w:val="00301DFE"/>
    <w:rsid w:val="00301F0A"/>
    <w:rsid w:val="003033F7"/>
    <w:rsid w:val="00303969"/>
    <w:rsid w:val="003056C4"/>
    <w:rsid w:val="003063A2"/>
    <w:rsid w:val="00307770"/>
    <w:rsid w:val="00310E05"/>
    <w:rsid w:val="00312023"/>
    <w:rsid w:val="00315D9C"/>
    <w:rsid w:val="00316404"/>
    <w:rsid w:val="0031672F"/>
    <w:rsid w:val="0032010E"/>
    <w:rsid w:val="0032049C"/>
    <w:rsid w:val="0032051E"/>
    <w:rsid w:val="00320605"/>
    <w:rsid w:val="00321D62"/>
    <w:rsid w:val="00324240"/>
    <w:rsid w:val="00324A74"/>
    <w:rsid w:val="003257A8"/>
    <w:rsid w:val="00325A38"/>
    <w:rsid w:val="00326A20"/>
    <w:rsid w:val="00326E8B"/>
    <w:rsid w:val="00327275"/>
    <w:rsid w:val="0033029D"/>
    <w:rsid w:val="00333390"/>
    <w:rsid w:val="00334C1E"/>
    <w:rsid w:val="00335691"/>
    <w:rsid w:val="0033576D"/>
    <w:rsid w:val="0033749F"/>
    <w:rsid w:val="00340993"/>
    <w:rsid w:val="00343B99"/>
    <w:rsid w:val="00343CEB"/>
    <w:rsid w:val="00344A7F"/>
    <w:rsid w:val="003457F6"/>
    <w:rsid w:val="00345942"/>
    <w:rsid w:val="00347C28"/>
    <w:rsid w:val="003500DA"/>
    <w:rsid w:val="003534CE"/>
    <w:rsid w:val="0035366D"/>
    <w:rsid w:val="003539E1"/>
    <w:rsid w:val="00355937"/>
    <w:rsid w:val="00356C7B"/>
    <w:rsid w:val="00357086"/>
    <w:rsid w:val="00357D54"/>
    <w:rsid w:val="003613A1"/>
    <w:rsid w:val="003626A3"/>
    <w:rsid w:val="00364327"/>
    <w:rsid w:val="003653C2"/>
    <w:rsid w:val="00365C67"/>
    <w:rsid w:val="0036674C"/>
    <w:rsid w:val="00366939"/>
    <w:rsid w:val="0036781F"/>
    <w:rsid w:val="00372110"/>
    <w:rsid w:val="00372115"/>
    <w:rsid w:val="0037572C"/>
    <w:rsid w:val="00375AB2"/>
    <w:rsid w:val="00381EA7"/>
    <w:rsid w:val="00381FEB"/>
    <w:rsid w:val="00382CAA"/>
    <w:rsid w:val="0038302C"/>
    <w:rsid w:val="003852C3"/>
    <w:rsid w:val="003865C8"/>
    <w:rsid w:val="00387645"/>
    <w:rsid w:val="00390257"/>
    <w:rsid w:val="0039237A"/>
    <w:rsid w:val="003923AF"/>
    <w:rsid w:val="00392A0F"/>
    <w:rsid w:val="00393C72"/>
    <w:rsid w:val="00393F05"/>
    <w:rsid w:val="00395D51"/>
    <w:rsid w:val="00395DD4"/>
    <w:rsid w:val="00396FF5"/>
    <w:rsid w:val="003A0EE9"/>
    <w:rsid w:val="003A2D02"/>
    <w:rsid w:val="003A3688"/>
    <w:rsid w:val="003A3C89"/>
    <w:rsid w:val="003A43F4"/>
    <w:rsid w:val="003A65DC"/>
    <w:rsid w:val="003A6A1D"/>
    <w:rsid w:val="003A74DE"/>
    <w:rsid w:val="003A776A"/>
    <w:rsid w:val="003A7B96"/>
    <w:rsid w:val="003A7D7F"/>
    <w:rsid w:val="003B02AE"/>
    <w:rsid w:val="003B0FA9"/>
    <w:rsid w:val="003B1040"/>
    <w:rsid w:val="003B1CE1"/>
    <w:rsid w:val="003B3760"/>
    <w:rsid w:val="003B3FFE"/>
    <w:rsid w:val="003B4D8A"/>
    <w:rsid w:val="003B5E4E"/>
    <w:rsid w:val="003B6029"/>
    <w:rsid w:val="003B697A"/>
    <w:rsid w:val="003B78A5"/>
    <w:rsid w:val="003B7C23"/>
    <w:rsid w:val="003C03E4"/>
    <w:rsid w:val="003C0E00"/>
    <w:rsid w:val="003C3695"/>
    <w:rsid w:val="003C5941"/>
    <w:rsid w:val="003C6EBE"/>
    <w:rsid w:val="003C7744"/>
    <w:rsid w:val="003D03E3"/>
    <w:rsid w:val="003D1B6A"/>
    <w:rsid w:val="003D1C5B"/>
    <w:rsid w:val="003D1C95"/>
    <w:rsid w:val="003D2A00"/>
    <w:rsid w:val="003D384C"/>
    <w:rsid w:val="003D56BF"/>
    <w:rsid w:val="003D5C43"/>
    <w:rsid w:val="003E0188"/>
    <w:rsid w:val="003E09F9"/>
    <w:rsid w:val="003E0B55"/>
    <w:rsid w:val="003E11E0"/>
    <w:rsid w:val="003E21DD"/>
    <w:rsid w:val="003E2BB0"/>
    <w:rsid w:val="003E2F22"/>
    <w:rsid w:val="003E3575"/>
    <w:rsid w:val="003E5C05"/>
    <w:rsid w:val="003E6593"/>
    <w:rsid w:val="003E65A9"/>
    <w:rsid w:val="003E7052"/>
    <w:rsid w:val="003E7AE4"/>
    <w:rsid w:val="003F020A"/>
    <w:rsid w:val="003F050D"/>
    <w:rsid w:val="003F1198"/>
    <w:rsid w:val="003F2AD7"/>
    <w:rsid w:val="003F3F73"/>
    <w:rsid w:val="003F41EF"/>
    <w:rsid w:val="003F7065"/>
    <w:rsid w:val="003F75B1"/>
    <w:rsid w:val="004007A7"/>
    <w:rsid w:val="004035F1"/>
    <w:rsid w:val="004039F7"/>
    <w:rsid w:val="0040411E"/>
    <w:rsid w:val="00404F80"/>
    <w:rsid w:val="00405E03"/>
    <w:rsid w:val="00407458"/>
    <w:rsid w:val="00407E19"/>
    <w:rsid w:val="0041073C"/>
    <w:rsid w:val="0041277A"/>
    <w:rsid w:val="00413742"/>
    <w:rsid w:val="00413F00"/>
    <w:rsid w:val="0041635C"/>
    <w:rsid w:val="00420206"/>
    <w:rsid w:val="004212CC"/>
    <w:rsid w:val="0042160A"/>
    <w:rsid w:val="00421613"/>
    <w:rsid w:val="0042325C"/>
    <w:rsid w:val="004240FB"/>
    <w:rsid w:val="0042591F"/>
    <w:rsid w:val="004261BE"/>
    <w:rsid w:val="00431E11"/>
    <w:rsid w:val="00432FF6"/>
    <w:rsid w:val="00433726"/>
    <w:rsid w:val="0043491D"/>
    <w:rsid w:val="00441C3A"/>
    <w:rsid w:val="00442032"/>
    <w:rsid w:val="00443698"/>
    <w:rsid w:val="004443C8"/>
    <w:rsid w:val="0044508D"/>
    <w:rsid w:val="004459FA"/>
    <w:rsid w:val="004466AD"/>
    <w:rsid w:val="00447213"/>
    <w:rsid w:val="00450D0B"/>
    <w:rsid w:val="004514E9"/>
    <w:rsid w:val="00452C4F"/>
    <w:rsid w:val="00453107"/>
    <w:rsid w:val="00456E35"/>
    <w:rsid w:val="00457B3E"/>
    <w:rsid w:val="00460771"/>
    <w:rsid w:val="00461021"/>
    <w:rsid w:val="0046193E"/>
    <w:rsid w:val="0046322B"/>
    <w:rsid w:val="00463BC3"/>
    <w:rsid w:val="0046424F"/>
    <w:rsid w:val="0046487E"/>
    <w:rsid w:val="0046703F"/>
    <w:rsid w:val="00467078"/>
    <w:rsid w:val="00470A0D"/>
    <w:rsid w:val="00472503"/>
    <w:rsid w:val="004764D9"/>
    <w:rsid w:val="00476526"/>
    <w:rsid w:val="004768AD"/>
    <w:rsid w:val="00476DD9"/>
    <w:rsid w:val="00477100"/>
    <w:rsid w:val="00480676"/>
    <w:rsid w:val="00480B89"/>
    <w:rsid w:val="00481F71"/>
    <w:rsid w:val="00484A62"/>
    <w:rsid w:val="00484F03"/>
    <w:rsid w:val="004861B8"/>
    <w:rsid w:val="004866DB"/>
    <w:rsid w:val="0048695B"/>
    <w:rsid w:val="004872CF"/>
    <w:rsid w:val="00490119"/>
    <w:rsid w:val="0049127B"/>
    <w:rsid w:val="0049150D"/>
    <w:rsid w:val="0049354E"/>
    <w:rsid w:val="00493D27"/>
    <w:rsid w:val="00494992"/>
    <w:rsid w:val="00495DD0"/>
    <w:rsid w:val="00496E46"/>
    <w:rsid w:val="0049746F"/>
    <w:rsid w:val="004A3332"/>
    <w:rsid w:val="004A4972"/>
    <w:rsid w:val="004A4D8F"/>
    <w:rsid w:val="004A596D"/>
    <w:rsid w:val="004A6D8F"/>
    <w:rsid w:val="004A6E46"/>
    <w:rsid w:val="004A6FB1"/>
    <w:rsid w:val="004B14A6"/>
    <w:rsid w:val="004B400C"/>
    <w:rsid w:val="004C0221"/>
    <w:rsid w:val="004C111B"/>
    <w:rsid w:val="004C3733"/>
    <w:rsid w:val="004C6368"/>
    <w:rsid w:val="004D0077"/>
    <w:rsid w:val="004D04BF"/>
    <w:rsid w:val="004D058D"/>
    <w:rsid w:val="004D6738"/>
    <w:rsid w:val="004E1AF6"/>
    <w:rsid w:val="004E1C0C"/>
    <w:rsid w:val="004E2064"/>
    <w:rsid w:val="004E2248"/>
    <w:rsid w:val="004E242A"/>
    <w:rsid w:val="004E3541"/>
    <w:rsid w:val="004E3E36"/>
    <w:rsid w:val="004E410D"/>
    <w:rsid w:val="004E410E"/>
    <w:rsid w:val="004E6471"/>
    <w:rsid w:val="004E6742"/>
    <w:rsid w:val="004E7FA5"/>
    <w:rsid w:val="004F1E27"/>
    <w:rsid w:val="004F43EF"/>
    <w:rsid w:val="004F49C5"/>
    <w:rsid w:val="004F4B70"/>
    <w:rsid w:val="004F5DA0"/>
    <w:rsid w:val="004F6820"/>
    <w:rsid w:val="004F7FC2"/>
    <w:rsid w:val="00500CC5"/>
    <w:rsid w:val="0050315D"/>
    <w:rsid w:val="00504BA7"/>
    <w:rsid w:val="00506312"/>
    <w:rsid w:val="00506DDA"/>
    <w:rsid w:val="00507D46"/>
    <w:rsid w:val="00511D42"/>
    <w:rsid w:val="00513168"/>
    <w:rsid w:val="0051387F"/>
    <w:rsid w:val="00513D1A"/>
    <w:rsid w:val="00513E2A"/>
    <w:rsid w:val="00514140"/>
    <w:rsid w:val="00515737"/>
    <w:rsid w:val="0051596F"/>
    <w:rsid w:val="00516C71"/>
    <w:rsid w:val="00516CC4"/>
    <w:rsid w:val="005204D8"/>
    <w:rsid w:val="00521605"/>
    <w:rsid w:val="00521F74"/>
    <w:rsid w:val="00524C24"/>
    <w:rsid w:val="00525790"/>
    <w:rsid w:val="005302F4"/>
    <w:rsid w:val="005303AB"/>
    <w:rsid w:val="005312E8"/>
    <w:rsid w:val="0053365D"/>
    <w:rsid w:val="005337FE"/>
    <w:rsid w:val="00533C8E"/>
    <w:rsid w:val="005349BA"/>
    <w:rsid w:val="00534DCE"/>
    <w:rsid w:val="0053681B"/>
    <w:rsid w:val="00536832"/>
    <w:rsid w:val="00541E5F"/>
    <w:rsid w:val="005439EE"/>
    <w:rsid w:val="005450FA"/>
    <w:rsid w:val="0054551B"/>
    <w:rsid w:val="00545C48"/>
    <w:rsid w:val="00545FA2"/>
    <w:rsid w:val="00546438"/>
    <w:rsid w:val="005472AA"/>
    <w:rsid w:val="0055097D"/>
    <w:rsid w:val="00551AAA"/>
    <w:rsid w:val="005525F7"/>
    <w:rsid w:val="005532E2"/>
    <w:rsid w:val="00553645"/>
    <w:rsid w:val="00553774"/>
    <w:rsid w:val="0055450C"/>
    <w:rsid w:val="00557386"/>
    <w:rsid w:val="005575F2"/>
    <w:rsid w:val="0056226F"/>
    <w:rsid w:val="00562573"/>
    <w:rsid w:val="005632FD"/>
    <w:rsid w:val="0056437D"/>
    <w:rsid w:val="005703C9"/>
    <w:rsid w:val="0057122D"/>
    <w:rsid w:val="00573332"/>
    <w:rsid w:val="005746B2"/>
    <w:rsid w:val="0057480B"/>
    <w:rsid w:val="00575183"/>
    <w:rsid w:val="005759A9"/>
    <w:rsid w:val="00580A2D"/>
    <w:rsid w:val="0058159C"/>
    <w:rsid w:val="00585C24"/>
    <w:rsid w:val="0058783E"/>
    <w:rsid w:val="0059103B"/>
    <w:rsid w:val="0059147B"/>
    <w:rsid w:val="00591BFC"/>
    <w:rsid w:val="00592A5A"/>
    <w:rsid w:val="00592FA2"/>
    <w:rsid w:val="005931C8"/>
    <w:rsid w:val="00593978"/>
    <w:rsid w:val="0059398B"/>
    <w:rsid w:val="00593D8C"/>
    <w:rsid w:val="00595E6C"/>
    <w:rsid w:val="00596BDB"/>
    <w:rsid w:val="005971FC"/>
    <w:rsid w:val="00597B42"/>
    <w:rsid w:val="005A0AAC"/>
    <w:rsid w:val="005A16F4"/>
    <w:rsid w:val="005A687B"/>
    <w:rsid w:val="005A6C26"/>
    <w:rsid w:val="005B028A"/>
    <w:rsid w:val="005B166C"/>
    <w:rsid w:val="005B233E"/>
    <w:rsid w:val="005B56A7"/>
    <w:rsid w:val="005B7055"/>
    <w:rsid w:val="005C10AD"/>
    <w:rsid w:val="005C10CC"/>
    <w:rsid w:val="005C2951"/>
    <w:rsid w:val="005C3341"/>
    <w:rsid w:val="005C3CCE"/>
    <w:rsid w:val="005C3D74"/>
    <w:rsid w:val="005C5E01"/>
    <w:rsid w:val="005C5F37"/>
    <w:rsid w:val="005C62A7"/>
    <w:rsid w:val="005D15DC"/>
    <w:rsid w:val="005D2B05"/>
    <w:rsid w:val="005D30AF"/>
    <w:rsid w:val="005D3458"/>
    <w:rsid w:val="005D4BCF"/>
    <w:rsid w:val="005D4DE6"/>
    <w:rsid w:val="005D5594"/>
    <w:rsid w:val="005D5660"/>
    <w:rsid w:val="005D5727"/>
    <w:rsid w:val="005D5CEF"/>
    <w:rsid w:val="005E4A16"/>
    <w:rsid w:val="005E4ACE"/>
    <w:rsid w:val="005E53BB"/>
    <w:rsid w:val="005E54DB"/>
    <w:rsid w:val="005E7F62"/>
    <w:rsid w:val="005F10C2"/>
    <w:rsid w:val="005F1A34"/>
    <w:rsid w:val="005F29DF"/>
    <w:rsid w:val="005F3930"/>
    <w:rsid w:val="005F466A"/>
    <w:rsid w:val="005F52F4"/>
    <w:rsid w:val="005F53B8"/>
    <w:rsid w:val="005F5BA2"/>
    <w:rsid w:val="005F6912"/>
    <w:rsid w:val="005F7315"/>
    <w:rsid w:val="005F762E"/>
    <w:rsid w:val="006013E6"/>
    <w:rsid w:val="00602F78"/>
    <w:rsid w:val="00605482"/>
    <w:rsid w:val="00605F45"/>
    <w:rsid w:val="0061127E"/>
    <w:rsid w:val="00611C83"/>
    <w:rsid w:val="0061211B"/>
    <w:rsid w:val="00612556"/>
    <w:rsid w:val="006133C1"/>
    <w:rsid w:val="00615641"/>
    <w:rsid w:val="00615C1B"/>
    <w:rsid w:val="0061617D"/>
    <w:rsid w:val="00616A7B"/>
    <w:rsid w:val="00617DB4"/>
    <w:rsid w:val="0062082C"/>
    <w:rsid w:val="00623693"/>
    <w:rsid w:val="00623A5C"/>
    <w:rsid w:val="00625981"/>
    <w:rsid w:val="00631D74"/>
    <w:rsid w:val="00634AD8"/>
    <w:rsid w:val="0063581C"/>
    <w:rsid w:val="00636254"/>
    <w:rsid w:val="00637A33"/>
    <w:rsid w:val="00637AD0"/>
    <w:rsid w:val="00642615"/>
    <w:rsid w:val="00642DEC"/>
    <w:rsid w:val="00642EC3"/>
    <w:rsid w:val="00643804"/>
    <w:rsid w:val="006445B2"/>
    <w:rsid w:val="006448F6"/>
    <w:rsid w:val="00644EED"/>
    <w:rsid w:val="006457AC"/>
    <w:rsid w:val="00645CBB"/>
    <w:rsid w:val="006465E7"/>
    <w:rsid w:val="00647C97"/>
    <w:rsid w:val="00650C2B"/>
    <w:rsid w:val="00651F11"/>
    <w:rsid w:val="00653E9B"/>
    <w:rsid w:val="006572AB"/>
    <w:rsid w:val="00660A70"/>
    <w:rsid w:val="00663652"/>
    <w:rsid w:val="006643F0"/>
    <w:rsid w:val="00664759"/>
    <w:rsid w:val="00664F8E"/>
    <w:rsid w:val="0066578E"/>
    <w:rsid w:val="00665FB1"/>
    <w:rsid w:val="0066671E"/>
    <w:rsid w:val="00666F0A"/>
    <w:rsid w:val="00671841"/>
    <w:rsid w:val="00671FD5"/>
    <w:rsid w:val="006725B6"/>
    <w:rsid w:val="00673C42"/>
    <w:rsid w:val="006779C9"/>
    <w:rsid w:val="00677A06"/>
    <w:rsid w:val="00677A24"/>
    <w:rsid w:val="00677B7E"/>
    <w:rsid w:val="00677DDC"/>
    <w:rsid w:val="00677DF3"/>
    <w:rsid w:val="00680306"/>
    <w:rsid w:val="00682A65"/>
    <w:rsid w:val="00683773"/>
    <w:rsid w:val="00687C14"/>
    <w:rsid w:val="0069144B"/>
    <w:rsid w:val="006923DE"/>
    <w:rsid w:val="00692D8B"/>
    <w:rsid w:val="00696F8C"/>
    <w:rsid w:val="00697032"/>
    <w:rsid w:val="006A0101"/>
    <w:rsid w:val="006A03C6"/>
    <w:rsid w:val="006A0DF7"/>
    <w:rsid w:val="006A0F3A"/>
    <w:rsid w:val="006A296C"/>
    <w:rsid w:val="006A3C1A"/>
    <w:rsid w:val="006A4306"/>
    <w:rsid w:val="006A468E"/>
    <w:rsid w:val="006A6C21"/>
    <w:rsid w:val="006A7FB0"/>
    <w:rsid w:val="006B0458"/>
    <w:rsid w:val="006B284B"/>
    <w:rsid w:val="006B38FF"/>
    <w:rsid w:val="006B561B"/>
    <w:rsid w:val="006B628D"/>
    <w:rsid w:val="006B65E4"/>
    <w:rsid w:val="006C2BFE"/>
    <w:rsid w:val="006C3B4F"/>
    <w:rsid w:val="006C3D49"/>
    <w:rsid w:val="006C52E5"/>
    <w:rsid w:val="006C6201"/>
    <w:rsid w:val="006C6404"/>
    <w:rsid w:val="006C6429"/>
    <w:rsid w:val="006C6629"/>
    <w:rsid w:val="006C664C"/>
    <w:rsid w:val="006D09E3"/>
    <w:rsid w:val="006D1464"/>
    <w:rsid w:val="006D2C6C"/>
    <w:rsid w:val="006D301D"/>
    <w:rsid w:val="006D5DE9"/>
    <w:rsid w:val="006D6BF6"/>
    <w:rsid w:val="006D6E30"/>
    <w:rsid w:val="006E02BA"/>
    <w:rsid w:val="006E059B"/>
    <w:rsid w:val="006E197E"/>
    <w:rsid w:val="006E2203"/>
    <w:rsid w:val="006E258F"/>
    <w:rsid w:val="006E2655"/>
    <w:rsid w:val="006E2AAA"/>
    <w:rsid w:val="006E2C93"/>
    <w:rsid w:val="006E4865"/>
    <w:rsid w:val="006E486F"/>
    <w:rsid w:val="006E615F"/>
    <w:rsid w:val="006E67E5"/>
    <w:rsid w:val="006F0A8C"/>
    <w:rsid w:val="006F2690"/>
    <w:rsid w:val="006F2C94"/>
    <w:rsid w:val="006F311C"/>
    <w:rsid w:val="006F3596"/>
    <w:rsid w:val="006F3D42"/>
    <w:rsid w:val="006F4322"/>
    <w:rsid w:val="006F45F4"/>
    <w:rsid w:val="006F6142"/>
    <w:rsid w:val="006F61D0"/>
    <w:rsid w:val="006F699F"/>
    <w:rsid w:val="007003C5"/>
    <w:rsid w:val="007005A7"/>
    <w:rsid w:val="00700D10"/>
    <w:rsid w:val="007037F0"/>
    <w:rsid w:val="007052F1"/>
    <w:rsid w:val="0070699B"/>
    <w:rsid w:val="00707538"/>
    <w:rsid w:val="0070770D"/>
    <w:rsid w:val="00710248"/>
    <w:rsid w:val="007113DE"/>
    <w:rsid w:val="00715FC1"/>
    <w:rsid w:val="007168D3"/>
    <w:rsid w:val="00716D89"/>
    <w:rsid w:val="007202D9"/>
    <w:rsid w:val="00720714"/>
    <w:rsid w:val="00720E37"/>
    <w:rsid w:val="00720E93"/>
    <w:rsid w:val="00722854"/>
    <w:rsid w:val="00722F82"/>
    <w:rsid w:val="00724AD3"/>
    <w:rsid w:val="00724EF1"/>
    <w:rsid w:val="007257A0"/>
    <w:rsid w:val="007258A0"/>
    <w:rsid w:val="00726161"/>
    <w:rsid w:val="00726943"/>
    <w:rsid w:val="00726CAB"/>
    <w:rsid w:val="00730072"/>
    <w:rsid w:val="00730A6F"/>
    <w:rsid w:val="00732315"/>
    <w:rsid w:val="0073268E"/>
    <w:rsid w:val="00735496"/>
    <w:rsid w:val="0073576B"/>
    <w:rsid w:val="00735B56"/>
    <w:rsid w:val="00735CF9"/>
    <w:rsid w:val="00737128"/>
    <w:rsid w:val="0073764A"/>
    <w:rsid w:val="00737767"/>
    <w:rsid w:val="007422A5"/>
    <w:rsid w:val="0074262F"/>
    <w:rsid w:val="00744E13"/>
    <w:rsid w:val="00745207"/>
    <w:rsid w:val="00745789"/>
    <w:rsid w:val="00745A75"/>
    <w:rsid w:val="00746016"/>
    <w:rsid w:val="007469CF"/>
    <w:rsid w:val="00746F9C"/>
    <w:rsid w:val="00747448"/>
    <w:rsid w:val="00747D27"/>
    <w:rsid w:val="007502F7"/>
    <w:rsid w:val="007504F0"/>
    <w:rsid w:val="007505B7"/>
    <w:rsid w:val="007506E7"/>
    <w:rsid w:val="00750AA0"/>
    <w:rsid w:val="0075218A"/>
    <w:rsid w:val="007522DD"/>
    <w:rsid w:val="007530D9"/>
    <w:rsid w:val="00753BBF"/>
    <w:rsid w:val="00755E6C"/>
    <w:rsid w:val="00756BD9"/>
    <w:rsid w:val="0075736B"/>
    <w:rsid w:val="007603A0"/>
    <w:rsid w:val="0076195A"/>
    <w:rsid w:val="007630F8"/>
    <w:rsid w:val="00763599"/>
    <w:rsid w:val="00764C0F"/>
    <w:rsid w:val="00764D49"/>
    <w:rsid w:val="00765C6E"/>
    <w:rsid w:val="0076642D"/>
    <w:rsid w:val="0076717D"/>
    <w:rsid w:val="00770E21"/>
    <w:rsid w:val="0077106E"/>
    <w:rsid w:val="00772FCC"/>
    <w:rsid w:val="007735D6"/>
    <w:rsid w:val="00773617"/>
    <w:rsid w:val="007739F3"/>
    <w:rsid w:val="0077578D"/>
    <w:rsid w:val="0077781E"/>
    <w:rsid w:val="007778E8"/>
    <w:rsid w:val="00780065"/>
    <w:rsid w:val="007827F0"/>
    <w:rsid w:val="00782F4F"/>
    <w:rsid w:val="0078426E"/>
    <w:rsid w:val="00785A28"/>
    <w:rsid w:val="00786948"/>
    <w:rsid w:val="00791079"/>
    <w:rsid w:val="0079133D"/>
    <w:rsid w:val="0079154A"/>
    <w:rsid w:val="00792B52"/>
    <w:rsid w:val="007943DD"/>
    <w:rsid w:val="00797607"/>
    <w:rsid w:val="00797737"/>
    <w:rsid w:val="007A27BC"/>
    <w:rsid w:val="007B04E6"/>
    <w:rsid w:val="007B0682"/>
    <w:rsid w:val="007B12CF"/>
    <w:rsid w:val="007B6D04"/>
    <w:rsid w:val="007C14BD"/>
    <w:rsid w:val="007C216E"/>
    <w:rsid w:val="007C3D9E"/>
    <w:rsid w:val="007C54EC"/>
    <w:rsid w:val="007C5E75"/>
    <w:rsid w:val="007D1805"/>
    <w:rsid w:val="007D1F7A"/>
    <w:rsid w:val="007D1FF3"/>
    <w:rsid w:val="007D332D"/>
    <w:rsid w:val="007D3F8A"/>
    <w:rsid w:val="007D54B7"/>
    <w:rsid w:val="007D6343"/>
    <w:rsid w:val="007D72E3"/>
    <w:rsid w:val="007E1BB5"/>
    <w:rsid w:val="007E44BF"/>
    <w:rsid w:val="007E4533"/>
    <w:rsid w:val="007E6E54"/>
    <w:rsid w:val="007E7D7B"/>
    <w:rsid w:val="007F0592"/>
    <w:rsid w:val="007F3439"/>
    <w:rsid w:val="007F3EF1"/>
    <w:rsid w:val="007F44B4"/>
    <w:rsid w:val="007F613F"/>
    <w:rsid w:val="007F686F"/>
    <w:rsid w:val="0080242C"/>
    <w:rsid w:val="008036BA"/>
    <w:rsid w:val="00805BA0"/>
    <w:rsid w:val="00806B96"/>
    <w:rsid w:val="008071F9"/>
    <w:rsid w:val="00810224"/>
    <w:rsid w:val="008107AE"/>
    <w:rsid w:val="00810B4B"/>
    <w:rsid w:val="00812313"/>
    <w:rsid w:val="00813676"/>
    <w:rsid w:val="008147E8"/>
    <w:rsid w:val="008169C2"/>
    <w:rsid w:val="00817250"/>
    <w:rsid w:val="00817CBA"/>
    <w:rsid w:val="00820156"/>
    <w:rsid w:val="008211DF"/>
    <w:rsid w:val="00822F2D"/>
    <w:rsid w:val="008259BB"/>
    <w:rsid w:val="008259D5"/>
    <w:rsid w:val="008260CD"/>
    <w:rsid w:val="0083188E"/>
    <w:rsid w:val="00831D5D"/>
    <w:rsid w:val="008326CA"/>
    <w:rsid w:val="008333E7"/>
    <w:rsid w:val="00834775"/>
    <w:rsid w:val="00836F6E"/>
    <w:rsid w:val="008377AC"/>
    <w:rsid w:val="00841B8E"/>
    <w:rsid w:val="008423E4"/>
    <w:rsid w:val="00842E25"/>
    <w:rsid w:val="0084355E"/>
    <w:rsid w:val="00844126"/>
    <w:rsid w:val="00846F30"/>
    <w:rsid w:val="00847492"/>
    <w:rsid w:val="00847993"/>
    <w:rsid w:val="00847E11"/>
    <w:rsid w:val="008518B8"/>
    <w:rsid w:val="00851F43"/>
    <w:rsid w:val="008547C3"/>
    <w:rsid w:val="008549BF"/>
    <w:rsid w:val="00854B88"/>
    <w:rsid w:val="00855427"/>
    <w:rsid w:val="00856441"/>
    <w:rsid w:val="00856862"/>
    <w:rsid w:val="00857F46"/>
    <w:rsid w:val="008608EC"/>
    <w:rsid w:val="008610F7"/>
    <w:rsid w:val="0086282B"/>
    <w:rsid w:val="00862D34"/>
    <w:rsid w:val="00864391"/>
    <w:rsid w:val="00865675"/>
    <w:rsid w:val="00865A84"/>
    <w:rsid w:val="00866904"/>
    <w:rsid w:val="0086742A"/>
    <w:rsid w:val="008676BA"/>
    <w:rsid w:val="008722C7"/>
    <w:rsid w:val="00872B0F"/>
    <w:rsid w:val="00874026"/>
    <w:rsid w:val="008749E3"/>
    <w:rsid w:val="00874A54"/>
    <w:rsid w:val="0087507D"/>
    <w:rsid w:val="00875FCF"/>
    <w:rsid w:val="0087723E"/>
    <w:rsid w:val="00880D46"/>
    <w:rsid w:val="00880DBC"/>
    <w:rsid w:val="00884805"/>
    <w:rsid w:val="008873E5"/>
    <w:rsid w:val="0089139B"/>
    <w:rsid w:val="008923A5"/>
    <w:rsid w:val="0089289B"/>
    <w:rsid w:val="00892E65"/>
    <w:rsid w:val="008934D0"/>
    <w:rsid w:val="00893BDB"/>
    <w:rsid w:val="008941E7"/>
    <w:rsid w:val="00894DCF"/>
    <w:rsid w:val="00895E9C"/>
    <w:rsid w:val="008A0A10"/>
    <w:rsid w:val="008A1BD9"/>
    <w:rsid w:val="008A4A4F"/>
    <w:rsid w:val="008A5256"/>
    <w:rsid w:val="008A62FB"/>
    <w:rsid w:val="008A7026"/>
    <w:rsid w:val="008B1EE4"/>
    <w:rsid w:val="008B3574"/>
    <w:rsid w:val="008B3970"/>
    <w:rsid w:val="008B4E1B"/>
    <w:rsid w:val="008B5BD4"/>
    <w:rsid w:val="008C10AE"/>
    <w:rsid w:val="008C268D"/>
    <w:rsid w:val="008C2C08"/>
    <w:rsid w:val="008C36B2"/>
    <w:rsid w:val="008C3EF8"/>
    <w:rsid w:val="008C45AA"/>
    <w:rsid w:val="008C5C93"/>
    <w:rsid w:val="008C6A75"/>
    <w:rsid w:val="008C7E47"/>
    <w:rsid w:val="008C7EEE"/>
    <w:rsid w:val="008D1939"/>
    <w:rsid w:val="008D2B21"/>
    <w:rsid w:val="008D30EF"/>
    <w:rsid w:val="008D39E2"/>
    <w:rsid w:val="008D3EC1"/>
    <w:rsid w:val="008D4193"/>
    <w:rsid w:val="008E00F4"/>
    <w:rsid w:val="008E0F41"/>
    <w:rsid w:val="008E101E"/>
    <w:rsid w:val="008E2DA6"/>
    <w:rsid w:val="008E3791"/>
    <w:rsid w:val="008E6796"/>
    <w:rsid w:val="008E741B"/>
    <w:rsid w:val="008F05DA"/>
    <w:rsid w:val="008F10CE"/>
    <w:rsid w:val="008F136B"/>
    <w:rsid w:val="008F201B"/>
    <w:rsid w:val="008F31A2"/>
    <w:rsid w:val="008F33FD"/>
    <w:rsid w:val="008F3F88"/>
    <w:rsid w:val="008F4975"/>
    <w:rsid w:val="008F6B98"/>
    <w:rsid w:val="008F7DFF"/>
    <w:rsid w:val="00900143"/>
    <w:rsid w:val="00901817"/>
    <w:rsid w:val="00901D51"/>
    <w:rsid w:val="00902086"/>
    <w:rsid w:val="00903620"/>
    <w:rsid w:val="0090387A"/>
    <w:rsid w:val="00905F74"/>
    <w:rsid w:val="0091132F"/>
    <w:rsid w:val="00911F49"/>
    <w:rsid w:val="009123F9"/>
    <w:rsid w:val="00912B95"/>
    <w:rsid w:val="00912BD6"/>
    <w:rsid w:val="009140CC"/>
    <w:rsid w:val="0091410A"/>
    <w:rsid w:val="0091714F"/>
    <w:rsid w:val="00917382"/>
    <w:rsid w:val="0092105F"/>
    <w:rsid w:val="00921D48"/>
    <w:rsid w:val="00921D72"/>
    <w:rsid w:val="009225E9"/>
    <w:rsid w:val="00924271"/>
    <w:rsid w:val="00925DC6"/>
    <w:rsid w:val="009265CE"/>
    <w:rsid w:val="00926BD7"/>
    <w:rsid w:val="009271F4"/>
    <w:rsid w:val="00927824"/>
    <w:rsid w:val="00930A41"/>
    <w:rsid w:val="0093123C"/>
    <w:rsid w:val="0093232C"/>
    <w:rsid w:val="00932928"/>
    <w:rsid w:val="009345B5"/>
    <w:rsid w:val="009357E1"/>
    <w:rsid w:val="00935DF6"/>
    <w:rsid w:val="009370EF"/>
    <w:rsid w:val="009429ED"/>
    <w:rsid w:val="00943AB7"/>
    <w:rsid w:val="009452A1"/>
    <w:rsid w:val="009461F6"/>
    <w:rsid w:val="009463EF"/>
    <w:rsid w:val="0094678B"/>
    <w:rsid w:val="0094683E"/>
    <w:rsid w:val="00946997"/>
    <w:rsid w:val="0094708D"/>
    <w:rsid w:val="009475C3"/>
    <w:rsid w:val="00951BB9"/>
    <w:rsid w:val="00953FBA"/>
    <w:rsid w:val="009573AB"/>
    <w:rsid w:val="00957B26"/>
    <w:rsid w:val="00960348"/>
    <w:rsid w:val="00961D59"/>
    <w:rsid w:val="00962C69"/>
    <w:rsid w:val="009642DC"/>
    <w:rsid w:val="009648C1"/>
    <w:rsid w:val="00966226"/>
    <w:rsid w:val="00966FBB"/>
    <w:rsid w:val="00967C6D"/>
    <w:rsid w:val="009702F5"/>
    <w:rsid w:val="00971554"/>
    <w:rsid w:val="00973966"/>
    <w:rsid w:val="00973A08"/>
    <w:rsid w:val="009759E8"/>
    <w:rsid w:val="00976795"/>
    <w:rsid w:val="00977749"/>
    <w:rsid w:val="00977BFE"/>
    <w:rsid w:val="00980167"/>
    <w:rsid w:val="00980653"/>
    <w:rsid w:val="00980F3F"/>
    <w:rsid w:val="009811EC"/>
    <w:rsid w:val="00983744"/>
    <w:rsid w:val="00987202"/>
    <w:rsid w:val="009872C0"/>
    <w:rsid w:val="00990DDF"/>
    <w:rsid w:val="00990F1D"/>
    <w:rsid w:val="009927EF"/>
    <w:rsid w:val="00994746"/>
    <w:rsid w:val="00994BA7"/>
    <w:rsid w:val="009953AC"/>
    <w:rsid w:val="00995966"/>
    <w:rsid w:val="00995F78"/>
    <w:rsid w:val="00996C27"/>
    <w:rsid w:val="00997626"/>
    <w:rsid w:val="0099775C"/>
    <w:rsid w:val="009A01B0"/>
    <w:rsid w:val="009A0AE2"/>
    <w:rsid w:val="009A223C"/>
    <w:rsid w:val="009A2991"/>
    <w:rsid w:val="009A2D2E"/>
    <w:rsid w:val="009A4089"/>
    <w:rsid w:val="009A5292"/>
    <w:rsid w:val="009A5948"/>
    <w:rsid w:val="009A6252"/>
    <w:rsid w:val="009A73AE"/>
    <w:rsid w:val="009B00ED"/>
    <w:rsid w:val="009B0DE4"/>
    <w:rsid w:val="009B1629"/>
    <w:rsid w:val="009B1CD6"/>
    <w:rsid w:val="009B573B"/>
    <w:rsid w:val="009B78FF"/>
    <w:rsid w:val="009C0D0B"/>
    <w:rsid w:val="009C1891"/>
    <w:rsid w:val="009C26D9"/>
    <w:rsid w:val="009C3D1C"/>
    <w:rsid w:val="009C471C"/>
    <w:rsid w:val="009C5896"/>
    <w:rsid w:val="009D0891"/>
    <w:rsid w:val="009D1BD4"/>
    <w:rsid w:val="009D2012"/>
    <w:rsid w:val="009D234C"/>
    <w:rsid w:val="009D3DD9"/>
    <w:rsid w:val="009D66C4"/>
    <w:rsid w:val="009D7417"/>
    <w:rsid w:val="009E29B2"/>
    <w:rsid w:val="009E4533"/>
    <w:rsid w:val="009E4DF9"/>
    <w:rsid w:val="009E5451"/>
    <w:rsid w:val="009E7919"/>
    <w:rsid w:val="009F30AB"/>
    <w:rsid w:val="009F3EED"/>
    <w:rsid w:val="009F6330"/>
    <w:rsid w:val="00A0149D"/>
    <w:rsid w:val="00A02140"/>
    <w:rsid w:val="00A036E4"/>
    <w:rsid w:val="00A05446"/>
    <w:rsid w:val="00A05769"/>
    <w:rsid w:val="00A05A7D"/>
    <w:rsid w:val="00A06661"/>
    <w:rsid w:val="00A0668F"/>
    <w:rsid w:val="00A11CB9"/>
    <w:rsid w:val="00A1416A"/>
    <w:rsid w:val="00A1437F"/>
    <w:rsid w:val="00A14959"/>
    <w:rsid w:val="00A14D19"/>
    <w:rsid w:val="00A156FE"/>
    <w:rsid w:val="00A168E0"/>
    <w:rsid w:val="00A178CF"/>
    <w:rsid w:val="00A17BE0"/>
    <w:rsid w:val="00A20228"/>
    <w:rsid w:val="00A21096"/>
    <w:rsid w:val="00A21E8F"/>
    <w:rsid w:val="00A21FC6"/>
    <w:rsid w:val="00A2228C"/>
    <w:rsid w:val="00A22641"/>
    <w:rsid w:val="00A23336"/>
    <w:rsid w:val="00A239EA"/>
    <w:rsid w:val="00A23D35"/>
    <w:rsid w:val="00A2477F"/>
    <w:rsid w:val="00A24BB8"/>
    <w:rsid w:val="00A24E7B"/>
    <w:rsid w:val="00A25426"/>
    <w:rsid w:val="00A25D84"/>
    <w:rsid w:val="00A265E7"/>
    <w:rsid w:val="00A2685D"/>
    <w:rsid w:val="00A26969"/>
    <w:rsid w:val="00A26DB2"/>
    <w:rsid w:val="00A27160"/>
    <w:rsid w:val="00A321D6"/>
    <w:rsid w:val="00A33E61"/>
    <w:rsid w:val="00A35221"/>
    <w:rsid w:val="00A3640D"/>
    <w:rsid w:val="00A36D01"/>
    <w:rsid w:val="00A379FE"/>
    <w:rsid w:val="00A40AE0"/>
    <w:rsid w:val="00A40D81"/>
    <w:rsid w:val="00A42BD1"/>
    <w:rsid w:val="00A4306B"/>
    <w:rsid w:val="00A47D3E"/>
    <w:rsid w:val="00A5145D"/>
    <w:rsid w:val="00A51BA7"/>
    <w:rsid w:val="00A5347A"/>
    <w:rsid w:val="00A5395F"/>
    <w:rsid w:val="00A53BF4"/>
    <w:rsid w:val="00A56286"/>
    <w:rsid w:val="00A622D8"/>
    <w:rsid w:val="00A623F8"/>
    <w:rsid w:val="00A6271D"/>
    <w:rsid w:val="00A63CDD"/>
    <w:rsid w:val="00A64395"/>
    <w:rsid w:val="00A65576"/>
    <w:rsid w:val="00A65CEC"/>
    <w:rsid w:val="00A665B6"/>
    <w:rsid w:val="00A66662"/>
    <w:rsid w:val="00A70ECF"/>
    <w:rsid w:val="00A71418"/>
    <w:rsid w:val="00A73DD3"/>
    <w:rsid w:val="00A74881"/>
    <w:rsid w:val="00A75197"/>
    <w:rsid w:val="00A75C0F"/>
    <w:rsid w:val="00A77335"/>
    <w:rsid w:val="00A806F0"/>
    <w:rsid w:val="00A80AC2"/>
    <w:rsid w:val="00A83FA5"/>
    <w:rsid w:val="00A85E8F"/>
    <w:rsid w:val="00A86854"/>
    <w:rsid w:val="00A9000A"/>
    <w:rsid w:val="00A90AE7"/>
    <w:rsid w:val="00A919A6"/>
    <w:rsid w:val="00A91A91"/>
    <w:rsid w:val="00A91F95"/>
    <w:rsid w:val="00A924FB"/>
    <w:rsid w:val="00A926B9"/>
    <w:rsid w:val="00A94158"/>
    <w:rsid w:val="00A94277"/>
    <w:rsid w:val="00A95285"/>
    <w:rsid w:val="00A9724F"/>
    <w:rsid w:val="00A97D91"/>
    <w:rsid w:val="00AA0248"/>
    <w:rsid w:val="00AA1594"/>
    <w:rsid w:val="00AA1AA4"/>
    <w:rsid w:val="00AA268E"/>
    <w:rsid w:val="00AA53C6"/>
    <w:rsid w:val="00AA7159"/>
    <w:rsid w:val="00AA71C4"/>
    <w:rsid w:val="00AA7426"/>
    <w:rsid w:val="00AB15FB"/>
    <w:rsid w:val="00AB18F0"/>
    <w:rsid w:val="00AB20E4"/>
    <w:rsid w:val="00AB2C50"/>
    <w:rsid w:val="00AB34BA"/>
    <w:rsid w:val="00AB4BA2"/>
    <w:rsid w:val="00AB4D9B"/>
    <w:rsid w:val="00AB6906"/>
    <w:rsid w:val="00AB694F"/>
    <w:rsid w:val="00AB6A95"/>
    <w:rsid w:val="00AC1D32"/>
    <w:rsid w:val="00AC2948"/>
    <w:rsid w:val="00AC31A6"/>
    <w:rsid w:val="00AC3A14"/>
    <w:rsid w:val="00AC4E1E"/>
    <w:rsid w:val="00AC6704"/>
    <w:rsid w:val="00AC6864"/>
    <w:rsid w:val="00AD1D27"/>
    <w:rsid w:val="00AD1F58"/>
    <w:rsid w:val="00AD2B77"/>
    <w:rsid w:val="00AD2E39"/>
    <w:rsid w:val="00AD3C85"/>
    <w:rsid w:val="00AD5D0C"/>
    <w:rsid w:val="00AD743A"/>
    <w:rsid w:val="00AD7EB4"/>
    <w:rsid w:val="00AE1940"/>
    <w:rsid w:val="00AE1C6D"/>
    <w:rsid w:val="00AE214F"/>
    <w:rsid w:val="00AE2976"/>
    <w:rsid w:val="00AE3282"/>
    <w:rsid w:val="00AE441D"/>
    <w:rsid w:val="00AE4515"/>
    <w:rsid w:val="00AE5011"/>
    <w:rsid w:val="00AE5E83"/>
    <w:rsid w:val="00AE663B"/>
    <w:rsid w:val="00AF07DA"/>
    <w:rsid w:val="00AF0EFD"/>
    <w:rsid w:val="00AF144F"/>
    <w:rsid w:val="00AF2407"/>
    <w:rsid w:val="00AF2F0B"/>
    <w:rsid w:val="00AF4126"/>
    <w:rsid w:val="00AF6822"/>
    <w:rsid w:val="00AF7B09"/>
    <w:rsid w:val="00AF7D1C"/>
    <w:rsid w:val="00B00270"/>
    <w:rsid w:val="00B0203A"/>
    <w:rsid w:val="00B02CA9"/>
    <w:rsid w:val="00B04AD3"/>
    <w:rsid w:val="00B064AE"/>
    <w:rsid w:val="00B06B73"/>
    <w:rsid w:val="00B076C3"/>
    <w:rsid w:val="00B07C18"/>
    <w:rsid w:val="00B101CF"/>
    <w:rsid w:val="00B10DBB"/>
    <w:rsid w:val="00B10E7D"/>
    <w:rsid w:val="00B12253"/>
    <w:rsid w:val="00B22817"/>
    <w:rsid w:val="00B23615"/>
    <w:rsid w:val="00B23CAF"/>
    <w:rsid w:val="00B24CAC"/>
    <w:rsid w:val="00B24FE1"/>
    <w:rsid w:val="00B2572E"/>
    <w:rsid w:val="00B25A45"/>
    <w:rsid w:val="00B25BDE"/>
    <w:rsid w:val="00B261D2"/>
    <w:rsid w:val="00B278D9"/>
    <w:rsid w:val="00B31AFA"/>
    <w:rsid w:val="00B31DB5"/>
    <w:rsid w:val="00B31F51"/>
    <w:rsid w:val="00B36DC3"/>
    <w:rsid w:val="00B376B0"/>
    <w:rsid w:val="00B414BB"/>
    <w:rsid w:val="00B41826"/>
    <w:rsid w:val="00B41B4F"/>
    <w:rsid w:val="00B41E8E"/>
    <w:rsid w:val="00B43A2B"/>
    <w:rsid w:val="00B46502"/>
    <w:rsid w:val="00B46683"/>
    <w:rsid w:val="00B46BB0"/>
    <w:rsid w:val="00B46DEC"/>
    <w:rsid w:val="00B47BDC"/>
    <w:rsid w:val="00B47E99"/>
    <w:rsid w:val="00B50F09"/>
    <w:rsid w:val="00B52DB9"/>
    <w:rsid w:val="00B558E9"/>
    <w:rsid w:val="00B559E5"/>
    <w:rsid w:val="00B573E1"/>
    <w:rsid w:val="00B60043"/>
    <w:rsid w:val="00B616F8"/>
    <w:rsid w:val="00B6517F"/>
    <w:rsid w:val="00B6534A"/>
    <w:rsid w:val="00B709B5"/>
    <w:rsid w:val="00B731DB"/>
    <w:rsid w:val="00B736A7"/>
    <w:rsid w:val="00B75B99"/>
    <w:rsid w:val="00B7634A"/>
    <w:rsid w:val="00B76945"/>
    <w:rsid w:val="00B771EC"/>
    <w:rsid w:val="00B778CF"/>
    <w:rsid w:val="00B77EEA"/>
    <w:rsid w:val="00B80626"/>
    <w:rsid w:val="00B809A8"/>
    <w:rsid w:val="00B817FF"/>
    <w:rsid w:val="00B81D1F"/>
    <w:rsid w:val="00B81EDE"/>
    <w:rsid w:val="00B83D50"/>
    <w:rsid w:val="00B83F3F"/>
    <w:rsid w:val="00B8547D"/>
    <w:rsid w:val="00B86B35"/>
    <w:rsid w:val="00B910DF"/>
    <w:rsid w:val="00B929A3"/>
    <w:rsid w:val="00B92B62"/>
    <w:rsid w:val="00B96B29"/>
    <w:rsid w:val="00B96FD3"/>
    <w:rsid w:val="00B976AF"/>
    <w:rsid w:val="00BA1B50"/>
    <w:rsid w:val="00BA21A9"/>
    <w:rsid w:val="00BA7E0C"/>
    <w:rsid w:val="00BB04E5"/>
    <w:rsid w:val="00BB0E48"/>
    <w:rsid w:val="00BB20D0"/>
    <w:rsid w:val="00BB2631"/>
    <w:rsid w:val="00BB29F3"/>
    <w:rsid w:val="00BB31CC"/>
    <w:rsid w:val="00BB56A8"/>
    <w:rsid w:val="00BB7BA9"/>
    <w:rsid w:val="00BC0C6B"/>
    <w:rsid w:val="00BC130A"/>
    <w:rsid w:val="00BC280A"/>
    <w:rsid w:val="00BC3EBC"/>
    <w:rsid w:val="00BC4250"/>
    <w:rsid w:val="00BC663B"/>
    <w:rsid w:val="00BD013C"/>
    <w:rsid w:val="00BD038A"/>
    <w:rsid w:val="00BD17BA"/>
    <w:rsid w:val="00BD2C8D"/>
    <w:rsid w:val="00BD62E6"/>
    <w:rsid w:val="00BE09C9"/>
    <w:rsid w:val="00BE0BFC"/>
    <w:rsid w:val="00BE3AE2"/>
    <w:rsid w:val="00BE4A13"/>
    <w:rsid w:val="00BE4C69"/>
    <w:rsid w:val="00BE789F"/>
    <w:rsid w:val="00BE7F4F"/>
    <w:rsid w:val="00BF00C9"/>
    <w:rsid w:val="00BF010F"/>
    <w:rsid w:val="00BF1603"/>
    <w:rsid w:val="00BF37A7"/>
    <w:rsid w:val="00BF3BEA"/>
    <w:rsid w:val="00BF3E3E"/>
    <w:rsid w:val="00BF4466"/>
    <w:rsid w:val="00BF46BD"/>
    <w:rsid w:val="00BF546F"/>
    <w:rsid w:val="00BF5A36"/>
    <w:rsid w:val="00BF72DA"/>
    <w:rsid w:val="00BF786D"/>
    <w:rsid w:val="00C00004"/>
    <w:rsid w:val="00C00CB6"/>
    <w:rsid w:val="00C00CF4"/>
    <w:rsid w:val="00C0185F"/>
    <w:rsid w:val="00C0290B"/>
    <w:rsid w:val="00C032AF"/>
    <w:rsid w:val="00C0417C"/>
    <w:rsid w:val="00C04F35"/>
    <w:rsid w:val="00C05713"/>
    <w:rsid w:val="00C059C1"/>
    <w:rsid w:val="00C05CBB"/>
    <w:rsid w:val="00C06B85"/>
    <w:rsid w:val="00C06BFF"/>
    <w:rsid w:val="00C07225"/>
    <w:rsid w:val="00C10C63"/>
    <w:rsid w:val="00C12C67"/>
    <w:rsid w:val="00C13CC2"/>
    <w:rsid w:val="00C15FFB"/>
    <w:rsid w:val="00C16B00"/>
    <w:rsid w:val="00C16EB8"/>
    <w:rsid w:val="00C174D8"/>
    <w:rsid w:val="00C2060E"/>
    <w:rsid w:val="00C210F1"/>
    <w:rsid w:val="00C215B3"/>
    <w:rsid w:val="00C2502E"/>
    <w:rsid w:val="00C337F8"/>
    <w:rsid w:val="00C33DF7"/>
    <w:rsid w:val="00C348C7"/>
    <w:rsid w:val="00C35086"/>
    <w:rsid w:val="00C36639"/>
    <w:rsid w:val="00C36DC8"/>
    <w:rsid w:val="00C42E23"/>
    <w:rsid w:val="00C42E8D"/>
    <w:rsid w:val="00C43999"/>
    <w:rsid w:val="00C45A69"/>
    <w:rsid w:val="00C47524"/>
    <w:rsid w:val="00C50C71"/>
    <w:rsid w:val="00C53C6C"/>
    <w:rsid w:val="00C5491A"/>
    <w:rsid w:val="00C55352"/>
    <w:rsid w:val="00C566CB"/>
    <w:rsid w:val="00C576CE"/>
    <w:rsid w:val="00C608BB"/>
    <w:rsid w:val="00C615B5"/>
    <w:rsid w:val="00C6186C"/>
    <w:rsid w:val="00C61F03"/>
    <w:rsid w:val="00C62325"/>
    <w:rsid w:val="00C62AFF"/>
    <w:rsid w:val="00C62B31"/>
    <w:rsid w:val="00C63C6F"/>
    <w:rsid w:val="00C65CF9"/>
    <w:rsid w:val="00C66861"/>
    <w:rsid w:val="00C677D4"/>
    <w:rsid w:val="00C70542"/>
    <w:rsid w:val="00C73235"/>
    <w:rsid w:val="00C7656C"/>
    <w:rsid w:val="00C81722"/>
    <w:rsid w:val="00C81C2D"/>
    <w:rsid w:val="00C82180"/>
    <w:rsid w:val="00C825B6"/>
    <w:rsid w:val="00C8457D"/>
    <w:rsid w:val="00C85888"/>
    <w:rsid w:val="00C87AD0"/>
    <w:rsid w:val="00C87B63"/>
    <w:rsid w:val="00C9125B"/>
    <w:rsid w:val="00C91884"/>
    <w:rsid w:val="00C91913"/>
    <w:rsid w:val="00C95D8B"/>
    <w:rsid w:val="00C97C4F"/>
    <w:rsid w:val="00CA1744"/>
    <w:rsid w:val="00CA2233"/>
    <w:rsid w:val="00CA2CC5"/>
    <w:rsid w:val="00CA4D3F"/>
    <w:rsid w:val="00CA5A08"/>
    <w:rsid w:val="00CA5BE0"/>
    <w:rsid w:val="00CA5DE4"/>
    <w:rsid w:val="00CA6C8F"/>
    <w:rsid w:val="00CB2272"/>
    <w:rsid w:val="00CB323A"/>
    <w:rsid w:val="00CB3CEC"/>
    <w:rsid w:val="00CB4E46"/>
    <w:rsid w:val="00CB690D"/>
    <w:rsid w:val="00CC2125"/>
    <w:rsid w:val="00CC250A"/>
    <w:rsid w:val="00CC277A"/>
    <w:rsid w:val="00CC3188"/>
    <w:rsid w:val="00CC32D4"/>
    <w:rsid w:val="00CC3C68"/>
    <w:rsid w:val="00CC44AE"/>
    <w:rsid w:val="00CC4B1F"/>
    <w:rsid w:val="00CC4BC7"/>
    <w:rsid w:val="00CC519C"/>
    <w:rsid w:val="00CC5D53"/>
    <w:rsid w:val="00CC759E"/>
    <w:rsid w:val="00CC7603"/>
    <w:rsid w:val="00CD07E2"/>
    <w:rsid w:val="00CD301D"/>
    <w:rsid w:val="00CD41CB"/>
    <w:rsid w:val="00CD6FA7"/>
    <w:rsid w:val="00CD70B6"/>
    <w:rsid w:val="00CD7E33"/>
    <w:rsid w:val="00CE021B"/>
    <w:rsid w:val="00CE035B"/>
    <w:rsid w:val="00CE0579"/>
    <w:rsid w:val="00CE13CC"/>
    <w:rsid w:val="00CE18BF"/>
    <w:rsid w:val="00CE190C"/>
    <w:rsid w:val="00CE1EEF"/>
    <w:rsid w:val="00CE1FFF"/>
    <w:rsid w:val="00CE220B"/>
    <w:rsid w:val="00CE25EF"/>
    <w:rsid w:val="00CE31CB"/>
    <w:rsid w:val="00CE3A2F"/>
    <w:rsid w:val="00CE7503"/>
    <w:rsid w:val="00CE7B96"/>
    <w:rsid w:val="00CF002E"/>
    <w:rsid w:val="00CF07BB"/>
    <w:rsid w:val="00CF0DDE"/>
    <w:rsid w:val="00CF10E2"/>
    <w:rsid w:val="00CF1ABF"/>
    <w:rsid w:val="00CF2A1F"/>
    <w:rsid w:val="00CF2B8A"/>
    <w:rsid w:val="00CF3381"/>
    <w:rsid w:val="00CF3953"/>
    <w:rsid w:val="00CF4F10"/>
    <w:rsid w:val="00CF5769"/>
    <w:rsid w:val="00CF5B6F"/>
    <w:rsid w:val="00CF70FE"/>
    <w:rsid w:val="00D00371"/>
    <w:rsid w:val="00D015ED"/>
    <w:rsid w:val="00D02118"/>
    <w:rsid w:val="00D05772"/>
    <w:rsid w:val="00D05A18"/>
    <w:rsid w:val="00D128D4"/>
    <w:rsid w:val="00D135E0"/>
    <w:rsid w:val="00D14180"/>
    <w:rsid w:val="00D155BC"/>
    <w:rsid w:val="00D1674B"/>
    <w:rsid w:val="00D16E65"/>
    <w:rsid w:val="00D16FB6"/>
    <w:rsid w:val="00D23281"/>
    <w:rsid w:val="00D23861"/>
    <w:rsid w:val="00D238FB"/>
    <w:rsid w:val="00D24C0B"/>
    <w:rsid w:val="00D24DAD"/>
    <w:rsid w:val="00D269F6"/>
    <w:rsid w:val="00D26A23"/>
    <w:rsid w:val="00D30D6F"/>
    <w:rsid w:val="00D31C8D"/>
    <w:rsid w:val="00D31F81"/>
    <w:rsid w:val="00D35380"/>
    <w:rsid w:val="00D361C0"/>
    <w:rsid w:val="00D40653"/>
    <w:rsid w:val="00D407FD"/>
    <w:rsid w:val="00D41660"/>
    <w:rsid w:val="00D44EBA"/>
    <w:rsid w:val="00D45287"/>
    <w:rsid w:val="00D45EA4"/>
    <w:rsid w:val="00D472A8"/>
    <w:rsid w:val="00D4768E"/>
    <w:rsid w:val="00D544F5"/>
    <w:rsid w:val="00D54F0F"/>
    <w:rsid w:val="00D56679"/>
    <w:rsid w:val="00D5684C"/>
    <w:rsid w:val="00D56F2C"/>
    <w:rsid w:val="00D6100A"/>
    <w:rsid w:val="00D61ADE"/>
    <w:rsid w:val="00D620ED"/>
    <w:rsid w:val="00D627A4"/>
    <w:rsid w:val="00D6420C"/>
    <w:rsid w:val="00D646AB"/>
    <w:rsid w:val="00D655D3"/>
    <w:rsid w:val="00D65FCD"/>
    <w:rsid w:val="00D66159"/>
    <w:rsid w:val="00D66B24"/>
    <w:rsid w:val="00D66CEF"/>
    <w:rsid w:val="00D67D38"/>
    <w:rsid w:val="00D67D52"/>
    <w:rsid w:val="00D71E4F"/>
    <w:rsid w:val="00D71E84"/>
    <w:rsid w:val="00D72080"/>
    <w:rsid w:val="00D728F6"/>
    <w:rsid w:val="00D72D29"/>
    <w:rsid w:val="00D734ED"/>
    <w:rsid w:val="00D73CA0"/>
    <w:rsid w:val="00D73DBD"/>
    <w:rsid w:val="00D742BD"/>
    <w:rsid w:val="00D74CD1"/>
    <w:rsid w:val="00D76734"/>
    <w:rsid w:val="00D7681D"/>
    <w:rsid w:val="00D7733A"/>
    <w:rsid w:val="00D80DDB"/>
    <w:rsid w:val="00D80FD7"/>
    <w:rsid w:val="00D814EB"/>
    <w:rsid w:val="00D815B4"/>
    <w:rsid w:val="00D824F0"/>
    <w:rsid w:val="00D846FB"/>
    <w:rsid w:val="00D84B86"/>
    <w:rsid w:val="00D85396"/>
    <w:rsid w:val="00D85BD2"/>
    <w:rsid w:val="00D910E7"/>
    <w:rsid w:val="00D92900"/>
    <w:rsid w:val="00D952EF"/>
    <w:rsid w:val="00D952FB"/>
    <w:rsid w:val="00D95CD1"/>
    <w:rsid w:val="00D96277"/>
    <w:rsid w:val="00D972B2"/>
    <w:rsid w:val="00D97BF3"/>
    <w:rsid w:val="00DA001A"/>
    <w:rsid w:val="00DA10CA"/>
    <w:rsid w:val="00DA1E9D"/>
    <w:rsid w:val="00DA382A"/>
    <w:rsid w:val="00DA3A63"/>
    <w:rsid w:val="00DA4558"/>
    <w:rsid w:val="00DA5298"/>
    <w:rsid w:val="00DA7F00"/>
    <w:rsid w:val="00DB2646"/>
    <w:rsid w:val="00DB2A92"/>
    <w:rsid w:val="00DB3974"/>
    <w:rsid w:val="00DB3A5F"/>
    <w:rsid w:val="00DB5DA1"/>
    <w:rsid w:val="00DB646F"/>
    <w:rsid w:val="00DC12B7"/>
    <w:rsid w:val="00DC178D"/>
    <w:rsid w:val="00DC1D1C"/>
    <w:rsid w:val="00DC339B"/>
    <w:rsid w:val="00DC4652"/>
    <w:rsid w:val="00DC69CE"/>
    <w:rsid w:val="00DD0882"/>
    <w:rsid w:val="00DD1FB7"/>
    <w:rsid w:val="00DD3D86"/>
    <w:rsid w:val="00DD4BC8"/>
    <w:rsid w:val="00DD53A5"/>
    <w:rsid w:val="00DD69E7"/>
    <w:rsid w:val="00DD6AD6"/>
    <w:rsid w:val="00DD76A6"/>
    <w:rsid w:val="00DD7792"/>
    <w:rsid w:val="00DD7C21"/>
    <w:rsid w:val="00DE12FA"/>
    <w:rsid w:val="00DE7BD2"/>
    <w:rsid w:val="00DE7F92"/>
    <w:rsid w:val="00DE7FE0"/>
    <w:rsid w:val="00DF0B0C"/>
    <w:rsid w:val="00DF1F19"/>
    <w:rsid w:val="00DF3A48"/>
    <w:rsid w:val="00DF4EFF"/>
    <w:rsid w:val="00DF53BD"/>
    <w:rsid w:val="00DF7051"/>
    <w:rsid w:val="00DF7308"/>
    <w:rsid w:val="00DF75E2"/>
    <w:rsid w:val="00DF7971"/>
    <w:rsid w:val="00DF7F78"/>
    <w:rsid w:val="00E01255"/>
    <w:rsid w:val="00E01F1C"/>
    <w:rsid w:val="00E030D6"/>
    <w:rsid w:val="00E03253"/>
    <w:rsid w:val="00E03D9B"/>
    <w:rsid w:val="00E047CD"/>
    <w:rsid w:val="00E04CC6"/>
    <w:rsid w:val="00E06DED"/>
    <w:rsid w:val="00E06E18"/>
    <w:rsid w:val="00E10562"/>
    <w:rsid w:val="00E11A2D"/>
    <w:rsid w:val="00E1312F"/>
    <w:rsid w:val="00E1546F"/>
    <w:rsid w:val="00E16BA1"/>
    <w:rsid w:val="00E22695"/>
    <w:rsid w:val="00E22724"/>
    <w:rsid w:val="00E2362A"/>
    <w:rsid w:val="00E23971"/>
    <w:rsid w:val="00E27E3C"/>
    <w:rsid w:val="00E32441"/>
    <w:rsid w:val="00E327FD"/>
    <w:rsid w:val="00E33F99"/>
    <w:rsid w:val="00E367A1"/>
    <w:rsid w:val="00E3792D"/>
    <w:rsid w:val="00E400DB"/>
    <w:rsid w:val="00E41BA7"/>
    <w:rsid w:val="00E42791"/>
    <w:rsid w:val="00E43835"/>
    <w:rsid w:val="00E442A9"/>
    <w:rsid w:val="00E44585"/>
    <w:rsid w:val="00E451A3"/>
    <w:rsid w:val="00E50742"/>
    <w:rsid w:val="00E51525"/>
    <w:rsid w:val="00E51644"/>
    <w:rsid w:val="00E52125"/>
    <w:rsid w:val="00E525A3"/>
    <w:rsid w:val="00E54E5A"/>
    <w:rsid w:val="00E54EDA"/>
    <w:rsid w:val="00E5760E"/>
    <w:rsid w:val="00E577B1"/>
    <w:rsid w:val="00E57D9C"/>
    <w:rsid w:val="00E61061"/>
    <w:rsid w:val="00E63F8A"/>
    <w:rsid w:val="00E66055"/>
    <w:rsid w:val="00E67690"/>
    <w:rsid w:val="00E720DC"/>
    <w:rsid w:val="00E73077"/>
    <w:rsid w:val="00E7323C"/>
    <w:rsid w:val="00E73376"/>
    <w:rsid w:val="00E76587"/>
    <w:rsid w:val="00E7703D"/>
    <w:rsid w:val="00E775D9"/>
    <w:rsid w:val="00E776C9"/>
    <w:rsid w:val="00E77D70"/>
    <w:rsid w:val="00E8042A"/>
    <w:rsid w:val="00E82134"/>
    <w:rsid w:val="00E84FCA"/>
    <w:rsid w:val="00E90CDC"/>
    <w:rsid w:val="00E92E1C"/>
    <w:rsid w:val="00E93684"/>
    <w:rsid w:val="00E93D85"/>
    <w:rsid w:val="00E942F5"/>
    <w:rsid w:val="00E9499E"/>
    <w:rsid w:val="00EA0267"/>
    <w:rsid w:val="00EA18B7"/>
    <w:rsid w:val="00EA1B44"/>
    <w:rsid w:val="00EA20A8"/>
    <w:rsid w:val="00EA2C04"/>
    <w:rsid w:val="00EA2E22"/>
    <w:rsid w:val="00EA35B5"/>
    <w:rsid w:val="00EA3886"/>
    <w:rsid w:val="00EA4E63"/>
    <w:rsid w:val="00EA5E27"/>
    <w:rsid w:val="00EA6625"/>
    <w:rsid w:val="00EB140D"/>
    <w:rsid w:val="00EB18EE"/>
    <w:rsid w:val="00EB1D4E"/>
    <w:rsid w:val="00EB4623"/>
    <w:rsid w:val="00EB4D7D"/>
    <w:rsid w:val="00EB4E04"/>
    <w:rsid w:val="00EB5053"/>
    <w:rsid w:val="00EB5416"/>
    <w:rsid w:val="00EB5504"/>
    <w:rsid w:val="00EB7183"/>
    <w:rsid w:val="00EB786F"/>
    <w:rsid w:val="00EC0D8B"/>
    <w:rsid w:val="00EC0F73"/>
    <w:rsid w:val="00EC12FB"/>
    <w:rsid w:val="00EC1B0F"/>
    <w:rsid w:val="00EC328F"/>
    <w:rsid w:val="00EC36FD"/>
    <w:rsid w:val="00EC377E"/>
    <w:rsid w:val="00EC3E32"/>
    <w:rsid w:val="00EC5304"/>
    <w:rsid w:val="00EC6393"/>
    <w:rsid w:val="00EC6394"/>
    <w:rsid w:val="00EC6C70"/>
    <w:rsid w:val="00EC7833"/>
    <w:rsid w:val="00ED0D73"/>
    <w:rsid w:val="00ED2296"/>
    <w:rsid w:val="00ED3726"/>
    <w:rsid w:val="00ED41B7"/>
    <w:rsid w:val="00ED4426"/>
    <w:rsid w:val="00ED4FE3"/>
    <w:rsid w:val="00ED5731"/>
    <w:rsid w:val="00ED67AF"/>
    <w:rsid w:val="00ED7D58"/>
    <w:rsid w:val="00EE2452"/>
    <w:rsid w:val="00EE2FA5"/>
    <w:rsid w:val="00EE5EE4"/>
    <w:rsid w:val="00EE79A1"/>
    <w:rsid w:val="00EF01E1"/>
    <w:rsid w:val="00EF1874"/>
    <w:rsid w:val="00EF1E4B"/>
    <w:rsid w:val="00EF2FB3"/>
    <w:rsid w:val="00EF3A37"/>
    <w:rsid w:val="00EF4FC0"/>
    <w:rsid w:val="00EF6815"/>
    <w:rsid w:val="00F00B5B"/>
    <w:rsid w:val="00F02AA5"/>
    <w:rsid w:val="00F04126"/>
    <w:rsid w:val="00F04929"/>
    <w:rsid w:val="00F07AF7"/>
    <w:rsid w:val="00F12F67"/>
    <w:rsid w:val="00F136AF"/>
    <w:rsid w:val="00F145B5"/>
    <w:rsid w:val="00F15A33"/>
    <w:rsid w:val="00F174CC"/>
    <w:rsid w:val="00F21943"/>
    <w:rsid w:val="00F21B31"/>
    <w:rsid w:val="00F22E00"/>
    <w:rsid w:val="00F235E7"/>
    <w:rsid w:val="00F23BA5"/>
    <w:rsid w:val="00F24165"/>
    <w:rsid w:val="00F253DA"/>
    <w:rsid w:val="00F25422"/>
    <w:rsid w:val="00F26294"/>
    <w:rsid w:val="00F27235"/>
    <w:rsid w:val="00F27472"/>
    <w:rsid w:val="00F275B3"/>
    <w:rsid w:val="00F27B63"/>
    <w:rsid w:val="00F30926"/>
    <w:rsid w:val="00F33B30"/>
    <w:rsid w:val="00F34800"/>
    <w:rsid w:val="00F36173"/>
    <w:rsid w:val="00F3765A"/>
    <w:rsid w:val="00F3779E"/>
    <w:rsid w:val="00F40090"/>
    <w:rsid w:val="00F438F9"/>
    <w:rsid w:val="00F45313"/>
    <w:rsid w:val="00F45409"/>
    <w:rsid w:val="00F45458"/>
    <w:rsid w:val="00F457C0"/>
    <w:rsid w:val="00F47A11"/>
    <w:rsid w:val="00F513B7"/>
    <w:rsid w:val="00F51408"/>
    <w:rsid w:val="00F5149A"/>
    <w:rsid w:val="00F52120"/>
    <w:rsid w:val="00F52F15"/>
    <w:rsid w:val="00F54BEA"/>
    <w:rsid w:val="00F60CAD"/>
    <w:rsid w:val="00F628F7"/>
    <w:rsid w:val="00F63615"/>
    <w:rsid w:val="00F6465D"/>
    <w:rsid w:val="00F65621"/>
    <w:rsid w:val="00F65A02"/>
    <w:rsid w:val="00F675C7"/>
    <w:rsid w:val="00F704BE"/>
    <w:rsid w:val="00F7054B"/>
    <w:rsid w:val="00F706AC"/>
    <w:rsid w:val="00F71322"/>
    <w:rsid w:val="00F71586"/>
    <w:rsid w:val="00F71648"/>
    <w:rsid w:val="00F71C58"/>
    <w:rsid w:val="00F71E1D"/>
    <w:rsid w:val="00F71F66"/>
    <w:rsid w:val="00F736EB"/>
    <w:rsid w:val="00F74B6D"/>
    <w:rsid w:val="00F74EA9"/>
    <w:rsid w:val="00F75643"/>
    <w:rsid w:val="00F761E0"/>
    <w:rsid w:val="00F769E0"/>
    <w:rsid w:val="00F778C0"/>
    <w:rsid w:val="00F80D11"/>
    <w:rsid w:val="00F84F45"/>
    <w:rsid w:val="00F87737"/>
    <w:rsid w:val="00F9104F"/>
    <w:rsid w:val="00F92126"/>
    <w:rsid w:val="00F936EC"/>
    <w:rsid w:val="00F93E42"/>
    <w:rsid w:val="00F96ACD"/>
    <w:rsid w:val="00FA0A4E"/>
    <w:rsid w:val="00FA0AE7"/>
    <w:rsid w:val="00FA250C"/>
    <w:rsid w:val="00FA5DB5"/>
    <w:rsid w:val="00FB01EF"/>
    <w:rsid w:val="00FB39A1"/>
    <w:rsid w:val="00FB4E14"/>
    <w:rsid w:val="00FB6427"/>
    <w:rsid w:val="00FB6943"/>
    <w:rsid w:val="00FB771E"/>
    <w:rsid w:val="00FC0349"/>
    <w:rsid w:val="00FC17AB"/>
    <w:rsid w:val="00FC1801"/>
    <w:rsid w:val="00FC1BCC"/>
    <w:rsid w:val="00FC2110"/>
    <w:rsid w:val="00FC27C0"/>
    <w:rsid w:val="00FC3AE6"/>
    <w:rsid w:val="00FC40A4"/>
    <w:rsid w:val="00FC48AA"/>
    <w:rsid w:val="00FC4CC9"/>
    <w:rsid w:val="00FC5D49"/>
    <w:rsid w:val="00FD06CF"/>
    <w:rsid w:val="00FD096C"/>
    <w:rsid w:val="00FD0E11"/>
    <w:rsid w:val="00FD13FB"/>
    <w:rsid w:val="00FD16C8"/>
    <w:rsid w:val="00FD268F"/>
    <w:rsid w:val="00FD4E9A"/>
    <w:rsid w:val="00FD50AC"/>
    <w:rsid w:val="00FD5191"/>
    <w:rsid w:val="00FD54F4"/>
    <w:rsid w:val="00FD621F"/>
    <w:rsid w:val="00FD6C5A"/>
    <w:rsid w:val="00FD6C84"/>
    <w:rsid w:val="00FD74F9"/>
    <w:rsid w:val="00FD7609"/>
    <w:rsid w:val="00FD79E4"/>
    <w:rsid w:val="00FE1758"/>
    <w:rsid w:val="00FE224F"/>
    <w:rsid w:val="00FE2880"/>
    <w:rsid w:val="00FE47E7"/>
    <w:rsid w:val="00FE58BF"/>
    <w:rsid w:val="00FE71E3"/>
    <w:rsid w:val="00FF052E"/>
    <w:rsid w:val="00FF32BD"/>
    <w:rsid w:val="00FF3979"/>
    <w:rsid w:val="00FF3EE4"/>
    <w:rsid w:val="00FF4DA5"/>
    <w:rsid w:val="00FF5015"/>
    <w:rsid w:val="00FF512B"/>
    <w:rsid w:val="00FF6A8B"/>
    <w:rsid w:val="00FF6CB1"/>
    <w:rsid w:val="0263D6DF"/>
    <w:rsid w:val="046521C0"/>
    <w:rsid w:val="04DD3F39"/>
    <w:rsid w:val="05C2C609"/>
    <w:rsid w:val="06CC2A23"/>
    <w:rsid w:val="0769EBEC"/>
    <w:rsid w:val="07D6F016"/>
    <w:rsid w:val="0A8FE5A9"/>
    <w:rsid w:val="0BA69C87"/>
    <w:rsid w:val="0C02BCBB"/>
    <w:rsid w:val="0C8D0010"/>
    <w:rsid w:val="0D798BAF"/>
    <w:rsid w:val="0EE0215D"/>
    <w:rsid w:val="103941D2"/>
    <w:rsid w:val="10DF4E98"/>
    <w:rsid w:val="12E6FF98"/>
    <w:rsid w:val="1387BB2E"/>
    <w:rsid w:val="14676EED"/>
    <w:rsid w:val="1B03D433"/>
    <w:rsid w:val="1B0749EC"/>
    <w:rsid w:val="1BC3D0F2"/>
    <w:rsid w:val="1C334832"/>
    <w:rsid w:val="1DFCB8EB"/>
    <w:rsid w:val="1F304C34"/>
    <w:rsid w:val="1F7842DD"/>
    <w:rsid w:val="209E361F"/>
    <w:rsid w:val="2173D9C8"/>
    <w:rsid w:val="23E7F1D5"/>
    <w:rsid w:val="25A6BE81"/>
    <w:rsid w:val="2A014A0C"/>
    <w:rsid w:val="2AB56105"/>
    <w:rsid w:val="2C9D6951"/>
    <w:rsid w:val="2CB8C49B"/>
    <w:rsid w:val="2D5EB159"/>
    <w:rsid w:val="2E89974F"/>
    <w:rsid w:val="325C918F"/>
    <w:rsid w:val="328A1980"/>
    <w:rsid w:val="334A9CE2"/>
    <w:rsid w:val="352C5966"/>
    <w:rsid w:val="36197D5F"/>
    <w:rsid w:val="39046720"/>
    <w:rsid w:val="3931BA94"/>
    <w:rsid w:val="3A0D2BD1"/>
    <w:rsid w:val="3CC23766"/>
    <w:rsid w:val="3D790686"/>
    <w:rsid w:val="3E79BF8E"/>
    <w:rsid w:val="3E87072F"/>
    <w:rsid w:val="3F81F61C"/>
    <w:rsid w:val="40D53858"/>
    <w:rsid w:val="418BA751"/>
    <w:rsid w:val="41DCC3C0"/>
    <w:rsid w:val="423A12AC"/>
    <w:rsid w:val="45483F19"/>
    <w:rsid w:val="49E22AB7"/>
    <w:rsid w:val="4ABDA824"/>
    <w:rsid w:val="4AE51A79"/>
    <w:rsid w:val="4AF5EF4C"/>
    <w:rsid w:val="4B53642F"/>
    <w:rsid w:val="4B5EA2B5"/>
    <w:rsid w:val="4E573484"/>
    <w:rsid w:val="4FFC2592"/>
    <w:rsid w:val="51119575"/>
    <w:rsid w:val="529D9B10"/>
    <w:rsid w:val="536399EE"/>
    <w:rsid w:val="53C48A75"/>
    <w:rsid w:val="56A6D91B"/>
    <w:rsid w:val="56E9D333"/>
    <w:rsid w:val="57A79DC9"/>
    <w:rsid w:val="59B2BF9D"/>
    <w:rsid w:val="59D9098C"/>
    <w:rsid w:val="5BCB6703"/>
    <w:rsid w:val="5E074CC3"/>
    <w:rsid w:val="5E354843"/>
    <w:rsid w:val="5E81A12A"/>
    <w:rsid w:val="6191C6C1"/>
    <w:rsid w:val="64DF2D2F"/>
    <w:rsid w:val="65616466"/>
    <w:rsid w:val="65BFC722"/>
    <w:rsid w:val="6879BE14"/>
    <w:rsid w:val="6BFE43FB"/>
    <w:rsid w:val="6C3A124A"/>
    <w:rsid w:val="6E38F6E8"/>
    <w:rsid w:val="6F099928"/>
    <w:rsid w:val="6F4A14D9"/>
    <w:rsid w:val="6F9F4824"/>
    <w:rsid w:val="6FAC5BF9"/>
    <w:rsid w:val="71AA3ABD"/>
    <w:rsid w:val="72BC67FB"/>
    <w:rsid w:val="734BC574"/>
    <w:rsid w:val="742D9058"/>
    <w:rsid w:val="7571E53D"/>
    <w:rsid w:val="765AC6AA"/>
    <w:rsid w:val="77498325"/>
    <w:rsid w:val="77BFFE2A"/>
    <w:rsid w:val="78C7FEB8"/>
    <w:rsid w:val="79A5202B"/>
    <w:rsid w:val="79DA4914"/>
    <w:rsid w:val="79ED8220"/>
    <w:rsid w:val="7D1ACF77"/>
    <w:rsid w:val="7FBA81FA"/>
    <w:rsid w:val="7FF44C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7567BF2"/>
  <w15:docId w15:val="{2B396E99-3337-4EF6-9991-A523104603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uiPriority="99" w:semiHidden="1" w:unhideWhenUsed="1"/>
    <w:lsdException w:name="HTML Definition" w:semiHidden="1" w:unhideWhenUsed="1"/>
    <w:lsdException w:name="HTML Keyboard" w:uiPriority="99" w:semiHidden="1" w:unhideWhenUsed="1"/>
    <w:lsdException w:name="HTML Preformatted" w:uiPriority="99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uiPriority="99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sid w:val="00DE7F92"/>
    <w:pPr>
      <w:jc w:val="both"/>
    </w:pPr>
    <w:rPr>
      <w:rFonts w:ascii="Arial" w:hAnsi="Arial"/>
      <w:lang w:val="en-US"/>
    </w:rPr>
  </w:style>
  <w:style w:type="paragraph" w:styleId="Heading1">
    <w:name w:val="heading 1"/>
    <w:basedOn w:val="Normal"/>
    <w:next w:val="Normal"/>
    <w:qFormat/>
    <w:rsid w:val="00086393"/>
    <w:pPr>
      <w:keepNext/>
      <w:numPr>
        <w:numId w:val="3"/>
      </w:numPr>
      <w:pBdr>
        <w:top w:val="single" w:color="auto" w:sz="6" w:space="1"/>
        <w:left w:val="single" w:color="auto" w:sz="6" w:space="4"/>
        <w:bottom w:val="single" w:color="auto" w:sz="6" w:space="1"/>
        <w:right w:val="single" w:color="auto" w:sz="6" w:space="4"/>
      </w:pBdr>
      <w:shd w:val="pct12" w:color="auto" w:fill="auto"/>
      <w:spacing w:before="240" w:after="240"/>
      <w:ind w:right="85"/>
      <w:jc w:val="left"/>
      <w:outlineLvl w:val="0"/>
    </w:pPr>
    <w:rPr>
      <w:b/>
      <w:caps/>
    </w:rPr>
  </w:style>
  <w:style w:type="paragraph" w:styleId="Heading2">
    <w:name w:val="heading 2"/>
    <w:basedOn w:val="Normal"/>
    <w:next w:val="Normal"/>
    <w:link w:val="Heading2Char"/>
    <w:qFormat/>
    <w:rsid w:val="00DF3A48"/>
    <w:pPr>
      <w:keepNext/>
      <w:numPr>
        <w:ilvl w:val="1"/>
        <w:numId w:val="3"/>
      </w:numPr>
      <w:spacing w:before="240" w:after="240"/>
      <w:outlineLvl w:val="1"/>
    </w:pPr>
    <w:rPr>
      <w:b/>
      <w:caps/>
    </w:rPr>
  </w:style>
  <w:style w:type="paragraph" w:styleId="Heading3">
    <w:name w:val="heading 3"/>
    <w:basedOn w:val="Normal"/>
    <w:next w:val="Normal"/>
    <w:qFormat/>
    <w:rsid w:val="00DF3A48"/>
    <w:pPr>
      <w:keepNext/>
      <w:numPr>
        <w:ilvl w:val="2"/>
        <w:numId w:val="3"/>
      </w:numPr>
      <w:spacing w:before="240"/>
      <w:outlineLvl w:val="2"/>
    </w:pPr>
    <w:rPr>
      <w:b/>
      <w:smallCaps/>
    </w:rPr>
  </w:style>
  <w:style w:type="paragraph" w:styleId="Heading4">
    <w:name w:val="heading 4"/>
    <w:basedOn w:val="Normal"/>
    <w:next w:val="Normal"/>
    <w:qFormat/>
    <w:rsid w:val="00DF3A48"/>
    <w:pPr>
      <w:keepNext/>
      <w:numPr>
        <w:ilvl w:val="3"/>
        <w:numId w:val="3"/>
      </w:numPr>
      <w:spacing w:before="240"/>
      <w:outlineLvl w:val="3"/>
    </w:pPr>
    <w:rPr>
      <w:b/>
    </w:rPr>
  </w:style>
  <w:style w:type="paragraph" w:styleId="Heading5">
    <w:name w:val="heading 5"/>
    <w:basedOn w:val="Normal"/>
    <w:next w:val="Normal"/>
    <w:qFormat/>
    <w:rsid w:val="00DF3A48"/>
    <w:pPr>
      <w:keepNext/>
      <w:numPr>
        <w:ilvl w:val="4"/>
        <w:numId w:val="3"/>
      </w:numPr>
      <w:outlineLvl w:val="4"/>
    </w:pPr>
    <w:rPr>
      <w:b/>
    </w:rPr>
  </w:style>
  <w:style w:type="paragraph" w:styleId="Heading6">
    <w:name w:val="heading 6"/>
    <w:basedOn w:val="Normal"/>
    <w:next w:val="NormalIndent"/>
    <w:qFormat/>
    <w:rsid w:val="00DF3A48"/>
    <w:pPr>
      <w:keepNext/>
      <w:numPr>
        <w:ilvl w:val="5"/>
        <w:numId w:val="3"/>
      </w:numPr>
      <w:outlineLvl w:val="5"/>
    </w:pPr>
  </w:style>
  <w:style w:type="paragraph" w:styleId="Heading7">
    <w:name w:val="heading 7"/>
    <w:basedOn w:val="Normal"/>
    <w:next w:val="NormalIndent"/>
    <w:qFormat/>
    <w:rsid w:val="00DF3A48"/>
    <w:pPr>
      <w:numPr>
        <w:ilvl w:val="6"/>
        <w:numId w:val="3"/>
      </w:numPr>
      <w:outlineLvl w:val="6"/>
    </w:pPr>
    <w:rPr>
      <w:rFonts w:ascii="Times New Roman" w:hAnsi="Times New Roman"/>
      <w:i/>
    </w:rPr>
  </w:style>
  <w:style w:type="paragraph" w:styleId="Heading8">
    <w:name w:val="heading 8"/>
    <w:basedOn w:val="Normal"/>
    <w:next w:val="NormalIndent"/>
    <w:qFormat/>
    <w:rsid w:val="00DF3A48"/>
    <w:pPr>
      <w:numPr>
        <w:ilvl w:val="7"/>
        <w:numId w:val="3"/>
      </w:numPr>
      <w:outlineLvl w:val="7"/>
    </w:pPr>
    <w:rPr>
      <w:rFonts w:ascii="Times New Roman" w:hAnsi="Times New Roman"/>
      <w:i/>
    </w:rPr>
  </w:style>
  <w:style w:type="paragraph" w:styleId="Heading9">
    <w:name w:val="heading 9"/>
    <w:basedOn w:val="Normal"/>
    <w:next w:val="NormalIndent"/>
    <w:qFormat/>
    <w:rsid w:val="00DF3A48"/>
    <w:pPr>
      <w:numPr>
        <w:ilvl w:val="8"/>
        <w:numId w:val="3"/>
      </w:numPr>
      <w:outlineLvl w:val="8"/>
    </w:pPr>
    <w:rPr>
      <w:rFonts w:ascii="Times New Roman" w:hAnsi="Times New Roman"/>
      <w:i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Indent">
    <w:name w:val="Normal Indent"/>
    <w:basedOn w:val="Normal"/>
    <w:rsid w:val="00DF3A48"/>
    <w:pPr>
      <w:ind w:left="709"/>
    </w:pPr>
  </w:style>
  <w:style w:type="paragraph" w:styleId="TOC6">
    <w:name w:val="toc 6"/>
    <w:basedOn w:val="Normal"/>
    <w:next w:val="Normal"/>
    <w:semiHidden/>
    <w:rsid w:val="00DF3A48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DF3A48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DF3A48"/>
    <w:pPr>
      <w:tabs>
        <w:tab w:val="left" w:pos="3119"/>
      </w:tabs>
      <w:ind w:left="2127" w:right="851"/>
    </w:pPr>
  </w:style>
  <w:style w:type="paragraph" w:styleId="TOC3">
    <w:name w:val="toc 3"/>
    <w:basedOn w:val="Normal"/>
    <w:next w:val="Normal"/>
    <w:semiHidden/>
    <w:rsid w:val="00DF3A48"/>
    <w:pPr>
      <w:tabs>
        <w:tab w:val="left" w:pos="2126"/>
      </w:tabs>
      <w:ind w:left="1418" w:right="851"/>
    </w:pPr>
    <w:rPr>
      <w:smallCaps/>
    </w:rPr>
  </w:style>
  <w:style w:type="paragraph" w:styleId="TOC2">
    <w:name w:val="toc 2"/>
    <w:basedOn w:val="Normal"/>
    <w:next w:val="Normal"/>
    <w:semiHidden/>
    <w:rsid w:val="00DF3A48"/>
    <w:pPr>
      <w:tabs>
        <w:tab w:val="left" w:pos="1418"/>
      </w:tabs>
      <w:ind w:left="709" w:right="851"/>
    </w:pPr>
    <w:rPr>
      <w:caps/>
    </w:rPr>
  </w:style>
  <w:style w:type="paragraph" w:styleId="TOC1">
    <w:name w:val="toc 1"/>
    <w:basedOn w:val="Normal"/>
    <w:next w:val="Normal"/>
    <w:semiHidden/>
    <w:rsid w:val="00DF3A48"/>
    <w:pPr>
      <w:keepLines/>
      <w:tabs>
        <w:tab w:val="left" w:leader="dot" w:pos="8646"/>
        <w:tab w:val="right" w:pos="9072"/>
      </w:tabs>
      <w:ind w:right="851"/>
    </w:pPr>
    <w:rPr>
      <w:b/>
      <w:caps/>
    </w:rPr>
  </w:style>
  <w:style w:type="paragraph" w:styleId="Footer">
    <w:name w:val="footer"/>
    <w:basedOn w:val="Normal"/>
    <w:rsid w:val="00DF3A48"/>
    <w:pPr>
      <w:pBdr>
        <w:top w:val="single" w:color="auto" w:sz="6" w:space="5"/>
      </w:pBdr>
      <w:tabs>
        <w:tab w:val="center" w:pos="4252"/>
        <w:tab w:val="right" w:pos="8504"/>
      </w:tabs>
      <w:jc w:val="center"/>
    </w:pPr>
    <w:rPr>
      <w:caps/>
      <w:sz w:val="16"/>
    </w:rPr>
  </w:style>
  <w:style w:type="paragraph" w:styleId="Header">
    <w:name w:val="header"/>
    <w:basedOn w:val="Normal"/>
    <w:rsid w:val="00DF3A48"/>
    <w:pPr>
      <w:pBdr>
        <w:bottom w:val="single" w:color="auto" w:sz="6" w:space="1"/>
      </w:pBdr>
      <w:tabs>
        <w:tab w:val="center" w:pos="4252"/>
        <w:tab w:val="right" w:pos="8504"/>
      </w:tabs>
      <w:jc w:val="right"/>
    </w:pPr>
    <w:rPr>
      <w:caps/>
      <w:sz w:val="16"/>
    </w:rPr>
  </w:style>
  <w:style w:type="character" w:styleId="FootnoteReference">
    <w:name w:val="footnote reference"/>
    <w:basedOn w:val="DefaultParagraphFont"/>
    <w:semiHidden/>
    <w:rsid w:val="00DF3A48"/>
    <w:rPr>
      <w:position w:val="6"/>
      <w:sz w:val="16"/>
    </w:rPr>
  </w:style>
  <w:style w:type="paragraph" w:styleId="FootnoteText">
    <w:name w:val="footnote text"/>
    <w:basedOn w:val="Normal"/>
    <w:semiHidden/>
    <w:rsid w:val="00DF3A4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0" w:color="auto" w:fill="auto"/>
      <w:jc w:val="left"/>
    </w:pPr>
  </w:style>
  <w:style w:type="paragraph" w:styleId="TITRE" w:customStyle="1">
    <w:name w:val="TITRE"/>
    <w:basedOn w:val="Normal"/>
    <w:rsid w:val="00DF3A48"/>
    <w:pPr>
      <w:pBdr>
        <w:top w:val="single" w:color="auto" w:sz="6" w:space="5"/>
        <w:left w:val="single" w:color="auto" w:sz="6" w:space="5"/>
        <w:bottom w:val="single" w:color="auto" w:sz="6" w:space="5"/>
        <w:right w:val="single" w:color="auto" w:sz="6" w:space="5"/>
      </w:pBdr>
      <w:shd w:val="pct5" w:color="auto" w:fill="auto"/>
      <w:jc w:val="center"/>
    </w:pPr>
    <w:rPr>
      <w:b/>
      <w:sz w:val="32"/>
    </w:rPr>
  </w:style>
  <w:style w:type="paragraph" w:styleId="PREFACE" w:customStyle="1">
    <w:name w:val="PREFACE"/>
    <w:basedOn w:val="Normal"/>
    <w:next w:val="Normal"/>
    <w:rsid w:val="00DF3A48"/>
    <w:pPr>
      <w:spacing w:before="2400" w:after="960"/>
      <w:jc w:val="center"/>
    </w:pPr>
    <w:rPr>
      <w:b/>
      <w:sz w:val="28"/>
    </w:rPr>
  </w:style>
  <w:style w:type="paragraph" w:styleId="SOMMAIRE" w:customStyle="1">
    <w:name w:val="SOMMAIRE"/>
    <w:basedOn w:val="Normal"/>
    <w:next w:val="Normal"/>
    <w:rsid w:val="00DF3A48"/>
    <w:pPr>
      <w:spacing w:before="480" w:after="480"/>
      <w:jc w:val="center"/>
    </w:pPr>
    <w:rPr>
      <w:b/>
      <w:sz w:val="28"/>
    </w:rPr>
  </w:style>
  <w:style w:type="paragraph" w:styleId="REMARQUE" w:customStyle="1">
    <w:name w:val="REMARQUE"/>
    <w:basedOn w:val="Normal"/>
    <w:next w:val="NormalIndent"/>
    <w:rsid w:val="00DF3A48"/>
    <w:rPr>
      <w:b/>
      <w:i/>
      <w:u w:val="single"/>
    </w:rPr>
  </w:style>
  <w:style w:type="paragraph" w:styleId="TABTITRE" w:customStyle="1">
    <w:name w:val="TABTITRE"/>
    <w:basedOn w:val="Normal"/>
    <w:rsid w:val="00DF3A48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  <w:between w:val="single" w:color="auto" w:sz="6" w:space="1"/>
      </w:pBdr>
      <w:shd w:val="pct12" w:color="auto" w:fill="auto"/>
      <w:jc w:val="center"/>
    </w:pPr>
    <w:rPr>
      <w:b/>
    </w:rPr>
  </w:style>
  <w:style w:type="paragraph" w:styleId="TABCONTENU" w:customStyle="1">
    <w:name w:val="TABCONTENU"/>
    <w:basedOn w:val="Normal"/>
    <w:rsid w:val="00DF3A48"/>
    <w:pPr>
      <w:keepNext/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  <w:between w:val="single" w:color="auto" w:sz="6" w:space="1"/>
      </w:pBdr>
      <w:jc w:val="center"/>
    </w:pPr>
  </w:style>
  <w:style w:type="paragraph" w:styleId="Retrait1" w:customStyle="1">
    <w:name w:val="Retrait + 1"/>
    <w:basedOn w:val="NormalIndent"/>
    <w:rsid w:val="00DF3A48"/>
    <w:pPr>
      <w:ind w:left="1276"/>
      <w:jc w:val="left"/>
    </w:pPr>
  </w:style>
  <w:style w:type="paragraph" w:styleId="BodyText">
    <w:name w:val="Body Text"/>
    <w:basedOn w:val="Normal"/>
    <w:rsid w:val="00DF3A48"/>
    <w:rPr>
      <w:rFonts w:ascii="Times New Roman" w:hAnsi="Times New Roman"/>
      <w:b/>
    </w:rPr>
  </w:style>
  <w:style w:type="paragraph" w:styleId="liste" w:customStyle="1">
    <w:name w:val="liste"/>
    <w:basedOn w:val="Normal"/>
    <w:rsid w:val="00DF3A48"/>
    <w:pPr>
      <w:tabs>
        <w:tab w:val="left" w:pos="5670"/>
      </w:tabs>
      <w:ind w:left="567"/>
    </w:pPr>
  </w:style>
  <w:style w:type="paragraph" w:styleId="Alinas" w:customStyle="1">
    <w:name w:val="Alinéas"/>
    <w:basedOn w:val="Normal"/>
    <w:rsid w:val="00DF3A48"/>
    <w:pPr>
      <w:spacing w:before="240"/>
      <w:ind w:left="709" w:hanging="357"/>
    </w:pPr>
    <w:rPr>
      <w:b/>
      <w:smallCaps/>
      <w:u w:val="single"/>
    </w:rPr>
  </w:style>
  <w:style w:type="character" w:styleId="EndnoteReference">
    <w:name w:val="endnote reference"/>
    <w:basedOn w:val="DefaultParagraphFont"/>
    <w:semiHidden/>
    <w:rsid w:val="00DF3A48"/>
    <w:rPr>
      <w:vertAlign w:val="superscript"/>
    </w:rPr>
  </w:style>
  <w:style w:type="paragraph" w:styleId="champ-adresse" w:customStyle="1">
    <w:name w:val="champ-adresse"/>
    <w:basedOn w:val="Normal"/>
    <w:rsid w:val="00DF3A48"/>
    <w:pPr>
      <w:ind w:left="6237"/>
    </w:pPr>
    <w:rPr>
      <w:b/>
      <w:i/>
    </w:rPr>
  </w:style>
  <w:style w:type="paragraph" w:styleId="champ-runion" w:customStyle="1">
    <w:name w:val="champ-réunion"/>
    <w:basedOn w:val="champ-adresse"/>
    <w:rsid w:val="00DF3A48"/>
    <w:pPr>
      <w:ind w:left="4536"/>
      <w:jc w:val="center"/>
    </w:pPr>
    <w:rPr>
      <w:sz w:val="16"/>
    </w:rPr>
  </w:style>
  <w:style w:type="paragraph" w:styleId="compterendu" w:customStyle="1">
    <w:name w:val="compte_rendu"/>
    <w:basedOn w:val="champ-adresse"/>
    <w:rsid w:val="00DF3A48"/>
    <w:pPr>
      <w:ind w:left="4536"/>
      <w:jc w:val="center"/>
    </w:pPr>
  </w:style>
  <w:style w:type="paragraph" w:styleId="en-tte-instruc" w:customStyle="1">
    <w:name w:val="en-tête-instruc"/>
    <w:basedOn w:val="Normal"/>
    <w:rsid w:val="00DF3A48"/>
    <w:pPr>
      <w:spacing w:line="360" w:lineRule="atLeast"/>
      <w:jc w:val="center"/>
    </w:pPr>
    <w:rPr>
      <w:i/>
    </w:rPr>
  </w:style>
  <w:style w:type="paragraph" w:styleId="enttequal" w:customStyle="1">
    <w:name w:val="entête_qual"/>
    <w:basedOn w:val="Normal"/>
    <w:rsid w:val="00DF3A48"/>
    <w:pPr>
      <w:jc w:val="center"/>
    </w:pPr>
    <w:rPr>
      <w:i/>
    </w:rPr>
  </w:style>
  <w:style w:type="paragraph" w:styleId="note-bas-de-page" w:customStyle="1">
    <w:name w:val="note-bas-de-page"/>
    <w:basedOn w:val="Normal"/>
    <w:rsid w:val="00DF3A48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10" w:color="auto" w:fill="auto"/>
    </w:pPr>
  </w:style>
  <w:style w:type="paragraph" w:styleId="RUBRIQUE" w:customStyle="1">
    <w:name w:val="RUBRIQUE"/>
    <w:basedOn w:val="Normal"/>
    <w:rsid w:val="00DF3A48"/>
    <w:pPr>
      <w:keepNext/>
    </w:pPr>
    <w:rPr>
      <w:b/>
    </w:rPr>
  </w:style>
  <w:style w:type="paragraph" w:styleId="LettreAdresseLignes" w:customStyle="1">
    <w:name w:val="LettreAdresseLignes"/>
    <w:basedOn w:val="normal0pt"/>
    <w:rsid w:val="00DF3A48"/>
    <w:pPr>
      <w:tabs>
        <w:tab w:val="left" w:pos="4537"/>
      </w:tabs>
      <w:ind w:left="4536"/>
    </w:pPr>
    <w:rPr>
      <w:b/>
    </w:rPr>
  </w:style>
  <w:style w:type="paragraph" w:styleId="LettreAdresseNomSocit" w:customStyle="1">
    <w:name w:val="LettreAdresseNomSociété"/>
    <w:basedOn w:val="normal0pt"/>
    <w:rsid w:val="00DF3A48"/>
    <w:pPr>
      <w:spacing w:before="1680"/>
      <w:ind w:left="4536"/>
    </w:pPr>
    <w:rPr>
      <w:b/>
    </w:rPr>
  </w:style>
  <w:style w:type="paragraph" w:styleId="LettreAlAttentionDe" w:customStyle="1">
    <w:name w:val="LettreAlAttentionDe"/>
    <w:basedOn w:val="normal0pt"/>
    <w:rsid w:val="00DF3A48"/>
    <w:pPr>
      <w:tabs>
        <w:tab w:val="left" w:pos="4537"/>
      </w:tabs>
      <w:spacing w:before="240"/>
      <w:ind w:left="4536"/>
    </w:pPr>
    <w:rPr>
      <w:b/>
    </w:rPr>
  </w:style>
  <w:style w:type="paragraph" w:styleId="LettreFonctionSignataire" w:customStyle="1">
    <w:name w:val="LettreFonctionSignataire"/>
    <w:basedOn w:val="normal0pt"/>
    <w:rsid w:val="00DF3A48"/>
    <w:pPr>
      <w:tabs>
        <w:tab w:val="left" w:pos="4537"/>
      </w:tabs>
      <w:spacing w:after="240"/>
      <w:ind w:left="4536"/>
    </w:pPr>
  </w:style>
  <w:style w:type="paragraph" w:styleId="lettreMonsieur" w:customStyle="1">
    <w:name w:val="lettreMonsieur"/>
    <w:basedOn w:val="normal0pt"/>
    <w:rsid w:val="00DF3A48"/>
    <w:pPr>
      <w:tabs>
        <w:tab w:val="left" w:pos="4537"/>
      </w:tabs>
      <w:spacing w:after="480"/>
    </w:pPr>
  </w:style>
  <w:style w:type="paragraph" w:styleId="LettreNomSignataire" w:customStyle="1">
    <w:name w:val="LettreNomSignataire"/>
    <w:basedOn w:val="normal0pt"/>
    <w:rsid w:val="00DF3A48"/>
    <w:pPr>
      <w:tabs>
        <w:tab w:val="left" w:pos="4537"/>
      </w:tabs>
      <w:ind w:left="4536"/>
      <w:jc w:val="left"/>
    </w:pPr>
  </w:style>
  <w:style w:type="paragraph" w:styleId="LettreNRef" w:customStyle="1">
    <w:name w:val="LettreNRef"/>
    <w:basedOn w:val="normal0pt"/>
    <w:rsid w:val="00DF3A48"/>
    <w:pPr>
      <w:tabs>
        <w:tab w:val="left" w:pos="851"/>
        <w:tab w:val="left" w:pos="4537"/>
      </w:tabs>
      <w:spacing w:before="1200"/>
    </w:pPr>
  </w:style>
  <w:style w:type="paragraph" w:styleId="LettreObjet" w:customStyle="1">
    <w:name w:val="LettreObjet"/>
    <w:basedOn w:val="normal0pt"/>
    <w:rsid w:val="00DF3A48"/>
    <w:pPr>
      <w:tabs>
        <w:tab w:val="left" w:pos="851"/>
        <w:tab w:val="left" w:pos="4537"/>
      </w:tabs>
      <w:spacing w:after="480"/>
    </w:pPr>
  </w:style>
  <w:style w:type="paragraph" w:styleId="LettrePJAnn1" w:customStyle="1">
    <w:name w:val="LettrePJAnn1"/>
    <w:basedOn w:val="normal0pt"/>
    <w:rsid w:val="00DF3A48"/>
    <w:pPr>
      <w:tabs>
        <w:tab w:val="left" w:pos="1701"/>
        <w:tab w:val="left" w:pos="4537"/>
      </w:tabs>
    </w:pPr>
  </w:style>
  <w:style w:type="paragraph" w:styleId="LettrePJAnn2" w:customStyle="1">
    <w:name w:val="LettrePJAnn2"/>
    <w:basedOn w:val="normal0pt"/>
    <w:rsid w:val="00DF3A48"/>
    <w:pPr>
      <w:tabs>
        <w:tab w:val="left" w:pos="1701"/>
        <w:tab w:val="left" w:pos="4537"/>
      </w:tabs>
    </w:pPr>
  </w:style>
  <w:style w:type="paragraph" w:styleId="LettreVRef" w:customStyle="1">
    <w:name w:val="LettreVRef"/>
    <w:basedOn w:val="normal0pt"/>
    <w:rsid w:val="00DF3A48"/>
    <w:pPr>
      <w:tabs>
        <w:tab w:val="left" w:pos="851"/>
        <w:tab w:val="left" w:pos="4537"/>
      </w:tabs>
    </w:pPr>
  </w:style>
  <w:style w:type="paragraph" w:styleId="normal0pt" w:customStyle="1">
    <w:name w:val="normal0pt"/>
    <w:rsid w:val="00DF3A48"/>
    <w:pPr>
      <w:tabs>
        <w:tab w:val="left" w:pos="2552"/>
      </w:tabs>
      <w:jc w:val="both"/>
    </w:pPr>
    <w:rPr>
      <w:noProof/>
      <w:sz w:val="24"/>
    </w:rPr>
  </w:style>
  <w:style w:type="paragraph" w:styleId="BodyTextIndent">
    <w:name w:val="Body Text Indent"/>
    <w:basedOn w:val="Normal"/>
    <w:rsid w:val="00DF3A48"/>
    <w:pPr>
      <w:ind w:left="57"/>
      <w:jc w:val="left"/>
    </w:pPr>
    <w:rPr>
      <w:rFonts w:ascii="Times New Roman" w:hAnsi="Times New Roman"/>
      <w:szCs w:val="24"/>
    </w:rPr>
  </w:style>
  <w:style w:type="table" w:styleId="TableGrid">
    <w:name w:val="Table Grid"/>
    <w:basedOn w:val="TableNormal"/>
    <w:rsid w:val="00746F9C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Strong">
    <w:name w:val="Strong"/>
    <w:basedOn w:val="DefaultParagraphFont"/>
    <w:uiPriority w:val="22"/>
    <w:qFormat/>
    <w:rsid w:val="00DF3A48"/>
    <w:rPr>
      <w:b/>
      <w:bCs/>
    </w:rPr>
  </w:style>
  <w:style w:type="paragraph" w:styleId="BalloonText">
    <w:name w:val="Balloon Text"/>
    <w:basedOn w:val="Normal"/>
    <w:semiHidden/>
    <w:rsid w:val="00DF3A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rsid w:val="00092811"/>
    <w:rPr>
      <w:color w:val="0000FF"/>
      <w:u w:val="single"/>
    </w:rPr>
  </w:style>
  <w:style w:type="character" w:styleId="FollowedHyperlink">
    <w:name w:val="FollowedHyperlink"/>
    <w:basedOn w:val="DefaultParagraphFont"/>
    <w:semiHidden/>
    <w:unhideWhenUsed/>
    <w:rsid w:val="00092811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92811"/>
    <w:pPr>
      <w:ind w:left="720"/>
      <w:contextualSpacing/>
    </w:pPr>
  </w:style>
  <w:style w:type="character" w:styleId="normaltextrun" w:customStyle="1">
    <w:name w:val="normaltextrun"/>
    <w:basedOn w:val="DefaultParagraphFont"/>
    <w:rsid w:val="00F235E7"/>
  </w:style>
  <w:style w:type="paragraph" w:styleId="paragraph" w:customStyle="1">
    <w:name w:val="paragraph"/>
    <w:basedOn w:val="Normal"/>
    <w:rsid w:val="00E16BA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US"/>
    </w:rPr>
  </w:style>
  <w:style w:type="character" w:styleId="eop" w:customStyle="1">
    <w:name w:val="eop"/>
    <w:basedOn w:val="DefaultParagraphFont"/>
    <w:rsid w:val="00E16BA1"/>
  </w:style>
  <w:style w:type="paragraph" w:styleId="Subtitle">
    <w:name w:val="Subtitle"/>
    <w:basedOn w:val="Normal"/>
    <w:next w:val="Normal"/>
    <w:link w:val="SubtitleChar"/>
    <w:uiPriority w:val="11"/>
    <w:qFormat/>
    <w:rsid w:val="00155B16"/>
    <w:pPr>
      <w:numPr>
        <w:ilvl w:val="1"/>
      </w:numPr>
      <w:jc w:val="left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eastAsia="en-US"/>
    </w:rPr>
  </w:style>
  <w:style w:type="character" w:styleId="SubtitleChar" w:customStyle="1">
    <w:name w:val="Subtitle Char"/>
    <w:basedOn w:val="DefaultParagraphFont"/>
    <w:link w:val="Subtitle"/>
    <w:uiPriority w:val="11"/>
    <w:rsid w:val="00155B16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:lang w:val="en-US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2E51F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E2AAA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722F82"/>
    <w:rPr>
      <w:rFonts w:ascii="Courier New" w:hAnsi="Courier New" w:eastAsia="Times New Roman" w:cs="Courier New"/>
      <w:sz w:val="20"/>
      <w:szCs w:val="20"/>
    </w:rPr>
  </w:style>
  <w:style w:type="character" w:styleId="highlight" w:customStyle="1">
    <w:name w:val="highlight"/>
    <w:basedOn w:val="DefaultParagraphFont"/>
    <w:rsid w:val="001B441F"/>
  </w:style>
  <w:style w:type="character" w:styleId="a" w:customStyle="1">
    <w:name w:val="+"/>
    <w:basedOn w:val="DefaultParagraphFont"/>
    <w:rsid w:val="001B441F"/>
  </w:style>
  <w:style w:type="paragraph" w:styleId="-" w:customStyle="1">
    <w:name w:val="-"/>
    <w:basedOn w:val="Normal"/>
    <w:rsid w:val="001B441F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US"/>
    </w:rPr>
  </w:style>
  <w:style w:type="character" w:styleId="-1" w:customStyle="1">
    <w:name w:val="-1"/>
    <w:basedOn w:val="DefaultParagraphFont"/>
    <w:rsid w:val="001B441F"/>
  </w:style>
  <w:style w:type="paragraph" w:styleId="HTMLPreformatted">
    <w:name w:val="HTML Preformatted"/>
    <w:basedOn w:val="Normal"/>
    <w:link w:val="HTMLPreformattedChar"/>
    <w:uiPriority w:val="99"/>
    <w:unhideWhenUsed/>
    <w:rsid w:val="001B4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lang w:eastAsia="en-US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1B441F"/>
    <w:rPr>
      <w:rFonts w:ascii="Courier New" w:hAnsi="Courier New" w:cs="Courier New"/>
      <w:lang w:val="en-US" w:eastAsia="en-US"/>
    </w:rPr>
  </w:style>
  <w:style w:type="character" w:styleId="Heading2Char" w:customStyle="1">
    <w:name w:val="Heading 2 Char"/>
    <w:basedOn w:val="DefaultParagraphFont"/>
    <w:link w:val="Heading2"/>
    <w:rsid w:val="008E3791"/>
    <w:rPr>
      <w:rFonts w:ascii="Arial" w:hAnsi="Arial"/>
      <w:b/>
      <w:caps/>
    </w:rPr>
  </w:style>
  <w:style w:type="character" w:styleId="notetitle" w:customStyle="1">
    <w:name w:val="note__title"/>
    <w:basedOn w:val="DefaultParagraphFont"/>
    <w:rsid w:val="000956BE"/>
  </w:style>
  <w:style w:type="paragraph" w:styleId="-2" w:customStyle="1">
    <w:name w:val="-2"/>
    <w:basedOn w:val="Normal"/>
    <w:rsid w:val="000956BE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US"/>
    </w:rPr>
  </w:style>
  <w:style w:type="character" w:styleId="HTMLKeyboard">
    <w:name w:val="HTML Keyboard"/>
    <w:basedOn w:val="DefaultParagraphFont"/>
    <w:uiPriority w:val="99"/>
    <w:semiHidden/>
    <w:unhideWhenUsed/>
    <w:rsid w:val="000956BE"/>
    <w:rPr>
      <w:rFonts w:ascii="Courier New" w:hAnsi="Courier New" w:eastAsia="Times New Roman" w:cs="Courier New"/>
      <w:sz w:val="20"/>
      <w:szCs w:val="20"/>
    </w:rPr>
  </w:style>
  <w:style w:type="character" w:styleId="sapmtext" w:customStyle="1">
    <w:name w:val="sapmtext"/>
    <w:basedOn w:val="DefaultParagraphFont"/>
    <w:rsid w:val="00037016"/>
  </w:style>
  <w:style w:type="paragraph" w:styleId="Titre11" w:customStyle="1">
    <w:name w:val="Titre 11"/>
    <w:basedOn w:val="Normal"/>
    <w:rsid w:val="007D54B7"/>
    <w:pPr>
      <w:jc w:val="left"/>
    </w:pPr>
    <w:rPr>
      <w:rFonts w:ascii="Calibri" w:hAnsi="Calibri" w:cs="Calibri" w:eastAsiaTheme="minorHAnsi"/>
      <w:sz w:val="22"/>
      <w:szCs w:val="22"/>
      <w:lang w:eastAsia="en-US"/>
    </w:rPr>
  </w:style>
  <w:style w:type="paragraph" w:styleId="Titre21" w:customStyle="1">
    <w:name w:val="Titre 21"/>
    <w:basedOn w:val="Normal"/>
    <w:rsid w:val="007D54B7"/>
    <w:pPr>
      <w:jc w:val="left"/>
    </w:pPr>
    <w:rPr>
      <w:rFonts w:ascii="Calibri" w:hAnsi="Calibri" w:cs="Calibri" w:eastAsiaTheme="minorHAnsi"/>
      <w:sz w:val="22"/>
      <w:szCs w:val="22"/>
      <w:lang w:eastAsia="en-US"/>
    </w:rPr>
  </w:style>
  <w:style w:type="paragraph" w:styleId="Titre31" w:customStyle="1">
    <w:name w:val="Titre 31"/>
    <w:basedOn w:val="Normal"/>
    <w:rsid w:val="007D54B7"/>
    <w:pPr>
      <w:jc w:val="left"/>
    </w:pPr>
    <w:rPr>
      <w:rFonts w:ascii="Calibri" w:hAnsi="Calibri" w:cs="Calibri" w:eastAsiaTheme="minorHAnsi"/>
      <w:sz w:val="22"/>
      <w:szCs w:val="22"/>
      <w:lang w:eastAsia="en-US"/>
    </w:rPr>
  </w:style>
  <w:style w:type="paragraph" w:styleId="Titre41" w:customStyle="1">
    <w:name w:val="Titre 41"/>
    <w:basedOn w:val="Normal"/>
    <w:rsid w:val="007D54B7"/>
    <w:pPr>
      <w:jc w:val="left"/>
    </w:pPr>
    <w:rPr>
      <w:rFonts w:ascii="Calibri" w:hAnsi="Calibri" w:cs="Calibri" w:eastAsiaTheme="minorHAnsi"/>
      <w:sz w:val="22"/>
      <w:szCs w:val="22"/>
      <w:lang w:eastAsia="en-US"/>
    </w:rPr>
  </w:style>
  <w:style w:type="paragraph" w:styleId="Titre51" w:customStyle="1">
    <w:name w:val="Titre 51"/>
    <w:basedOn w:val="Normal"/>
    <w:rsid w:val="007D54B7"/>
    <w:pPr>
      <w:jc w:val="left"/>
    </w:pPr>
    <w:rPr>
      <w:rFonts w:ascii="Calibri" w:hAnsi="Calibri" w:cs="Calibri" w:eastAsiaTheme="minorHAnsi"/>
      <w:sz w:val="22"/>
      <w:szCs w:val="22"/>
      <w:lang w:eastAsia="en-US"/>
    </w:rPr>
  </w:style>
  <w:style w:type="paragraph" w:styleId="Titre61" w:customStyle="1">
    <w:name w:val="Titre 61"/>
    <w:basedOn w:val="Normal"/>
    <w:rsid w:val="007D54B7"/>
    <w:pPr>
      <w:jc w:val="left"/>
    </w:pPr>
    <w:rPr>
      <w:rFonts w:ascii="Calibri" w:hAnsi="Calibri" w:cs="Calibri" w:eastAsiaTheme="minorHAnsi"/>
      <w:sz w:val="22"/>
      <w:szCs w:val="22"/>
      <w:lang w:eastAsia="en-US"/>
    </w:rPr>
  </w:style>
  <w:style w:type="paragraph" w:styleId="Titre71" w:customStyle="1">
    <w:name w:val="Titre 71"/>
    <w:basedOn w:val="Normal"/>
    <w:rsid w:val="007D54B7"/>
    <w:pPr>
      <w:jc w:val="left"/>
    </w:pPr>
    <w:rPr>
      <w:rFonts w:ascii="Calibri" w:hAnsi="Calibri" w:cs="Calibri" w:eastAsiaTheme="minorHAnsi"/>
      <w:sz w:val="22"/>
      <w:szCs w:val="22"/>
      <w:lang w:eastAsia="en-US"/>
    </w:rPr>
  </w:style>
  <w:style w:type="paragraph" w:styleId="Titre81" w:customStyle="1">
    <w:name w:val="Titre 81"/>
    <w:basedOn w:val="Normal"/>
    <w:rsid w:val="007D54B7"/>
    <w:pPr>
      <w:jc w:val="left"/>
    </w:pPr>
    <w:rPr>
      <w:rFonts w:ascii="Calibri" w:hAnsi="Calibri" w:cs="Calibri" w:eastAsiaTheme="minorHAnsi"/>
      <w:sz w:val="22"/>
      <w:szCs w:val="22"/>
      <w:lang w:eastAsia="en-US"/>
    </w:rPr>
  </w:style>
  <w:style w:type="paragraph" w:styleId="Titre91" w:customStyle="1">
    <w:name w:val="Titre 91"/>
    <w:basedOn w:val="Normal"/>
    <w:rsid w:val="007D54B7"/>
    <w:pPr>
      <w:jc w:val="left"/>
    </w:pPr>
    <w:rPr>
      <w:rFonts w:ascii="Calibri" w:hAnsi="Calibri" w:cs="Calibri" w:eastAsiaTheme="minorHAnsi"/>
      <w:sz w:val="22"/>
      <w:szCs w:val="22"/>
      <w:lang w:eastAsia="en-US"/>
    </w:rPr>
  </w:style>
  <w:style w:type="paragraph" w:styleId="xxxmsonormal" w:customStyle="1">
    <w:name w:val="x_x_xmsonormal"/>
    <w:basedOn w:val="Normal"/>
    <w:rsid w:val="00A11CB9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US"/>
    </w:rPr>
  </w:style>
  <w:style w:type="paragraph" w:styleId="xmsolistparagraph" w:customStyle="1">
    <w:name w:val="x_msolistparagraph"/>
    <w:basedOn w:val="Normal"/>
    <w:rsid w:val="00D23281"/>
    <w:pPr>
      <w:spacing w:before="100" w:beforeAutospacing="1" w:after="100" w:afterAutospacing="1"/>
      <w:jc w:val="left"/>
    </w:pPr>
    <w:rPr>
      <w:rFonts w:ascii="Times New Roman" w:hAnsi="Times New Roman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03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7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4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4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85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1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9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36195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3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664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160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515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1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739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2388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749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149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65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12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608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5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167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34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5260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4427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036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59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25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60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190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5839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2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084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450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008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93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2869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100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553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40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30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024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63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2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628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1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4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4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1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3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6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3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0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7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4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06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4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2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7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31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75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9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8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3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60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1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53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97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87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64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40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90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87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2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9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96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46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221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72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9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30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5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024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72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970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40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94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6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6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9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97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4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51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14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40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1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8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13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8608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31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55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78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775">
              <w:marLeft w:val="0"/>
              <w:marRight w:val="0"/>
              <w:marTop w:val="240"/>
              <w:marBottom w:val="240"/>
              <w:divBdr>
                <w:top w:val="single" w:sz="6" w:space="9" w:color="FFCA2D"/>
                <w:left w:val="single" w:sz="6" w:space="31" w:color="FFCA2D"/>
                <w:bottom w:val="single" w:sz="6" w:space="9" w:color="FFCA2D"/>
                <w:right w:val="single" w:sz="6" w:space="6" w:color="FFCA2D"/>
              </w:divBdr>
            </w:div>
          </w:divsChild>
        </w:div>
        <w:div w:id="494804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0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9258">
          <w:marLeft w:val="0"/>
          <w:marRight w:val="0"/>
          <w:marTop w:val="240"/>
          <w:marBottom w:val="240"/>
          <w:divBdr>
            <w:top w:val="single" w:sz="6" w:space="9" w:color="0078A0"/>
            <w:left w:val="single" w:sz="6" w:space="31" w:color="0078A0"/>
            <w:bottom w:val="single" w:sz="6" w:space="9" w:color="0078A0"/>
            <w:right w:val="single" w:sz="6" w:space="6" w:color="0078A0"/>
          </w:divBdr>
        </w:div>
        <w:div w:id="761224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3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2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2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0532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2521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65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751222">
              <w:marLeft w:val="0"/>
              <w:marRight w:val="0"/>
              <w:marTop w:val="240"/>
              <w:marBottom w:val="240"/>
              <w:divBdr>
                <w:top w:val="single" w:sz="6" w:space="9" w:color="0078A0"/>
                <w:left w:val="single" w:sz="6" w:space="31" w:color="0078A0"/>
                <w:bottom w:val="single" w:sz="6" w:space="9" w:color="0078A0"/>
                <w:right w:val="single" w:sz="6" w:space="6" w:color="0078A0"/>
              </w:divBdr>
            </w:div>
          </w:divsChild>
        </w:div>
        <w:div w:id="125516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31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46381">
              <w:marLeft w:val="0"/>
              <w:marRight w:val="0"/>
              <w:marTop w:val="240"/>
              <w:marBottom w:val="240"/>
              <w:divBdr>
                <w:top w:val="single" w:sz="6" w:space="9" w:color="0078A0"/>
                <w:left w:val="single" w:sz="6" w:space="31" w:color="0078A0"/>
                <w:bottom w:val="single" w:sz="6" w:space="9" w:color="0078A0"/>
                <w:right w:val="single" w:sz="6" w:space="6" w:color="0078A0"/>
              </w:divBdr>
            </w:div>
          </w:divsChild>
        </w:div>
        <w:div w:id="127540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2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1363">
              <w:marLeft w:val="0"/>
              <w:marRight w:val="0"/>
              <w:marTop w:val="240"/>
              <w:marBottom w:val="240"/>
              <w:divBdr>
                <w:top w:val="single" w:sz="6" w:space="9" w:color="0078A0"/>
                <w:left w:val="single" w:sz="6" w:space="31" w:color="0078A0"/>
                <w:bottom w:val="single" w:sz="6" w:space="9" w:color="0078A0"/>
                <w:right w:val="single" w:sz="6" w:space="6" w:color="0078A0"/>
              </w:divBdr>
            </w:div>
            <w:div w:id="711854401">
              <w:marLeft w:val="0"/>
              <w:marRight w:val="0"/>
              <w:marTop w:val="240"/>
              <w:marBottom w:val="240"/>
              <w:divBdr>
                <w:top w:val="single" w:sz="6" w:space="9" w:color="0078A0"/>
                <w:left w:val="single" w:sz="6" w:space="31" w:color="0078A0"/>
                <w:bottom w:val="single" w:sz="6" w:space="9" w:color="0078A0"/>
                <w:right w:val="single" w:sz="6" w:space="6" w:color="0078A0"/>
              </w:divBdr>
            </w:div>
          </w:divsChild>
        </w:div>
        <w:div w:id="151325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0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7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26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015313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4087">
          <w:marLeft w:val="0"/>
          <w:marRight w:val="0"/>
          <w:marTop w:val="240"/>
          <w:marBottom w:val="240"/>
          <w:divBdr>
            <w:top w:val="single" w:sz="6" w:space="9" w:color="0078A0"/>
            <w:left w:val="single" w:sz="6" w:space="31" w:color="0078A0"/>
            <w:bottom w:val="single" w:sz="6" w:space="9" w:color="0078A0"/>
            <w:right w:val="single" w:sz="6" w:space="6" w:color="0078A0"/>
          </w:divBdr>
        </w:div>
        <w:div w:id="173920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36421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3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1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36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71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39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8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5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35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9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4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61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7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58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8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64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1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08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4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4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64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25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54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1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3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7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850264">
          <w:marLeft w:val="171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99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8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41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1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7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8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5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88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7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49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88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8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30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54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3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659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19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7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43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3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2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686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56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731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56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378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3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1719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7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36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8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44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5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5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3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19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8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6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0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35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09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3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12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43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9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4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69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8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0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8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960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25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4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61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17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8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9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51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2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0182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8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315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80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597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2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59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6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784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3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00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364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0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13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387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34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096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2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66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8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931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56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45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15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5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5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9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68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4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30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15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472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33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5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109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518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4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5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8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56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webhelp.astellia.loc/Doc/04_Indus/PP_IP/Nova/INFRASTRUCTURE/Topics/r_script_results_ansible.html" TargetMode="External" Id="rId13" /><Relationship Type="http://schemas.openxmlformats.org/officeDocument/2006/relationships/hyperlink" Target="https://webhelp.astellia.loc/Doc/04_Indus/PP_IP/BigData_AS2101/Topics/c_install_config_bdf.html" TargetMode="External" Id="rId18" /><Relationship Type="http://schemas.microsoft.com/office/2020/10/relationships/intelligence" Target="intelligence2.xml" Id="rId26" /><Relationship Type="http://schemas.openxmlformats.org/officeDocument/2006/relationships/customXml" Target="../customXml/item3.xml" Id="rId3" /><Relationship Type="http://schemas.openxmlformats.org/officeDocument/2006/relationships/image" Target="media/image6.png" Id="rId21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hyperlink" Target="https://webhelp.astellia.loc/Doc/04_Indus/PP_IP/BigData_AS2101/Topics/ts_cert_verif_error_installing_appliance_hortonworks_bigdata.html" TargetMode="External" Id="rId17" /><Relationship Type="http://schemas.openxmlformats.org/officeDocument/2006/relationships/theme" Target="theme/theme1.xml" Id="rId25" /><Relationship Type="http://schemas.openxmlformats.org/officeDocument/2006/relationships/customXml" Target="../customXml/item2.xml" Id="rId2" /><Relationship Type="http://schemas.openxmlformats.org/officeDocument/2006/relationships/hyperlink" Target="https://webhelp.astellia.loc/Doc/04_Indus/PP_IP/BigData_AS2101/Topics/ts_blueprint_error_installing_appliance_hortonworks_bigdata.html" TargetMode="External" Id="rId16" /><Relationship Type="http://schemas.openxmlformats.org/officeDocument/2006/relationships/image" Target="media/image5.png" Id="rId20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fontTable" Target="fontTable.xml" Id="rId24" /><Relationship Type="http://schemas.openxmlformats.org/officeDocument/2006/relationships/numbering" Target="numbering.xml" Id="rId5" /><Relationship Type="http://schemas.openxmlformats.org/officeDocument/2006/relationships/image" Target="media/image3.png" Id="rId15" /><Relationship Type="http://schemas.openxmlformats.org/officeDocument/2006/relationships/header" Target="header2.xml" Id="rId23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png" Id="rId14" /><Relationship Type="http://schemas.openxmlformats.org/officeDocument/2006/relationships/image" Target="media/image7.png" Id="rId22" /><Relationship Type="http://schemas.openxmlformats.org/officeDocument/2006/relationships/image" Target="/media/image8.png" Id="R812ec02e58844c75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.gautier\Downloads\informationnote_rc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054CEB64C51B4F95B720D98D4A1A81" ma:contentTypeVersion="8" ma:contentTypeDescription="Create a new document." ma:contentTypeScope="" ma:versionID="2d5e3fe4b982c54eae1047b3676d8e3d">
  <xsd:schema xmlns:xsd="http://www.w3.org/2001/XMLSchema" xmlns:xs="http://www.w3.org/2001/XMLSchema" xmlns:p="http://schemas.microsoft.com/office/2006/metadata/properties" xmlns:ns2="99faafcb-b022-4c03-8cf3-d07257dab95e" targetNamespace="http://schemas.microsoft.com/office/2006/metadata/properties" ma:root="true" ma:fieldsID="3616d73338b4c1e00d953731c068060f" ns2:_="">
    <xsd:import namespace="99faafcb-b022-4c03-8cf3-d07257dab9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faafcb-b022-4c03-8cf3-d07257dab9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CEC339-9CB5-405B-A698-56DD02C059E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8A9FC3C-95F4-4E0B-9365-D22E2BF2DA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8491F0-A4AF-499D-A46F-C741A0B70EE1}"/>
</file>

<file path=customXml/itemProps4.xml><?xml version="1.0" encoding="utf-8"?>
<ds:datastoreItem xmlns:ds="http://schemas.openxmlformats.org/officeDocument/2006/customXml" ds:itemID="{80C125F8-6321-4161-AA46-A4DAC3B9ED64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informationnote_rc.dotx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Djamilo Jacinto</dc:creator>
  <cp:keywords/>
  <dc:description/>
  <cp:lastModifiedBy>Santu Kumar EXT</cp:lastModifiedBy>
  <cp:revision>78</cp:revision>
  <cp:lastPrinted>2020-07-21T17:11:00Z</cp:lastPrinted>
  <dcterms:created xsi:type="dcterms:W3CDTF">2024-08-06T11:06:00Z</dcterms:created>
  <dcterms:modified xsi:type="dcterms:W3CDTF">2024-10-11T09:35:50Z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0x010100CC054CEB64C51B4F95B720D98D4A1A81</vt:lpwstr>
  </property>
  <property fmtid="{D5CDD505-2E9C-101B-9397-08002B2CF9AE}" pid="3" name="MediaServiceImageTags">
    <vt:lpwstr/>
  </property>
</Properties>
</file>